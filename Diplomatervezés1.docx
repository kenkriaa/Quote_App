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062CB" w14:textId="6B5A8380" w:rsidR="0063585C" w:rsidRPr="004851C7" w:rsidRDefault="00760739" w:rsidP="00F6017B">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0DB12839" w:rsidR="004851C7" w:rsidRDefault="00CD2CDA" w:rsidP="00D429F2">
      <w:pPr>
        <w:pStyle w:val="Cmlapkarstanszk"/>
      </w:pPr>
      <w:r>
        <w:fldChar w:fldCharType="begin"/>
      </w:r>
      <w:r>
        <w:instrText xml:space="preserve"> DOCPROPERTY  Company  \* MERGEFORMAT </w:instrText>
      </w:r>
      <w:r>
        <w:fldChar w:fldCharType="separate"/>
      </w:r>
      <w:r w:rsidR="00F6017B" w:rsidRPr="00F6017B">
        <w:t>Elektronikai Technológiai</w:t>
      </w:r>
      <w:r w:rsidR="005202C0" w:rsidRPr="00F6017B">
        <w:t xml:space="preserve"> Tanszék</w:t>
      </w:r>
      <w:r>
        <w:fldChar w:fldCharType="end"/>
      </w:r>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69AA4C35" w:rsidR="0063585C" w:rsidRPr="00B50CAA" w:rsidRDefault="00F6017B" w:rsidP="00171054">
      <w:pPr>
        <w:pStyle w:val="Cmlapszerz"/>
      </w:pPr>
      <w:r>
        <w:t>Kenyeres Kristóf</w:t>
      </w:r>
    </w:p>
    <w:p w14:paraId="156BF04A" w14:textId="301D33C8" w:rsidR="0063585C" w:rsidRPr="00D429F2" w:rsidRDefault="00F6017B" w:rsidP="00F6017B">
      <w:pPr>
        <w:pStyle w:val="Cm"/>
      </w:pPr>
      <w:r w:rsidRPr="00D429F2">
        <w:rPr>
          <w:noProof/>
          <w:lang w:eastAsia="hu-HU"/>
        </w:rPr>
        <mc:AlternateContent>
          <mc:Choice Requires="wps">
            <w:drawing>
              <wp:anchor distT="0" distB="0" distL="114300" distR="114300" simplePos="0" relativeHeight="251657728" behindDoc="0" locked="0" layoutInCell="1" allowOverlap="1" wp14:anchorId="73158549" wp14:editId="1D12B07F">
                <wp:simplePos x="0" y="0"/>
                <wp:positionH relativeFrom="margin">
                  <wp:posOffset>1258570</wp:posOffset>
                </wp:positionH>
                <wp:positionV relativeFrom="paragraph">
                  <wp:posOffset>4523317</wp:posOffset>
                </wp:positionV>
                <wp:extent cx="2879725" cy="1028700"/>
                <wp:effectExtent l="0" t="0" r="3175"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BE138E" w:rsidRDefault="00BE138E" w:rsidP="00171054">
                            <w:pPr>
                              <w:keepLines/>
                              <w:spacing w:after="0"/>
                              <w:ind w:firstLine="0"/>
                              <w:jc w:val="center"/>
                              <w:rPr>
                                <w:smallCaps/>
                              </w:rPr>
                            </w:pPr>
                            <w:r>
                              <w:rPr>
                                <w:smallCaps/>
                              </w:rPr>
                              <w:t>Konzulens</w:t>
                            </w:r>
                          </w:p>
                          <w:p w14:paraId="5B11A3E3" w14:textId="73E49FBC" w:rsidR="00BE138E" w:rsidRDefault="00BE138E" w:rsidP="00171054">
                            <w:pPr>
                              <w:pStyle w:val="Cmlapszerz"/>
                            </w:pPr>
                            <w:r>
                              <w:t>Dr. Villányi Balázs</w:t>
                            </w:r>
                          </w:p>
                          <w:p w14:paraId="4EC91467" w14:textId="0009E31A" w:rsidR="00BE138E" w:rsidRDefault="00BE138E" w:rsidP="009C1C93">
                            <w:pPr>
                              <w:spacing w:after="0"/>
                              <w:ind w:firstLine="0"/>
                              <w:jc w:val="center"/>
                            </w:pPr>
                            <w:r>
                              <w:t xml:space="preserve">BUDAPEST, </w:t>
                            </w:r>
                            <w:r>
                              <w:fldChar w:fldCharType="begin"/>
                            </w:r>
                            <w:r>
                              <w:instrText xml:space="preserve"> DATE \@ "yyyy" \* MERGEFORMAT </w:instrText>
                            </w:r>
                            <w:r>
                              <w:fldChar w:fldCharType="separate"/>
                            </w:r>
                            <w:r w:rsidR="00AC5F64">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99.1pt;margin-top:356.15pt;width:226.75pt;height:81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" stroked="f">
                <v:textbox>
                  <w:txbxContent>
                    <w:p w14:paraId="32720409" w14:textId="77777777" w:rsidR="00BE138E" w:rsidRDefault="00BE138E" w:rsidP="00171054">
                      <w:pPr>
                        <w:keepLines/>
                        <w:spacing w:after="0"/>
                        <w:ind w:firstLine="0"/>
                        <w:jc w:val="center"/>
                        <w:rPr>
                          <w:smallCaps/>
                        </w:rPr>
                      </w:pPr>
                      <w:r>
                        <w:rPr>
                          <w:smallCaps/>
                        </w:rPr>
                        <w:t>Konzulens</w:t>
                      </w:r>
                    </w:p>
                    <w:p w14:paraId="5B11A3E3" w14:textId="73E49FBC" w:rsidR="00BE138E" w:rsidRDefault="00BE138E" w:rsidP="00171054">
                      <w:pPr>
                        <w:pStyle w:val="Cmlapszerz"/>
                      </w:pPr>
                      <w:r>
                        <w:t>Dr. Villányi Balázs</w:t>
                      </w:r>
                    </w:p>
                    <w:p w14:paraId="4EC91467" w14:textId="0009E31A" w:rsidR="00BE138E" w:rsidRDefault="00BE138E" w:rsidP="009C1C93">
                      <w:pPr>
                        <w:spacing w:after="0"/>
                        <w:ind w:firstLine="0"/>
                        <w:jc w:val="center"/>
                      </w:pPr>
                      <w:r>
                        <w:t xml:space="preserve">BUDAPEST, </w:t>
                      </w:r>
                      <w:r>
                        <w:fldChar w:fldCharType="begin"/>
                      </w:r>
                      <w:r>
                        <w:instrText xml:space="preserve"> DATE \@ "yyyy" \* MERGEFORMAT </w:instrText>
                      </w:r>
                      <w:r>
                        <w:fldChar w:fldCharType="separate"/>
                      </w:r>
                      <w:r w:rsidR="00AC5F64">
                        <w:rPr>
                          <w:noProof/>
                        </w:rPr>
                        <w:t>2021</w:t>
                      </w:r>
                      <w:r>
                        <w:fldChar w:fldCharType="end"/>
                      </w:r>
                    </w:p>
                  </w:txbxContent>
                </v:textbox>
                <w10:wrap anchorx="margin"/>
              </v:shape>
            </w:pict>
          </mc:Fallback>
        </mc:AlternateContent>
      </w:r>
      <w:r>
        <w:t>Ajánlatkezelő alkalmazás fejlesztése Nodejs alapokon, react frontenddel</w:t>
      </w:r>
    </w:p>
    <w:p w14:paraId="68EE0958" w14:textId="77777777" w:rsidR="0063585C" w:rsidRPr="00B50CAA" w:rsidRDefault="0063585C" w:rsidP="00B96880">
      <w:pPr>
        <w:pStyle w:val="Fejezetcmtartalomjegyzknlkl"/>
      </w:pPr>
      <w:r w:rsidRPr="00B50CAA">
        <w:lastRenderedPageBreak/>
        <w:t>Tartalomjegyzék</w:t>
      </w:r>
    </w:p>
    <w:p w14:paraId="3C7B7590" w14:textId="5DB91983" w:rsidR="00AC5F64" w:rsidRDefault="00730B3C">
      <w:pPr>
        <w:pStyle w:val="TJ1"/>
        <w:rPr>
          <w:rFonts w:asciiTheme="minorHAnsi" w:eastAsiaTheme="minorEastAsia" w:hAnsiTheme="minorHAnsi" w:cstheme="minorBidi"/>
          <w:b w:val="0"/>
          <w:noProof/>
          <w:lang w:eastAsia="hu-HU"/>
        </w:rPr>
      </w:pPr>
      <w:r>
        <w:fldChar w:fldCharType="begin"/>
      </w:r>
      <w:r>
        <w:instrText xml:space="preserve"> TOC \o "1-3" \h \z \u </w:instrText>
      </w:r>
      <w:r>
        <w:fldChar w:fldCharType="separate"/>
      </w:r>
      <w:hyperlink w:anchor="_Toc71100568" w:history="1">
        <w:r w:rsidR="00AC5F64" w:rsidRPr="00D23712">
          <w:rPr>
            <w:rStyle w:val="Hiperhivatkozs"/>
            <w:noProof/>
          </w:rPr>
          <w:t>Összefoglaló</w:t>
        </w:r>
        <w:r w:rsidR="00AC5F64">
          <w:rPr>
            <w:noProof/>
            <w:webHidden/>
          </w:rPr>
          <w:tab/>
        </w:r>
        <w:r w:rsidR="00AC5F64">
          <w:rPr>
            <w:noProof/>
            <w:webHidden/>
          </w:rPr>
          <w:fldChar w:fldCharType="begin"/>
        </w:r>
        <w:r w:rsidR="00AC5F64">
          <w:rPr>
            <w:noProof/>
            <w:webHidden/>
          </w:rPr>
          <w:instrText xml:space="preserve"> PAGEREF _Toc71100568 \h </w:instrText>
        </w:r>
        <w:r w:rsidR="00AC5F64">
          <w:rPr>
            <w:noProof/>
            <w:webHidden/>
          </w:rPr>
        </w:r>
        <w:r w:rsidR="00AC5F64">
          <w:rPr>
            <w:noProof/>
            <w:webHidden/>
          </w:rPr>
          <w:fldChar w:fldCharType="separate"/>
        </w:r>
        <w:r w:rsidR="00AC5F64">
          <w:rPr>
            <w:noProof/>
            <w:webHidden/>
          </w:rPr>
          <w:t>5</w:t>
        </w:r>
        <w:r w:rsidR="00AC5F64">
          <w:rPr>
            <w:noProof/>
            <w:webHidden/>
          </w:rPr>
          <w:fldChar w:fldCharType="end"/>
        </w:r>
      </w:hyperlink>
    </w:p>
    <w:p w14:paraId="6759ED47" w14:textId="34352E77" w:rsidR="00AC5F64" w:rsidRDefault="00AC5F64">
      <w:pPr>
        <w:pStyle w:val="TJ1"/>
        <w:rPr>
          <w:rFonts w:asciiTheme="minorHAnsi" w:eastAsiaTheme="minorEastAsia" w:hAnsiTheme="minorHAnsi" w:cstheme="minorBidi"/>
          <w:b w:val="0"/>
          <w:noProof/>
          <w:lang w:eastAsia="hu-HU"/>
        </w:rPr>
      </w:pPr>
      <w:hyperlink w:anchor="_Toc71100569" w:history="1">
        <w:r w:rsidRPr="00D23712">
          <w:rPr>
            <w:rStyle w:val="Hiperhivatkozs"/>
            <w:noProof/>
          </w:rPr>
          <w:t>Abstract</w:t>
        </w:r>
        <w:r>
          <w:rPr>
            <w:noProof/>
            <w:webHidden/>
          </w:rPr>
          <w:tab/>
        </w:r>
        <w:r>
          <w:rPr>
            <w:noProof/>
            <w:webHidden/>
          </w:rPr>
          <w:fldChar w:fldCharType="begin"/>
        </w:r>
        <w:r>
          <w:rPr>
            <w:noProof/>
            <w:webHidden/>
          </w:rPr>
          <w:instrText xml:space="preserve"> PAGEREF _Toc71100569 \h </w:instrText>
        </w:r>
        <w:r>
          <w:rPr>
            <w:noProof/>
            <w:webHidden/>
          </w:rPr>
        </w:r>
        <w:r>
          <w:rPr>
            <w:noProof/>
            <w:webHidden/>
          </w:rPr>
          <w:fldChar w:fldCharType="separate"/>
        </w:r>
        <w:r>
          <w:rPr>
            <w:noProof/>
            <w:webHidden/>
          </w:rPr>
          <w:t>6</w:t>
        </w:r>
        <w:r>
          <w:rPr>
            <w:noProof/>
            <w:webHidden/>
          </w:rPr>
          <w:fldChar w:fldCharType="end"/>
        </w:r>
      </w:hyperlink>
    </w:p>
    <w:p w14:paraId="7FF0A012" w14:textId="3C4699F3" w:rsidR="00AC5F64" w:rsidRDefault="00AC5F64">
      <w:pPr>
        <w:pStyle w:val="TJ1"/>
        <w:rPr>
          <w:rFonts w:asciiTheme="minorHAnsi" w:eastAsiaTheme="minorEastAsia" w:hAnsiTheme="minorHAnsi" w:cstheme="minorBidi"/>
          <w:b w:val="0"/>
          <w:noProof/>
          <w:lang w:eastAsia="hu-HU"/>
        </w:rPr>
      </w:pPr>
      <w:hyperlink w:anchor="_Toc71100570" w:history="1">
        <w:r w:rsidRPr="00D23712">
          <w:rPr>
            <w:rStyle w:val="Hiperhivatkozs"/>
            <w:noProof/>
          </w:rPr>
          <w:t>1 Bevezetés</w:t>
        </w:r>
        <w:r>
          <w:rPr>
            <w:noProof/>
            <w:webHidden/>
          </w:rPr>
          <w:tab/>
        </w:r>
        <w:r>
          <w:rPr>
            <w:noProof/>
            <w:webHidden/>
          </w:rPr>
          <w:fldChar w:fldCharType="begin"/>
        </w:r>
        <w:r>
          <w:rPr>
            <w:noProof/>
            <w:webHidden/>
          </w:rPr>
          <w:instrText xml:space="preserve"> PAGEREF _Toc71100570 \h </w:instrText>
        </w:r>
        <w:r>
          <w:rPr>
            <w:noProof/>
            <w:webHidden/>
          </w:rPr>
        </w:r>
        <w:r>
          <w:rPr>
            <w:noProof/>
            <w:webHidden/>
          </w:rPr>
          <w:fldChar w:fldCharType="separate"/>
        </w:r>
        <w:r>
          <w:rPr>
            <w:noProof/>
            <w:webHidden/>
          </w:rPr>
          <w:t>7</w:t>
        </w:r>
        <w:r>
          <w:rPr>
            <w:noProof/>
            <w:webHidden/>
          </w:rPr>
          <w:fldChar w:fldCharType="end"/>
        </w:r>
      </w:hyperlink>
    </w:p>
    <w:p w14:paraId="4D39C63A" w14:textId="61E4288B" w:rsidR="00AC5F64" w:rsidRDefault="00AC5F64">
      <w:pPr>
        <w:pStyle w:val="TJ2"/>
        <w:tabs>
          <w:tab w:val="right" w:leader="dot" w:pos="8494"/>
        </w:tabs>
        <w:rPr>
          <w:rFonts w:asciiTheme="minorHAnsi" w:eastAsiaTheme="minorEastAsia" w:hAnsiTheme="minorHAnsi" w:cstheme="minorBidi"/>
          <w:noProof/>
          <w:lang w:eastAsia="hu-HU"/>
        </w:rPr>
      </w:pPr>
      <w:hyperlink w:anchor="_Toc71100571" w:history="1">
        <w:r w:rsidRPr="00D23712">
          <w:rPr>
            <w:rStyle w:val="Hiperhivatkozs"/>
            <w:noProof/>
          </w:rPr>
          <w:t>1.1 Vállalat tevekénységének bemutatása</w:t>
        </w:r>
        <w:r>
          <w:rPr>
            <w:noProof/>
            <w:webHidden/>
          </w:rPr>
          <w:tab/>
        </w:r>
        <w:r>
          <w:rPr>
            <w:noProof/>
            <w:webHidden/>
          </w:rPr>
          <w:fldChar w:fldCharType="begin"/>
        </w:r>
        <w:r>
          <w:rPr>
            <w:noProof/>
            <w:webHidden/>
          </w:rPr>
          <w:instrText xml:space="preserve"> PAGEREF _Toc71100571 \h </w:instrText>
        </w:r>
        <w:r>
          <w:rPr>
            <w:noProof/>
            <w:webHidden/>
          </w:rPr>
        </w:r>
        <w:r>
          <w:rPr>
            <w:noProof/>
            <w:webHidden/>
          </w:rPr>
          <w:fldChar w:fldCharType="separate"/>
        </w:r>
        <w:r>
          <w:rPr>
            <w:noProof/>
            <w:webHidden/>
          </w:rPr>
          <w:t>7</w:t>
        </w:r>
        <w:r>
          <w:rPr>
            <w:noProof/>
            <w:webHidden/>
          </w:rPr>
          <w:fldChar w:fldCharType="end"/>
        </w:r>
      </w:hyperlink>
    </w:p>
    <w:p w14:paraId="3C768A4B" w14:textId="40E3B712" w:rsidR="00AC5F64" w:rsidRDefault="00AC5F64">
      <w:pPr>
        <w:pStyle w:val="TJ2"/>
        <w:tabs>
          <w:tab w:val="right" w:leader="dot" w:pos="8494"/>
        </w:tabs>
        <w:rPr>
          <w:rFonts w:asciiTheme="minorHAnsi" w:eastAsiaTheme="minorEastAsia" w:hAnsiTheme="minorHAnsi" w:cstheme="minorBidi"/>
          <w:noProof/>
          <w:lang w:eastAsia="hu-HU"/>
        </w:rPr>
      </w:pPr>
      <w:hyperlink w:anchor="_Toc71100572" w:history="1">
        <w:r w:rsidRPr="00D23712">
          <w:rPr>
            <w:rStyle w:val="Hiperhivatkozs"/>
            <w:noProof/>
          </w:rPr>
          <w:t>1.2 Miért van szükség erre a rendszerre</w:t>
        </w:r>
        <w:r>
          <w:rPr>
            <w:noProof/>
            <w:webHidden/>
          </w:rPr>
          <w:tab/>
        </w:r>
        <w:r>
          <w:rPr>
            <w:noProof/>
            <w:webHidden/>
          </w:rPr>
          <w:fldChar w:fldCharType="begin"/>
        </w:r>
        <w:r>
          <w:rPr>
            <w:noProof/>
            <w:webHidden/>
          </w:rPr>
          <w:instrText xml:space="preserve"> PAGEREF _Toc71100572 \h </w:instrText>
        </w:r>
        <w:r>
          <w:rPr>
            <w:noProof/>
            <w:webHidden/>
          </w:rPr>
        </w:r>
        <w:r>
          <w:rPr>
            <w:noProof/>
            <w:webHidden/>
          </w:rPr>
          <w:fldChar w:fldCharType="separate"/>
        </w:r>
        <w:r>
          <w:rPr>
            <w:noProof/>
            <w:webHidden/>
          </w:rPr>
          <w:t>7</w:t>
        </w:r>
        <w:r>
          <w:rPr>
            <w:noProof/>
            <w:webHidden/>
          </w:rPr>
          <w:fldChar w:fldCharType="end"/>
        </w:r>
      </w:hyperlink>
    </w:p>
    <w:p w14:paraId="2AA43650" w14:textId="723C9D25" w:rsidR="00AC5F64" w:rsidRDefault="00AC5F64">
      <w:pPr>
        <w:pStyle w:val="TJ2"/>
        <w:tabs>
          <w:tab w:val="right" w:leader="dot" w:pos="8494"/>
        </w:tabs>
        <w:rPr>
          <w:rFonts w:asciiTheme="minorHAnsi" w:eastAsiaTheme="minorEastAsia" w:hAnsiTheme="minorHAnsi" w:cstheme="minorBidi"/>
          <w:noProof/>
          <w:lang w:eastAsia="hu-HU"/>
        </w:rPr>
      </w:pPr>
      <w:hyperlink w:anchor="_Toc71100573" w:history="1">
        <w:r w:rsidRPr="00D23712">
          <w:rPr>
            <w:rStyle w:val="Hiperhivatkozs"/>
            <w:noProof/>
          </w:rPr>
          <w:t>1.3 Célok meghatározása</w:t>
        </w:r>
        <w:r>
          <w:rPr>
            <w:noProof/>
            <w:webHidden/>
          </w:rPr>
          <w:tab/>
        </w:r>
        <w:r>
          <w:rPr>
            <w:noProof/>
            <w:webHidden/>
          </w:rPr>
          <w:fldChar w:fldCharType="begin"/>
        </w:r>
        <w:r>
          <w:rPr>
            <w:noProof/>
            <w:webHidden/>
          </w:rPr>
          <w:instrText xml:space="preserve"> PAGEREF _Toc71100573 \h </w:instrText>
        </w:r>
        <w:r>
          <w:rPr>
            <w:noProof/>
            <w:webHidden/>
          </w:rPr>
        </w:r>
        <w:r>
          <w:rPr>
            <w:noProof/>
            <w:webHidden/>
          </w:rPr>
          <w:fldChar w:fldCharType="separate"/>
        </w:r>
        <w:r>
          <w:rPr>
            <w:noProof/>
            <w:webHidden/>
          </w:rPr>
          <w:t>8</w:t>
        </w:r>
        <w:r>
          <w:rPr>
            <w:noProof/>
            <w:webHidden/>
          </w:rPr>
          <w:fldChar w:fldCharType="end"/>
        </w:r>
      </w:hyperlink>
    </w:p>
    <w:p w14:paraId="78C47772" w14:textId="65010070" w:rsidR="00AC5F64" w:rsidRDefault="00AC5F64">
      <w:pPr>
        <w:pStyle w:val="TJ1"/>
        <w:rPr>
          <w:rFonts w:asciiTheme="minorHAnsi" w:eastAsiaTheme="minorEastAsia" w:hAnsiTheme="minorHAnsi" w:cstheme="minorBidi"/>
          <w:b w:val="0"/>
          <w:noProof/>
          <w:lang w:eastAsia="hu-HU"/>
        </w:rPr>
      </w:pPr>
      <w:hyperlink w:anchor="_Toc71100574" w:history="1">
        <w:r w:rsidRPr="00D23712">
          <w:rPr>
            <w:rStyle w:val="Hiperhivatkozs"/>
            <w:noProof/>
          </w:rPr>
          <w:t>2 A vállalat jelenlegi ajánlatadási folyamatának bemutatása</w:t>
        </w:r>
        <w:r>
          <w:rPr>
            <w:noProof/>
            <w:webHidden/>
          </w:rPr>
          <w:tab/>
        </w:r>
        <w:r>
          <w:rPr>
            <w:noProof/>
            <w:webHidden/>
          </w:rPr>
          <w:fldChar w:fldCharType="begin"/>
        </w:r>
        <w:r>
          <w:rPr>
            <w:noProof/>
            <w:webHidden/>
          </w:rPr>
          <w:instrText xml:space="preserve"> PAGEREF _Toc71100574 \h </w:instrText>
        </w:r>
        <w:r>
          <w:rPr>
            <w:noProof/>
            <w:webHidden/>
          </w:rPr>
        </w:r>
        <w:r>
          <w:rPr>
            <w:noProof/>
            <w:webHidden/>
          </w:rPr>
          <w:fldChar w:fldCharType="separate"/>
        </w:r>
        <w:r>
          <w:rPr>
            <w:noProof/>
            <w:webHidden/>
          </w:rPr>
          <w:t>9</w:t>
        </w:r>
        <w:r>
          <w:rPr>
            <w:noProof/>
            <w:webHidden/>
          </w:rPr>
          <w:fldChar w:fldCharType="end"/>
        </w:r>
      </w:hyperlink>
    </w:p>
    <w:p w14:paraId="24274F32" w14:textId="564E3C1F" w:rsidR="00AC5F64" w:rsidRDefault="00AC5F64">
      <w:pPr>
        <w:pStyle w:val="TJ2"/>
        <w:tabs>
          <w:tab w:val="right" w:leader="dot" w:pos="8494"/>
        </w:tabs>
        <w:rPr>
          <w:rFonts w:asciiTheme="minorHAnsi" w:eastAsiaTheme="minorEastAsia" w:hAnsiTheme="minorHAnsi" w:cstheme="minorBidi"/>
          <w:noProof/>
          <w:lang w:eastAsia="hu-HU"/>
        </w:rPr>
      </w:pPr>
      <w:hyperlink w:anchor="_Toc71100575" w:history="1">
        <w:r w:rsidRPr="00D23712">
          <w:rPr>
            <w:rStyle w:val="Hiperhivatkozs"/>
            <w:noProof/>
          </w:rPr>
          <w:t>2.1 Ajánlatok készítésének folyamata</w:t>
        </w:r>
        <w:r>
          <w:rPr>
            <w:noProof/>
            <w:webHidden/>
          </w:rPr>
          <w:tab/>
        </w:r>
        <w:r>
          <w:rPr>
            <w:noProof/>
            <w:webHidden/>
          </w:rPr>
          <w:fldChar w:fldCharType="begin"/>
        </w:r>
        <w:r>
          <w:rPr>
            <w:noProof/>
            <w:webHidden/>
          </w:rPr>
          <w:instrText xml:space="preserve"> PAGEREF _Toc71100575 \h </w:instrText>
        </w:r>
        <w:r>
          <w:rPr>
            <w:noProof/>
            <w:webHidden/>
          </w:rPr>
        </w:r>
        <w:r>
          <w:rPr>
            <w:noProof/>
            <w:webHidden/>
          </w:rPr>
          <w:fldChar w:fldCharType="separate"/>
        </w:r>
        <w:r>
          <w:rPr>
            <w:noProof/>
            <w:webHidden/>
          </w:rPr>
          <w:t>9</w:t>
        </w:r>
        <w:r>
          <w:rPr>
            <w:noProof/>
            <w:webHidden/>
          </w:rPr>
          <w:fldChar w:fldCharType="end"/>
        </w:r>
      </w:hyperlink>
    </w:p>
    <w:p w14:paraId="1315F188" w14:textId="18F9C826" w:rsidR="00AC5F64" w:rsidRDefault="00AC5F64">
      <w:pPr>
        <w:pStyle w:val="TJ2"/>
        <w:tabs>
          <w:tab w:val="right" w:leader="dot" w:pos="8494"/>
        </w:tabs>
        <w:rPr>
          <w:rFonts w:asciiTheme="minorHAnsi" w:eastAsiaTheme="minorEastAsia" w:hAnsiTheme="minorHAnsi" w:cstheme="minorBidi"/>
          <w:noProof/>
          <w:lang w:eastAsia="hu-HU"/>
        </w:rPr>
      </w:pPr>
      <w:hyperlink w:anchor="_Toc71100576" w:history="1">
        <w:r w:rsidRPr="00D23712">
          <w:rPr>
            <w:rStyle w:val="Hiperhivatkozs"/>
            <w:noProof/>
          </w:rPr>
          <w:t>2.2 Problémák és javaslatok</w:t>
        </w:r>
        <w:r>
          <w:rPr>
            <w:noProof/>
            <w:webHidden/>
          </w:rPr>
          <w:tab/>
        </w:r>
        <w:r>
          <w:rPr>
            <w:noProof/>
            <w:webHidden/>
          </w:rPr>
          <w:fldChar w:fldCharType="begin"/>
        </w:r>
        <w:r>
          <w:rPr>
            <w:noProof/>
            <w:webHidden/>
          </w:rPr>
          <w:instrText xml:space="preserve"> PAGEREF _Toc71100576 \h </w:instrText>
        </w:r>
        <w:r>
          <w:rPr>
            <w:noProof/>
            <w:webHidden/>
          </w:rPr>
        </w:r>
        <w:r>
          <w:rPr>
            <w:noProof/>
            <w:webHidden/>
          </w:rPr>
          <w:fldChar w:fldCharType="separate"/>
        </w:r>
        <w:r>
          <w:rPr>
            <w:noProof/>
            <w:webHidden/>
          </w:rPr>
          <w:t>11</w:t>
        </w:r>
        <w:r>
          <w:rPr>
            <w:noProof/>
            <w:webHidden/>
          </w:rPr>
          <w:fldChar w:fldCharType="end"/>
        </w:r>
      </w:hyperlink>
    </w:p>
    <w:p w14:paraId="4BDFA301" w14:textId="6A5F8030" w:rsidR="00AC5F64" w:rsidRDefault="00AC5F64">
      <w:pPr>
        <w:pStyle w:val="TJ2"/>
        <w:tabs>
          <w:tab w:val="right" w:leader="dot" w:pos="8494"/>
        </w:tabs>
        <w:rPr>
          <w:rFonts w:asciiTheme="minorHAnsi" w:eastAsiaTheme="minorEastAsia" w:hAnsiTheme="minorHAnsi" w:cstheme="minorBidi"/>
          <w:noProof/>
          <w:lang w:eastAsia="hu-HU"/>
        </w:rPr>
      </w:pPr>
      <w:hyperlink w:anchor="_Toc71100577" w:history="1">
        <w:r w:rsidRPr="00D23712">
          <w:rPr>
            <w:rStyle w:val="Hiperhivatkozs"/>
            <w:noProof/>
          </w:rPr>
          <w:t>2.3 Követelmények az új rendszerrel szemben</w:t>
        </w:r>
        <w:r>
          <w:rPr>
            <w:noProof/>
            <w:webHidden/>
          </w:rPr>
          <w:tab/>
        </w:r>
        <w:r>
          <w:rPr>
            <w:noProof/>
            <w:webHidden/>
          </w:rPr>
          <w:fldChar w:fldCharType="begin"/>
        </w:r>
        <w:r>
          <w:rPr>
            <w:noProof/>
            <w:webHidden/>
          </w:rPr>
          <w:instrText xml:space="preserve"> PAGEREF _Toc71100577 \h </w:instrText>
        </w:r>
        <w:r>
          <w:rPr>
            <w:noProof/>
            <w:webHidden/>
          </w:rPr>
        </w:r>
        <w:r>
          <w:rPr>
            <w:noProof/>
            <w:webHidden/>
          </w:rPr>
          <w:fldChar w:fldCharType="separate"/>
        </w:r>
        <w:r>
          <w:rPr>
            <w:noProof/>
            <w:webHidden/>
          </w:rPr>
          <w:t>12</w:t>
        </w:r>
        <w:r>
          <w:rPr>
            <w:noProof/>
            <w:webHidden/>
          </w:rPr>
          <w:fldChar w:fldCharType="end"/>
        </w:r>
      </w:hyperlink>
    </w:p>
    <w:p w14:paraId="5D7D4AD5" w14:textId="691F317C" w:rsidR="00AC5F64" w:rsidRDefault="00AC5F64">
      <w:pPr>
        <w:pStyle w:val="TJ1"/>
        <w:rPr>
          <w:rFonts w:asciiTheme="minorHAnsi" w:eastAsiaTheme="minorEastAsia" w:hAnsiTheme="minorHAnsi" w:cstheme="minorBidi"/>
          <w:b w:val="0"/>
          <w:noProof/>
          <w:lang w:eastAsia="hu-HU"/>
        </w:rPr>
      </w:pPr>
      <w:hyperlink w:anchor="_Toc71100578" w:history="1">
        <w:r w:rsidRPr="00D23712">
          <w:rPr>
            <w:rStyle w:val="Hiperhivatkozs"/>
            <w:noProof/>
          </w:rPr>
          <w:t>3 Adatbázis technológiák</w:t>
        </w:r>
        <w:r>
          <w:rPr>
            <w:noProof/>
            <w:webHidden/>
          </w:rPr>
          <w:tab/>
        </w:r>
        <w:r>
          <w:rPr>
            <w:noProof/>
            <w:webHidden/>
          </w:rPr>
          <w:fldChar w:fldCharType="begin"/>
        </w:r>
        <w:r>
          <w:rPr>
            <w:noProof/>
            <w:webHidden/>
          </w:rPr>
          <w:instrText xml:space="preserve"> PAGEREF _Toc71100578 \h </w:instrText>
        </w:r>
        <w:r>
          <w:rPr>
            <w:noProof/>
            <w:webHidden/>
          </w:rPr>
        </w:r>
        <w:r>
          <w:rPr>
            <w:noProof/>
            <w:webHidden/>
          </w:rPr>
          <w:fldChar w:fldCharType="separate"/>
        </w:r>
        <w:r>
          <w:rPr>
            <w:noProof/>
            <w:webHidden/>
          </w:rPr>
          <w:t>13</w:t>
        </w:r>
        <w:r>
          <w:rPr>
            <w:noProof/>
            <w:webHidden/>
          </w:rPr>
          <w:fldChar w:fldCharType="end"/>
        </w:r>
      </w:hyperlink>
    </w:p>
    <w:p w14:paraId="2AACB5AE" w14:textId="504F3CEC" w:rsidR="00AC5F64" w:rsidRDefault="00AC5F64">
      <w:pPr>
        <w:pStyle w:val="TJ2"/>
        <w:tabs>
          <w:tab w:val="right" w:leader="dot" w:pos="8494"/>
        </w:tabs>
        <w:rPr>
          <w:rFonts w:asciiTheme="minorHAnsi" w:eastAsiaTheme="minorEastAsia" w:hAnsiTheme="minorHAnsi" w:cstheme="minorBidi"/>
          <w:noProof/>
          <w:lang w:eastAsia="hu-HU"/>
        </w:rPr>
      </w:pPr>
      <w:hyperlink w:anchor="_Toc71100579" w:history="1">
        <w:r w:rsidRPr="00D23712">
          <w:rPr>
            <w:rStyle w:val="Hiperhivatkozs"/>
            <w:noProof/>
          </w:rPr>
          <w:t>3.1 NoSQL adatbázisok</w:t>
        </w:r>
        <w:r>
          <w:rPr>
            <w:noProof/>
            <w:webHidden/>
          </w:rPr>
          <w:tab/>
        </w:r>
        <w:r>
          <w:rPr>
            <w:noProof/>
            <w:webHidden/>
          </w:rPr>
          <w:fldChar w:fldCharType="begin"/>
        </w:r>
        <w:r>
          <w:rPr>
            <w:noProof/>
            <w:webHidden/>
          </w:rPr>
          <w:instrText xml:space="preserve"> PAGEREF _Toc71100579 \h </w:instrText>
        </w:r>
        <w:r>
          <w:rPr>
            <w:noProof/>
            <w:webHidden/>
          </w:rPr>
        </w:r>
        <w:r>
          <w:rPr>
            <w:noProof/>
            <w:webHidden/>
          </w:rPr>
          <w:fldChar w:fldCharType="separate"/>
        </w:r>
        <w:r>
          <w:rPr>
            <w:noProof/>
            <w:webHidden/>
          </w:rPr>
          <w:t>13</w:t>
        </w:r>
        <w:r>
          <w:rPr>
            <w:noProof/>
            <w:webHidden/>
          </w:rPr>
          <w:fldChar w:fldCharType="end"/>
        </w:r>
      </w:hyperlink>
    </w:p>
    <w:p w14:paraId="3EC2A80E" w14:textId="7C3EC5F3" w:rsidR="00AC5F64" w:rsidRDefault="00AC5F64">
      <w:pPr>
        <w:pStyle w:val="TJ2"/>
        <w:tabs>
          <w:tab w:val="right" w:leader="dot" w:pos="8494"/>
        </w:tabs>
        <w:rPr>
          <w:rFonts w:asciiTheme="minorHAnsi" w:eastAsiaTheme="minorEastAsia" w:hAnsiTheme="minorHAnsi" w:cstheme="minorBidi"/>
          <w:noProof/>
          <w:lang w:eastAsia="hu-HU"/>
        </w:rPr>
      </w:pPr>
      <w:hyperlink w:anchor="_Toc71100580" w:history="1">
        <w:r w:rsidRPr="00D23712">
          <w:rPr>
            <w:rStyle w:val="Hiperhivatkozs"/>
            <w:noProof/>
          </w:rPr>
          <w:t>3.2 SQL adatbázisok</w:t>
        </w:r>
        <w:r>
          <w:rPr>
            <w:noProof/>
            <w:webHidden/>
          </w:rPr>
          <w:tab/>
        </w:r>
        <w:r>
          <w:rPr>
            <w:noProof/>
            <w:webHidden/>
          </w:rPr>
          <w:fldChar w:fldCharType="begin"/>
        </w:r>
        <w:r>
          <w:rPr>
            <w:noProof/>
            <w:webHidden/>
          </w:rPr>
          <w:instrText xml:space="preserve"> PAGEREF _Toc71100580 \h </w:instrText>
        </w:r>
        <w:r>
          <w:rPr>
            <w:noProof/>
            <w:webHidden/>
          </w:rPr>
        </w:r>
        <w:r>
          <w:rPr>
            <w:noProof/>
            <w:webHidden/>
          </w:rPr>
          <w:fldChar w:fldCharType="separate"/>
        </w:r>
        <w:r>
          <w:rPr>
            <w:noProof/>
            <w:webHidden/>
          </w:rPr>
          <w:t>15</w:t>
        </w:r>
        <w:r>
          <w:rPr>
            <w:noProof/>
            <w:webHidden/>
          </w:rPr>
          <w:fldChar w:fldCharType="end"/>
        </w:r>
      </w:hyperlink>
    </w:p>
    <w:p w14:paraId="4CB604BD" w14:textId="35C114D6" w:rsidR="00AC5F64" w:rsidRDefault="00AC5F64">
      <w:pPr>
        <w:pStyle w:val="TJ2"/>
        <w:tabs>
          <w:tab w:val="right" w:leader="dot" w:pos="8494"/>
        </w:tabs>
        <w:rPr>
          <w:rFonts w:asciiTheme="minorHAnsi" w:eastAsiaTheme="minorEastAsia" w:hAnsiTheme="minorHAnsi" w:cstheme="minorBidi"/>
          <w:noProof/>
          <w:lang w:eastAsia="hu-HU"/>
        </w:rPr>
      </w:pPr>
      <w:hyperlink w:anchor="_Toc71100581" w:history="1">
        <w:r w:rsidRPr="00D23712">
          <w:rPr>
            <w:rStyle w:val="Hiperhivatkozs"/>
            <w:noProof/>
          </w:rPr>
          <w:t>3.3 Az én választásom</w:t>
        </w:r>
        <w:r>
          <w:rPr>
            <w:noProof/>
            <w:webHidden/>
          </w:rPr>
          <w:tab/>
        </w:r>
        <w:r>
          <w:rPr>
            <w:noProof/>
            <w:webHidden/>
          </w:rPr>
          <w:fldChar w:fldCharType="begin"/>
        </w:r>
        <w:r>
          <w:rPr>
            <w:noProof/>
            <w:webHidden/>
          </w:rPr>
          <w:instrText xml:space="preserve"> PAGEREF _Toc71100581 \h </w:instrText>
        </w:r>
        <w:r>
          <w:rPr>
            <w:noProof/>
            <w:webHidden/>
          </w:rPr>
        </w:r>
        <w:r>
          <w:rPr>
            <w:noProof/>
            <w:webHidden/>
          </w:rPr>
          <w:fldChar w:fldCharType="separate"/>
        </w:r>
        <w:r>
          <w:rPr>
            <w:noProof/>
            <w:webHidden/>
          </w:rPr>
          <w:t>17</w:t>
        </w:r>
        <w:r>
          <w:rPr>
            <w:noProof/>
            <w:webHidden/>
          </w:rPr>
          <w:fldChar w:fldCharType="end"/>
        </w:r>
      </w:hyperlink>
    </w:p>
    <w:p w14:paraId="7DE0B6D3" w14:textId="18F0E881" w:rsidR="00AC5F64" w:rsidRDefault="00AC5F64">
      <w:pPr>
        <w:pStyle w:val="TJ1"/>
        <w:rPr>
          <w:rFonts w:asciiTheme="minorHAnsi" w:eastAsiaTheme="minorEastAsia" w:hAnsiTheme="minorHAnsi" w:cstheme="minorBidi"/>
          <w:b w:val="0"/>
          <w:noProof/>
          <w:lang w:eastAsia="hu-HU"/>
        </w:rPr>
      </w:pPr>
      <w:hyperlink w:anchor="_Toc71100582" w:history="1">
        <w:r w:rsidRPr="00D23712">
          <w:rPr>
            <w:rStyle w:val="Hiperhivatkozs"/>
            <w:noProof/>
          </w:rPr>
          <w:t>4 Frontend technológiák</w:t>
        </w:r>
        <w:r>
          <w:rPr>
            <w:noProof/>
            <w:webHidden/>
          </w:rPr>
          <w:tab/>
        </w:r>
        <w:r>
          <w:rPr>
            <w:noProof/>
            <w:webHidden/>
          </w:rPr>
          <w:fldChar w:fldCharType="begin"/>
        </w:r>
        <w:r>
          <w:rPr>
            <w:noProof/>
            <w:webHidden/>
          </w:rPr>
          <w:instrText xml:space="preserve"> PAGEREF _Toc71100582 \h </w:instrText>
        </w:r>
        <w:r>
          <w:rPr>
            <w:noProof/>
            <w:webHidden/>
          </w:rPr>
        </w:r>
        <w:r>
          <w:rPr>
            <w:noProof/>
            <w:webHidden/>
          </w:rPr>
          <w:fldChar w:fldCharType="separate"/>
        </w:r>
        <w:r>
          <w:rPr>
            <w:noProof/>
            <w:webHidden/>
          </w:rPr>
          <w:t>18</w:t>
        </w:r>
        <w:r>
          <w:rPr>
            <w:noProof/>
            <w:webHidden/>
          </w:rPr>
          <w:fldChar w:fldCharType="end"/>
        </w:r>
      </w:hyperlink>
    </w:p>
    <w:p w14:paraId="30D2B9A2" w14:textId="128FFF1C" w:rsidR="00AC5F64" w:rsidRDefault="00AC5F64">
      <w:pPr>
        <w:pStyle w:val="TJ2"/>
        <w:tabs>
          <w:tab w:val="right" w:leader="dot" w:pos="8494"/>
        </w:tabs>
        <w:rPr>
          <w:rFonts w:asciiTheme="minorHAnsi" w:eastAsiaTheme="minorEastAsia" w:hAnsiTheme="minorHAnsi" w:cstheme="minorBidi"/>
          <w:noProof/>
          <w:lang w:eastAsia="hu-HU"/>
        </w:rPr>
      </w:pPr>
      <w:hyperlink w:anchor="_Toc71100583" w:history="1">
        <w:r w:rsidRPr="00D23712">
          <w:rPr>
            <w:rStyle w:val="Hiperhivatkozs"/>
            <w:noProof/>
          </w:rPr>
          <w:t>4.1 React.js</w:t>
        </w:r>
        <w:r>
          <w:rPr>
            <w:noProof/>
            <w:webHidden/>
          </w:rPr>
          <w:tab/>
        </w:r>
        <w:r>
          <w:rPr>
            <w:noProof/>
            <w:webHidden/>
          </w:rPr>
          <w:fldChar w:fldCharType="begin"/>
        </w:r>
        <w:r>
          <w:rPr>
            <w:noProof/>
            <w:webHidden/>
          </w:rPr>
          <w:instrText xml:space="preserve"> PAGEREF _Toc71100583 \h </w:instrText>
        </w:r>
        <w:r>
          <w:rPr>
            <w:noProof/>
            <w:webHidden/>
          </w:rPr>
        </w:r>
        <w:r>
          <w:rPr>
            <w:noProof/>
            <w:webHidden/>
          </w:rPr>
          <w:fldChar w:fldCharType="separate"/>
        </w:r>
        <w:r>
          <w:rPr>
            <w:noProof/>
            <w:webHidden/>
          </w:rPr>
          <w:t>18</w:t>
        </w:r>
        <w:r>
          <w:rPr>
            <w:noProof/>
            <w:webHidden/>
          </w:rPr>
          <w:fldChar w:fldCharType="end"/>
        </w:r>
      </w:hyperlink>
    </w:p>
    <w:p w14:paraId="1F2854CB" w14:textId="546A2B14" w:rsidR="00AC5F64" w:rsidRDefault="00AC5F64">
      <w:pPr>
        <w:pStyle w:val="TJ2"/>
        <w:tabs>
          <w:tab w:val="right" w:leader="dot" w:pos="8494"/>
        </w:tabs>
        <w:rPr>
          <w:rFonts w:asciiTheme="minorHAnsi" w:eastAsiaTheme="minorEastAsia" w:hAnsiTheme="minorHAnsi" w:cstheme="minorBidi"/>
          <w:noProof/>
          <w:lang w:eastAsia="hu-HU"/>
        </w:rPr>
      </w:pPr>
      <w:hyperlink w:anchor="_Toc71100584" w:history="1">
        <w:r w:rsidRPr="00D23712">
          <w:rPr>
            <w:rStyle w:val="Hiperhivatkozs"/>
            <w:noProof/>
          </w:rPr>
          <w:t>4.2 Vue.js</w:t>
        </w:r>
        <w:r>
          <w:rPr>
            <w:noProof/>
            <w:webHidden/>
          </w:rPr>
          <w:tab/>
        </w:r>
        <w:r>
          <w:rPr>
            <w:noProof/>
            <w:webHidden/>
          </w:rPr>
          <w:fldChar w:fldCharType="begin"/>
        </w:r>
        <w:r>
          <w:rPr>
            <w:noProof/>
            <w:webHidden/>
          </w:rPr>
          <w:instrText xml:space="preserve"> PAGEREF _Toc71100584 \h </w:instrText>
        </w:r>
        <w:r>
          <w:rPr>
            <w:noProof/>
            <w:webHidden/>
          </w:rPr>
        </w:r>
        <w:r>
          <w:rPr>
            <w:noProof/>
            <w:webHidden/>
          </w:rPr>
          <w:fldChar w:fldCharType="separate"/>
        </w:r>
        <w:r>
          <w:rPr>
            <w:noProof/>
            <w:webHidden/>
          </w:rPr>
          <w:t>18</w:t>
        </w:r>
        <w:r>
          <w:rPr>
            <w:noProof/>
            <w:webHidden/>
          </w:rPr>
          <w:fldChar w:fldCharType="end"/>
        </w:r>
      </w:hyperlink>
    </w:p>
    <w:p w14:paraId="6949BA86" w14:textId="40A1260B" w:rsidR="00AC5F64" w:rsidRDefault="00AC5F64">
      <w:pPr>
        <w:pStyle w:val="TJ2"/>
        <w:tabs>
          <w:tab w:val="right" w:leader="dot" w:pos="8494"/>
        </w:tabs>
        <w:rPr>
          <w:rFonts w:asciiTheme="minorHAnsi" w:eastAsiaTheme="minorEastAsia" w:hAnsiTheme="minorHAnsi" w:cstheme="minorBidi"/>
          <w:noProof/>
          <w:lang w:eastAsia="hu-HU"/>
        </w:rPr>
      </w:pPr>
      <w:hyperlink w:anchor="_Toc71100585" w:history="1">
        <w:r w:rsidRPr="00D23712">
          <w:rPr>
            <w:rStyle w:val="Hiperhivatkozs"/>
            <w:noProof/>
          </w:rPr>
          <w:t>4.3 Angular.js</w:t>
        </w:r>
        <w:r>
          <w:rPr>
            <w:noProof/>
            <w:webHidden/>
          </w:rPr>
          <w:tab/>
        </w:r>
        <w:r>
          <w:rPr>
            <w:noProof/>
            <w:webHidden/>
          </w:rPr>
          <w:fldChar w:fldCharType="begin"/>
        </w:r>
        <w:r>
          <w:rPr>
            <w:noProof/>
            <w:webHidden/>
          </w:rPr>
          <w:instrText xml:space="preserve"> PAGEREF _Toc71100585 \h </w:instrText>
        </w:r>
        <w:r>
          <w:rPr>
            <w:noProof/>
            <w:webHidden/>
          </w:rPr>
        </w:r>
        <w:r>
          <w:rPr>
            <w:noProof/>
            <w:webHidden/>
          </w:rPr>
          <w:fldChar w:fldCharType="separate"/>
        </w:r>
        <w:r>
          <w:rPr>
            <w:noProof/>
            <w:webHidden/>
          </w:rPr>
          <w:t>19</w:t>
        </w:r>
        <w:r>
          <w:rPr>
            <w:noProof/>
            <w:webHidden/>
          </w:rPr>
          <w:fldChar w:fldCharType="end"/>
        </w:r>
      </w:hyperlink>
    </w:p>
    <w:p w14:paraId="4C858B28" w14:textId="118B4875" w:rsidR="00AC5F64" w:rsidRDefault="00AC5F64">
      <w:pPr>
        <w:pStyle w:val="TJ2"/>
        <w:tabs>
          <w:tab w:val="right" w:leader="dot" w:pos="8494"/>
        </w:tabs>
        <w:rPr>
          <w:rFonts w:asciiTheme="minorHAnsi" w:eastAsiaTheme="minorEastAsia" w:hAnsiTheme="minorHAnsi" w:cstheme="minorBidi"/>
          <w:noProof/>
          <w:lang w:eastAsia="hu-HU"/>
        </w:rPr>
      </w:pPr>
      <w:hyperlink w:anchor="_Toc71100586" w:history="1">
        <w:r w:rsidRPr="00D23712">
          <w:rPr>
            <w:rStyle w:val="Hiperhivatkozs"/>
            <w:noProof/>
          </w:rPr>
          <w:t>4.4 Szintaktika</w:t>
        </w:r>
        <w:r>
          <w:rPr>
            <w:noProof/>
            <w:webHidden/>
          </w:rPr>
          <w:tab/>
        </w:r>
        <w:r>
          <w:rPr>
            <w:noProof/>
            <w:webHidden/>
          </w:rPr>
          <w:fldChar w:fldCharType="begin"/>
        </w:r>
        <w:r>
          <w:rPr>
            <w:noProof/>
            <w:webHidden/>
          </w:rPr>
          <w:instrText xml:space="preserve"> PAGEREF _Toc71100586 \h </w:instrText>
        </w:r>
        <w:r>
          <w:rPr>
            <w:noProof/>
            <w:webHidden/>
          </w:rPr>
        </w:r>
        <w:r>
          <w:rPr>
            <w:noProof/>
            <w:webHidden/>
          </w:rPr>
          <w:fldChar w:fldCharType="separate"/>
        </w:r>
        <w:r>
          <w:rPr>
            <w:noProof/>
            <w:webHidden/>
          </w:rPr>
          <w:t>19</w:t>
        </w:r>
        <w:r>
          <w:rPr>
            <w:noProof/>
            <w:webHidden/>
          </w:rPr>
          <w:fldChar w:fldCharType="end"/>
        </w:r>
      </w:hyperlink>
    </w:p>
    <w:p w14:paraId="3A386DA0" w14:textId="3ED36E3A" w:rsidR="00AC5F64" w:rsidRDefault="00AC5F64">
      <w:pPr>
        <w:pStyle w:val="TJ2"/>
        <w:tabs>
          <w:tab w:val="right" w:leader="dot" w:pos="8494"/>
        </w:tabs>
        <w:rPr>
          <w:rFonts w:asciiTheme="minorHAnsi" w:eastAsiaTheme="minorEastAsia" w:hAnsiTheme="minorHAnsi" w:cstheme="minorBidi"/>
          <w:noProof/>
          <w:lang w:eastAsia="hu-HU"/>
        </w:rPr>
      </w:pPr>
      <w:hyperlink w:anchor="_Toc71100587" w:history="1">
        <w:r w:rsidRPr="00D23712">
          <w:rPr>
            <w:rStyle w:val="Hiperhivatkozs"/>
            <w:noProof/>
          </w:rPr>
          <w:t>4.5 Data Binding</w:t>
        </w:r>
        <w:r>
          <w:rPr>
            <w:noProof/>
            <w:webHidden/>
          </w:rPr>
          <w:tab/>
        </w:r>
        <w:r>
          <w:rPr>
            <w:noProof/>
            <w:webHidden/>
          </w:rPr>
          <w:fldChar w:fldCharType="begin"/>
        </w:r>
        <w:r>
          <w:rPr>
            <w:noProof/>
            <w:webHidden/>
          </w:rPr>
          <w:instrText xml:space="preserve"> PAGEREF _Toc71100587 \h </w:instrText>
        </w:r>
        <w:r>
          <w:rPr>
            <w:noProof/>
            <w:webHidden/>
          </w:rPr>
        </w:r>
        <w:r>
          <w:rPr>
            <w:noProof/>
            <w:webHidden/>
          </w:rPr>
          <w:fldChar w:fldCharType="separate"/>
        </w:r>
        <w:r>
          <w:rPr>
            <w:noProof/>
            <w:webHidden/>
          </w:rPr>
          <w:t>20</w:t>
        </w:r>
        <w:r>
          <w:rPr>
            <w:noProof/>
            <w:webHidden/>
          </w:rPr>
          <w:fldChar w:fldCharType="end"/>
        </w:r>
      </w:hyperlink>
    </w:p>
    <w:p w14:paraId="21D262C7" w14:textId="3BB33BF7" w:rsidR="00AC5F64" w:rsidRDefault="00AC5F64">
      <w:pPr>
        <w:pStyle w:val="TJ2"/>
        <w:tabs>
          <w:tab w:val="right" w:leader="dot" w:pos="8494"/>
        </w:tabs>
        <w:rPr>
          <w:rFonts w:asciiTheme="minorHAnsi" w:eastAsiaTheme="minorEastAsia" w:hAnsiTheme="minorHAnsi" w:cstheme="minorBidi"/>
          <w:noProof/>
          <w:lang w:eastAsia="hu-HU"/>
        </w:rPr>
      </w:pPr>
      <w:hyperlink w:anchor="_Toc71100588" w:history="1">
        <w:r w:rsidRPr="00D23712">
          <w:rPr>
            <w:rStyle w:val="Hiperhivatkozs"/>
            <w:noProof/>
          </w:rPr>
          <w:t>4.6 Felépítési filozófia</w:t>
        </w:r>
        <w:r>
          <w:rPr>
            <w:noProof/>
            <w:webHidden/>
          </w:rPr>
          <w:tab/>
        </w:r>
        <w:r>
          <w:rPr>
            <w:noProof/>
            <w:webHidden/>
          </w:rPr>
          <w:fldChar w:fldCharType="begin"/>
        </w:r>
        <w:r>
          <w:rPr>
            <w:noProof/>
            <w:webHidden/>
          </w:rPr>
          <w:instrText xml:space="preserve"> PAGEREF _Toc71100588 \h </w:instrText>
        </w:r>
        <w:r>
          <w:rPr>
            <w:noProof/>
            <w:webHidden/>
          </w:rPr>
        </w:r>
        <w:r>
          <w:rPr>
            <w:noProof/>
            <w:webHidden/>
          </w:rPr>
          <w:fldChar w:fldCharType="separate"/>
        </w:r>
        <w:r>
          <w:rPr>
            <w:noProof/>
            <w:webHidden/>
          </w:rPr>
          <w:t>22</w:t>
        </w:r>
        <w:r>
          <w:rPr>
            <w:noProof/>
            <w:webHidden/>
          </w:rPr>
          <w:fldChar w:fldCharType="end"/>
        </w:r>
      </w:hyperlink>
    </w:p>
    <w:p w14:paraId="1F2422FE" w14:textId="5D0E4D9D" w:rsidR="00AC5F64" w:rsidRDefault="00AC5F64">
      <w:pPr>
        <w:pStyle w:val="TJ3"/>
        <w:tabs>
          <w:tab w:val="right" w:leader="dot" w:pos="8494"/>
        </w:tabs>
        <w:rPr>
          <w:rFonts w:asciiTheme="minorHAnsi" w:eastAsiaTheme="minorEastAsia" w:hAnsiTheme="minorHAnsi" w:cstheme="minorBidi"/>
          <w:noProof/>
          <w:lang w:eastAsia="hu-HU"/>
        </w:rPr>
      </w:pPr>
      <w:hyperlink w:anchor="_Toc71100589" w:history="1">
        <w:r w:rsidRPr="00D23712">
          <w:rPr>
            <w:rStyle w:val="Hiperhivatkozs"/>
            <w:noProof/>
          </w:rPr>
          <w:t>4.6.1 React.js alkalmazások felépítése</w:t>
        </w:r>
        <w:r>
          <w:rPr>
            <w:noProof/>
            <w:webHidden/>
          </w:rPr>
          <w:tab/>
        </w:r>
        <w:r>
          <w:rPr>
            <w:noProof/>
            <w:webHidden/>
          </w:rPr>
          <w:fldChar w:fldCharType="begin"/>
        </w:r>
        <w:r>
          <w:rPr>
            <w:noProof/>
            <w:webHidden/>
          </w:rPr>
          <w:instrText xml:space="preserve"> PAGEREF _Toc71100589 \h </w:instrText>
        </w:r>
        <w:r>
          <w:rPr>
            <w:noProof/>
            <w:webHidden/>
          </w:rPr>
        </w:r>
        <w:r>
          <w:rPr>
            <w:noProof/>
            <w:webHidden/>
          </w:rPr>
          <w:fldChar w:fldCharType="separate"/>
        </w:r>
        <w:r>
          <w:rPr>
            <w:noProof/>
            <w:webHidden/>
          </w:rPr>
          <w:t>22</w:t>
        </w:r>
        <w:r>
          <w:rPr>
            <w:noProof/>
            <w:webHidden/>
          </w:rPr>
          <w:fldChar w:fldCharType="end"/>
        </w:r>
      </w:hyperlink>
    </w:p>
    <w:p w14:paraId="485F34AD" w14:textId="18998793" w:rsidR="00AC5F64" w:rsidRDefault="00AC5F64">
      <w:pPr>
        <w:pStyle w:val="TJ3"/>
        <w:tabs>
          <w:tab w:val="right" w:leader="dot" w:pos="8494"/>
        </w:tabs>
        <w:rPr>
          <w:rFonts w:asciiTheme="minorHAnsi" w:eastAsiaTheme="minorEastAsia" w:hAnsiTheme="minorHAnsi" w:cstheme="minorBidi"/>
          <w:noProof/>
          <w:lang w:eastAsia="hu-HU"/>
        </w:rPr>
      </w:pPr>
      <w:hyperlink w:anchor="_Toc71100590" w:history="1">
        <w:r w:rsidRPr="00D23712">
          <w:rPr>
            <w:rStyle w:val="Hiperhivatkozs"/>
            <w:noProof/>
          </w:rPr>
          <w:t>4.6.2 Angular.js alkalmazások felépítése</w:t>
        </w:r>
        <w:r>
          <w:rPr>
            <w:noProof/>
            <w:webHidden/>
          </w:rPr>
          <w:tab/>
        </w:r>
        <w:r>
          <w:rPr>
            <w:noProof/>
            <w:webHidden/>
          </w:rPr>
          <w:fldChar w:fldCharType="begin"/>
        </w:r>
        <w:r>
          <w:rPr>
            <w:noProof/>
            <w:webHidden/>
          </w:rPr>
          <w:instrText xml:space="preserve"> PAGEREF _Toc71100590 \h </w:instrText>
        </w:r>
        <w:r>
          <w:rPr>
            <w:noProof/>
            <w:webHidden/>
          </w:rPr>
        </w:r>
        <w:r>
          <w:rPr>
            <w:noProof/>
            <w:webHidden/>
          </w:rPr>
          <w:fldChar w:fldCharType="separate"/>
        </w:r>
        <w:r>
          <w:rPr>
            <w:noProof/>
            <w:webHidden/>
          </w:rPr>
          <w:t>23</w:t>
        </w:r>
        <w:r>
          <w:rPr>
            <w:noProof/>
            <w:webHidden/>
          </w:rPr>
          <w:fldChar w:fldCharType="end"/>
        </w:r>
      </w:hyperlink>
    </w:p>
    <w:p w14:paraId="0774B8DA" w14:textId="183C8B0E" w:rsidR="00AC5F64" w:rsidRDefault="00AC5F64">
      <w:pPr>
        <w:pStyle w:val="TJ3"/>
        <w:tabs>
          <w:tab w:val="right" w:leader="dot" w:pos="8494"/>
        </w:tabs>
        <w:rPr>
          <w:rFonts w:asciiTheme="minorHAnsi" w:eastAsiaTheme="minorEastAsia" w:hAnsiTheme="minorHAnsi" w:cstheme="minorBidi"/>
          <w:noProof/>
          <w:lang w:eastAsia="hu-HU"/>
        </w:rPr>
      </w:pPr>
      <w:hyperlink w:anchor="_Toc71100591" w:history="1">
        <w:r w:rsidRPr="00D23712">
          <w:rPr>
            <w:rStyle w:val="Hiperhivatkozs"/>
            <w:noProof/>
          </w:rPr>
          <w:t>4.6.3 Vue.js alkalmazások építő elemi</w:t>
        </w:r>
        <w:r>
          <w:rPr>
            <w:noProof/>
            <w:webHidden/>
          </w:rPr>
          <w:tab/>
        </w:r>
        <w:r>
          <w:rPr>
            <w:noProof/>
            <w:webHidden/>
          </w:rPr>
          <w:fldChar w:fldCharType="begin"/>
        </w:r>
        <w:r>
          <w:rPr>
            <w:noProof/>
            <w:webHidden/>
          </w:rPr>
          <w:instrText xml:space="preserve"> PAGEREF _Toc71100591 \h </w:instrText>
        </w:r>
        <w:r>
          <w:rPr>
            <w:noProof/>
            <w:webHidden/>
          </w:rPr>
        </w:r>
        <w:r>
          <w:rPr>
            <w:noProof/>
            <w:webHidden/>
          </w:rPr>
          <w:fldChar w:fldCharType="separate"/>
        </w:r>
        <w:r>
          <w:rPr>
            <w:noProof/>
            <w:webHidden/>
          </w:rPr>
          <w:t>25</w:t>
        </w:r>
        <w:r>
          <w:rPr>
            <w:noProof/>
            <w:webHidden/>
          </w:rPr>
          <w:fldChar w:fldCharType="end"/>
        </w:r>
      </w:hyperlink>
    </w:p>
    <w:p w14:paraId="23E43B2B" w14:textId="306068E8" w:rsidR="00AC5F64" w:rsidRDefault="00AC5F64">
      <w:pPr>
        <w:pStyle w:val="TJ2"/>
        <w:tabs>
          <w:tab w:val="right" w:leader="dot" w:pos="8494"/>
        </w:tabs>
        <w:rPr>
          <w:rFonts w:asciiTheme="minorHAnsi" w:eastAsiaTheme="minorEastAsia" w:hAnsiTheme="minorHAnsi" w:cstheme="minorBidi"/>
          <w:noProof/>
          <w:lang w:eastAsia="hu-HU"/>
        </w:rPr>
      </w:pPr>
      <w:hyperlink w:anchor="_Toc71100592" w:history="1">
        <w:r w:rsidRPr="00D23712">
          <w:rPr>
            <w:rStyle w:val="Hiperhivatkozs"/>
            <w:noProof/>
          </w:rPr>
          <w:t>4.7 Direktívák</w:t>
        </w:r>
        <w:r>
          <w:rPr>
            <w:noProof/>
            <w:webHidden/>
          </w:rPr>
          <w:tab/>
        </w:r>
        <w:r>
          <w:rPr>
            <w:noProof/>
            <w:webHidden/>
          </w:rPr>
          <w:fldChar w:fldCharType="begin"/>
        </w:r>
        <w:r>
          <w:rPr>
            <w:noProof/>
            <w:webHidden/>
          </w:rPr>
          <w:instrText xml:space="preserve"> PAGEREF _Toc71100592 \h </w:instrText>
        </w:r>
        <w:r>
          <w:rPr>
            <w:noProof/>
            <w:webHidden/>
          </w:rPr>
        </w:r>
        <w:r>
          <w:rPr>
            <w:noProof/>
            <w:webHidden/>
          </w:rPr>
          <w:fldChar w:fldCharType="separate"/>
        </w:r>
        <w:r>
          <w:rPr>
            <w:noProof/>
            <w:webHidden/>
          </w:rPr>
          <w:t>26</w:t>
        </w:r>
        <w:r>
          <w:rPr>
            <w:noProof/>
            <w:webHidden/>
          </w:rPr>
          <w:fldChar w:fldCharType="end"/>
        </w:r>
      </w:hyperlink>
    </w:p>
    <w:p w14:paraId="05BEAE67" w14:textId="2CB9D9FB" w:rsidR="00AC5F64" w:rsidRDefault="00AC5F64">
      <w:pPr>
        <w:pStyle w:val="TJ3"/>
        <w:tabs>
          <w:tab w:val="right" w:leader="dot" w:pos="8494"/>
        </w:tabs>
        <w:rPr>
          <w:rFonts w:asciiTheme="minorHAnsi" w:eastAsiaTheme="minorEastAsia" w:hAnsiTheme="minorHAnsi" w:cstheme="minorBidi"/>
          <w:noProof/>
          <w:lang w:eastAsia="hu-HU"/>
        </w:rPr>
      </w:pPr>
      <w:hyperlink w:anchor="_Toc71100593" w:history="1">
        <w:r w:rsidRPr="00D23712">
          <w:rPr>
            <w:rStyle w:val="Hiperhivatkozs"/>
            <w:noProof/>
          </w:rPr>
          <w:t>4.7.1 Direktívák a React.js-ben</w:t>
        </w:r>
        <w:r>
          <w:rPr>
            <w:noProof/>
            <w:webHidden/>
          </w:rPr>
          <w:tab/>
        </w:r>
        <w:r>
          <w:rPr>
            <w:noProof/>
            <w:webHidden/>
          </w:rPr>
          <w:fldChar w:fldCharType="begin"/>
        </w:r>
        <w:r>
          <w:rPr>
            <w:noProof/>
            <w:webHidden/>
          </w:rPr>
          <w:instrText xml:space="preserve"> PAGEREF _Toc71100593 \h </w:instrText>
        </w:r>
        <w:r>
          <w:rPr>
            <w:noProof/>
            <w:webHidden/>
          </w:rPr>
        </w:r>
        <w:r>
          <w:rPr>
            <w:noProof/>
            <w:webHidden/>
          </w:rPr>
          <w:fldChar w:fldCharType="separate"/>
        </w:r>
        <w:r>
          <w:rPr>
            <w:noProof/>
            <w:webHidden/>
          </w:rPr>
          <w:t>27</w:t>
        </w:r>
        <w:r>
          <w:rPr>
            <w:noProof/>
            <w:webHidden/>
          </w:rPr>
          <w:fldChar w:fldCharType="end"/>
        </w:r>
      </w:hyperlink>
    </w:p>
    <w:p w14:paraId="7F35475B" w14:textId="7DDDC192" w:rsidR="00AC5F64" w:rsidRDefault="00AC5F64">
      <w:pPr>
        <w:pStyle w:val="TJ3"/>
        <w:tabs>
          <w:tab w:val="right" w:leader="dot" w:pos="8494"/>
        </w:tabs>
        <w:rPr>
          <w:rFonts w:asciiTheme="minorHAnsi" w:eastAsiaTheme="minorEastAsia" w:hAnsiTheme="minorHAnsi" w:cstheme="minorBidi"/>
          <w:noProof/>
          <w:lang w:eastAsia="hu-HU"/>
        </w:rPr>
      </w:pPr>
      <w:hyperlink w:anchor="_Toc71100594" w:history="1">
        <w:r w:rsidRPr="00D23712">
          <w:rPr>
            <w:rStyle w:val="Hiperhivatkozs"/>
            <w:noProof/>
          </w:rPr>
          <w:t>4.7.2 Angular.js-ben alkalmazott direktívák</w:t>
        </w:r>
        <w:r>
          <w:rPr>
            <w:noProof/>
            <w:webHidden/>
          </w:rPr>
          <w:tab/>
        </w:r>
        <w:r>
          <w:rPr>
            <w:noProof/>
            <w:webHidden/>
          </w:rPr>
          <w:fldChar w:fldCharType="begin"/>
        </w:r>
        <w:r>
          <w:rPr>
            <w:noProof/>
            <w:webHidden/>
          </w:rPr>
          <w:instrText xml:space="preserve"> PAGEREF _Toc71100594 \h </w:instrText>
        </w:r>
        <w:r>
          <w:rPr>
            <w:noProof/>
            <w:webHidden/>
          </w:rPr>
        </w:r>
        <w:r>
          <w:rPr>
            <w:noProof/>
            <w:webHidden/>
          </w:rPr>
          <w:fldChar w:fldCharType="separate"/>
        </w:r>
        <w:r>
          <w:rPr>
            <w:noProof/>
            <w:webHidden/>
          </w:rPr>
          <w:t>27</w:t>
        </w:r>
        <w:r>
          <w:rPr>
            <w:noProof/>
            <w:webHidden/>
          </w:rPr>
          <w:fldChar w:fldCharType="end"/>
        </w:r>
      </w:hyperlink>
    </w:p>
    <w:p w14:paraId="39FF7920" w14:textId="2167BBE4" w:rsidR="00AC5F64" w:rsidRDefault="00AC5F64">
      <w:pPr>
        <w:pStyle w:val="TJ3"/>
        <w:tabs>
          <w:tab w:val="right" w:leader="dot" w:pos="8494"/>
        </w:tabs>
        <w:rPr>
          <w:rFonts w:asciiTheme="minorHAnsi" w:eastAsiaTheme="minorEastAsia" w:hAnsiTheme="minorHAnsi" w:cstheme="minorBidi"/>
          <w:noProof/>
          <w:lang w:eastAsia="hu-HU"/>
        </w:rPr>
      </w:pPr>
      <w:hyperlink w:anchor="_Toc71100595" w:history="1">
        <w:r w:rsidRPr="00D23712">
          <w:rPr>
            <w:rStyle w:val="Hiperhivatkozs"/>
            <w:noProof/>
          </w:rPr>
          <w:t>4.7.3 Vue.js direktívák</w:t>
        </w:r>
        <w:r>
          <w:rPr>
            <w:noProof/>
            <w:webHidden/>
          </w:rPr>
          <w:tab/>
        </w:r>
        <w:r>
          <w:rPr>
            <w:noProof/>
            <w:webHidden/>
          </w:rPr>
          <w:fldChar w:fldCharType="begin"/>
        </w:r>
        <w:r>
          <w:rPr>
            <w:noProof/>
            <w:webHidden/>
          </w:rPr>
          <w:instrText xml:space="preserve"> PAGEREF _Toc71100595 \h </w:instrText>
        </w:r>
        <w:r>
          <w:rPr>
            <w:noProof/>
            <w:webHidden/>
          </w:rPr>
        </w:r>
        <w:r>
          <w:rPr>
            <w:noProof/>
            <w:webHidden/>
          </w:rPr>
          <w:fldChar w:fldCharType="separate"/>
        </w:r>
        <w:r>
          <w:rPr>
            <w:noProof/>
            <w:webHidden/>
          </w:rPr>
          <w:t>28</w:t>
        </w:r>
        <w:r>
          <w:rPr>
            <w:noProof/>
            <w:webHidden/>
          </w:rPr>
          <w:fldChar w:fldCharType="end"/>
        </w:r>
      </w:hyperlink>
    </w:p>
    <w:p w14:paraId="18D69F43" w14:textId="20393E69" w:rsidR="00AC5F64" w:rsidRDefault="00AC5F64">
      <w:pPr>
        <w:pStyle w:val="TJ2"/>
        <w:tabs>
          <w:tab w:val="right" w:leader="dot" w:pos="8494"/>
        </w:tabs>
        <w:rPr>
          <w:rFonts w:asciiTheme="minorHAnsi" w:eastAsiaTheme="minorEastAsia" w:hAnsiTheme="minorHAnsi" w:cstheme="minorBidi"/>
          <w:noProof/>
          <w:lang w:eastAsia="hu-HU"/>
        </w:rPr>
      </w:pPr>
      <w:hyperlink w:anchor="_Toc71100596" w:history="1">
        <w:r w:rsidRPr="00D23712">
          <w:rPr>
            <w:rStyle w:val="Hiperhivatkozs"/>
            <w:noProof/>
          </w:rPr>
          <w:t>4.8 Események kezelése</w:t>
        </w:r>
        <w:r>
          <w:rPr>
            <w:noProof/>
            <w:webHidden/>
          </w:rPr>
          <w:tab/>
        </w:r>
        <w:r>
          <w:rPr>
            <w:noProof/>
            <w:webHidden/>
          </w:rPr>
          <w:fldChar w:fldCharType="begin"/>
        </w:r>
        <w:r>
          <w:rPr>
            <w:noProof/>
            <w:webHidden/>
          </w:rPr>
          <w:instrText xml:space="preserve"> PAGEREF _Toc71100596 \h </w:instrText>
        </w:r>
        <w:r>
          <w:rPr>
            <w:noProof/>
            <w:webHidden/>
          </w:rPr>
        </w:r>
        <w:r>
          <w:rPr>
            <w:noProof/>
            <w:webHidden/>
          </w:rPr>
          <w:fldChar w:fldCharType="separate"/>
        </w:r>
        <w:r>
          <w:rPr>
            <w:noProof/>
            <w:webHidden/>
          </w:rPr>
          <w:t>29</w:t>
        </w:r>
        <w:r>
          <w:rPr>
            <w:noProof/>
            <w:webHidden/>
          </w:rPr>
          <w:fldChar w:fldCharType="end"/>
        </w:r>
      </w:hyperlink>
    </w:p>
    <w:p w14:paraId="7CA8909F" w14:textId="1824C288" w:rsidR="00AC5F64" w:rsidRDefault="00AC5F64">
      <w:pPr>
        <w:pStyle w:val="TJ3"/>
        <w:tabs>
          <w:tab w:val="right" w:leader="dot" w:pos="8494"/>
        </w:tabs>
        <w:rPr>
          <w:rFonts w:asciiTheme="minorHAnsi" w:eastAsiaTheme="minorEastAsia" w:hAnsiTheme="minorHAnsi" w:cstheme="minorBidi"/>
          <w:noProof/>
          <w:lang w:eastAsia="hu-HU"/>
        </w:rPr>
      </w:pPr>
      <w:hyperlink w:anchor="_Toc71100597" w:history="1">
        <w:r w:rsidRPr="00D23712">
          <w:rPr>
            <w:rStyle w:val="Hiperhivatkozs"/>
            <w:noProof/>
          </w:rPr>
          <w:t>4.8.1 React.js események</w:t>
        </w:r>
        <w:r>
          <w:rPr>
            <w:noProof/>
            <w:webHidden/>
          </w:rPr>
          <w:tab/>
        </w:r>
        <w:r>
          <w:rPr>
            <w:noProof/>
            <w:webHidden/>
          </w:rPr>
          <w:fldChar w:fldCharType="begin"/>
        </w:r>
        <w:r>
          <w:rPr>
            <w:noProof/>
            <w:webHidden/>
          </w:rPr>
          <w:instrText xml:space="preserve"> PAGEREF _Toc71100597 \h </w:instrText>
        </w:r>
        <w:r>
          <w:rPr>
            <w:noProof/>
            <w:webHidden/>
          </w:rPr>
        </w:r>
        <w:r>
          <w:rPr>
            <w:noProof/>
            <w:webHidden/>
          </w:rPr>
          <w:fldChar w:fldCharType="separate"/>
        </w:r>
        <w:r>
          <w:rPr>
            <w:noProof/>
            <w:webHidden/>
          </w:rPr>
          <w:t>29</w:t>
        </w:r>
        <w:r>
          <w:rPr>
            <w:noProof/>
            <w:webHidden/>
          </w:rPr>
          <w:fldChar w:fldCharType="end"/>
        </w:r>
      </w:hyperlink>
    </w:p>
    <w:p w14:paraId="69C1284F" w14:textId="77DE5A18" w:rsidR="00AC5F64" w:rsidRDefault="00AC5F64">
      <w:pPr>
        <w:pStyle w:val="TJ3"/>
        <w:tabs>
          <w:tab w:val="right" w:leader="dot" w:pos="8494"/>
        </w:tabs>
        <w:rPr>
          <w:rFonts w:asciiTheme="minorHAnsi" w:eastAsiaTheme="minorEastAsia" w:hAnsiTheme="minorHAnsi" w:cstheme="minorBidi"/>
          <w:noProof/>
          <w:lang w:eastAsia="hu-HU"/>
        </w:rPr>
      </w:pPr>
      <w:hyperlink w:anchor="_Toc71100598" w:history="1">
        <w:r w:rsidRPr="00D23712">
          <w:rPr>
            <w:rStyle w:val="Hiperhivatkozs"/>
            <w:noProof/>
            <w:lang w:eastAsia="hu-HU"/>
          </w:rPr>
          <w:t>4.8.2 Angular.js események kezelése</w:t>
        </w:r>
        <w:r>
          <w:rPr>
            <w:noProof/>
            <w:webHidden/>
          </w:rPr>
          <w:tab/>
        </w:r>
        <w:r>
          <w:rPr>
            <w:noProof/>
            <w:webHidden/>
          </w:rPr>
          <w:fldChar w:fldCharType="begin"/>
        </w:r>
        <w:r>
          <w:rPr>
            <w:noProof/>
            <w:webHidden/>
          </w:rPr>
          <w:instrText xml:space="preserve"> PAGEREF _Toc71100598 \h </w:instrText>
        </w:r>
        <w:r>
          <w:rPr>
            <w:noProof/>
            <w:webHidden/>
          </w:rPr>
        </w:r>
        <w:r>
          <w:rPr>
            <w:noProof/>
            <w:webHidden/>
          </w:rPr>
          <w:fldChar w:fldCharType="separate"/>
        </w:r>
        <w:r>
          <w:rPr>
            <w:noProof/>
            <w:webHidden/>
          </w:rPr>
          <w:t>30</w:t>
        </w:r>
        <w:r>
          <w:rPr>
            <w:noProof/>
            <w:webHidden/>
          </w:rPr>
          <w:fldChar w:fldCharType="end"/>
        </w:r>
      </w:hyperlink>
    </w:p>
    <w:p w14:paraId="323444FA" w14:textId="7ECDF8D7" w:rsidR="00AC5F64" w:rsidRDefault="00AC5F64">
      <w:pPr>
        <w:pStyle w:val="TJ3"/>
        <w:tabs>
          <w:tab w:val="right" w:leader="dot" w:pos="8494"/>
        </w:tabs>
        <w:rPr>
          <w:rFonts w:asciiTheme="minorHAnsi" w:eastAsiaTheme="minorEastAsia" w:hAnsiTheme="minorHAnsi" w:cstheme="minorBidi"/>
          <w:noProof/>
          <w:lang w:eastAsia="hu-HU"/>
        </w:rPr>
      </w:pPr>
      <w:hyperlink w:anchor="_Toc71100599" w:history="1">
        <w:r w:rsidRPr="00D23712">
          <w:rPr>
            <w:rStyle w:val="Hiperhivatkozs"/>
            <w:noProof/>
            <w:lang w:eastAsia="hu-HU"/>
          </w:rPr>
          <w:t>4.8.3 Vue.js események kezelése</w:t>
        </w:r>
        <w:r>
          <w:rPr>
            <w:noProof/>
            <w:webHidden/>
          </w:rPr>
          <w:tab/>
        </w:r>
        <w:r>
          <w:rPr>
            <w:noProof/>
            <w:webHidden/>
          </w:rPr>
          <w:fldChar w:fldCharType="begin"/>
        </w:r>
        <w:r>
          <w:rPr>
            <w:noProof/>
            <w:webHidden/>
          </w:rPr>
          <w:instrText xml:space="preserve"> PAGEREF _Toc71100599 \h </w:instrText>
        </w:r>
        <w:r>
          <w:rPr>
            <w:noProof/>
            <w:webHidden/>
          </w:rPr>
        </w:r>
        <w:r>
          <w:rPr>
            <w:noProof/>
            <w:webHidden/>
          </w:rPr>
          <w:fldChar w:fldCharType="separate"/>
        </w:r>
        <w:r>
          <w:rPr>
            <w:noProof/>
            <w:webHidden/>
          </w:rPr>
          <w:t>30</w:t>
        </w:r>
        <w:r>
          <w:rPr>
            <w:noProof/>
            <w:webHidden/>
          </w:rPr>
          <w:fldChar w:fldCharType="end"/>
        </w:r>
      </w:hyperlink>
    </w:p>
    <w:p w14:paraId="1A470257" w14:textId="6F03BF11" w:rsidR="00AC5F64" w:rsidRDefault="00AC5F64">
      <w:pPr>
        <w:pStyle w:val="TJ2"/>
        <w:tabs>
          <w:tab w:val="right" w:leader="dot" w:pos="8494"/>
        </w:tabs>
        <w:rPr>
          <w:rFonts w:asciiTheme="minorHAnsi" w:eastAsiaTheme="minorEastAsia" w:hAnsiTheme="minorHAnsi" w:cstheme="minorBidi"/>
          <w:noProof/>
          <w:lang w:eastAsia="hu-HU"/>
        </w:rPr>
      </w:pPr>
      <w:hyperlink w:anchor="_Toc71100600" w:history="1">
        <w:r w:rsidRPr="00D23712">
          <w:rPr>
            <w:rStyle w:val="Hiperhivatkozs"/>
            <w:noProof/>
            <w:lang w:eastAsia="hu-HU"/>
          </w:rPr>
          <w:t>4.9 Routing</w:t>
        </w:r>
        <w:r>
          <w:rPr>
            <w:noProof/>
            <w:webHidden/>
          </w:rPr>
          <w:tab/>
        </w:r>
        <w:r>
          <w:rPr>
            <w:noProof/>
            <w:webHidden/>
          </w:rPr>
          <w:fldChar w:fldCharType="begin"/>
        </w:r>
        <w:r>
          <w:rPr>
            <w:noProof/>
            <w:webHidden/>
          </w:rPr>
          <w:instrText xml:space="preserve"> PAGEREF _Toc71100600 \h </w:instrText>
        </w:r>
        <w:r>
          <w:rPr>
            <w:noProof/>
            <w:webHidden/>
          </w:rPr>
        </w:r>
        <w:r>
          <w:rPr>
            <w:noProof/>
            <w:webHidden/>
          </w:rPr>
          <w:fldChar w:fldCharType="separate"/>
        </w:r>
        <w:r>
          <w:rPr>
            <w:noProof/>
            <w:webHidden/>
          </w:rPr>
          <w:t>31</w:t>
        </w:r>
        <w:r>
          <w:rPr>
            <w:noProof/>
            <w:webHidden/>
          </w:rPr>
          <w:fldChar w:fldCharType="end"/>
        </w:r>
      </w:hyperlink>
    </w:p>
    <w:p w14:paraId="31317D14" w14:textId="28EF9DE6" w:rsidR="00AC5F64" w:rsidRDefault="00AC5F64">
      <w:pPr>
        <w:pStyle w:val="TJ3"/>
        <w:tabs>
          <w:tab w:val="right" w:leader="dot" w:pos="8494"/>
        </w:tabs>
        <w:rPr>
          <w:rFonts w:asciiTheme="minorHAnsi" w:eastAsiaTheme="minorEastAsia" w:hAnsiTheme="minorHAnsi" w:cstheme="minorBidi"/>
          <w:noProof/>
          <w:lang w:eastAsia="hu-HU"/>
        </w:rPr>
      </w:pPr>
      <w:hyperlink w:anchor="_Toc71100601" w:history="1">
        <w:r w:rsidRPr="00D23712">
          <w:rPr>
            <w:rStyle w:val="Hiperhivatkozs"/>
            <w:noProof/>
            <w:lang w:eastAsia="hu-HU"/>
          </w:rPr>
          <w:t>4.9.1 React Router</w:t>
        </w:r>
        <w:r>
          <w:rPr>
            <w:noProof/>
            <w:webHidden/>
          </w:rPr>
          <w:tab/>
        </w:r>
        <w:r>
          <w:rPr>
            <w:noProof/>
            <w:webHidden/>
          </w:rPr>
          <w:fldChar w:fldCharType="begin"/>
        </w:r>
        <w:r>
          <w:rPr>
            <w:noProof/>
            <w:webHidden/>
          </w:rPr>
          <w:instrText xml:space="preserve"> PAGEREF _Toc71100601 \h </w:instrText>
        </w:r>
        <w:r>
          <w:rPr>
            <w:noProof/>
            <w:webHidden/>
          </w:rPr>
        </w:r>
        <w:r>
          <w:rPr>
            <w:noProof/>
            <w:webHidden/>
          </w:rPr>
          <w:fldChar w:fldCharType="separate"/>
        </w:r>
        <w:r>
          <w:rPr>
            <w:noProof/>
            <w:webHidden/>
          </w:rPr>
          <w:t>31</w:t>
        </w:r>
        <w:r>
          <w:rPr>
            <w:noProof/>
            <w:webHidden/>
          </w:rPr>
          <w:fldChar w:fldCharType="end"/>
        </w:r>
      </w:hyperlink>
    </w:p>
    <w:p w14:paraId="529827F4" w14:textId="21BBF980" w:rsidR="00AC5F64" w:rsidRDefault="00AC5F64">
      <w:pPr>
        <w:pStyle w:val="TJ3"/>
        <w:tabs>
          <w:tab w:val="right" w:leader="dot" w:pos="8494"/>
        </w:tabs>
        <w:rPr>
          <w:rFonts w:asciiTheme="minorHAnsi" w:eastAsiaTheme="minorEastAsia" w:hAnsiTheme="minorHAnsi" w:cstheme="minorBidi"/>
          <w:noProof/>
          <w:lang w:eastAsia="hu-HU"/>
        </w:rPr>
      </w:pPr>
      <w:hyperlink w:anchor="_Toc71100602" w:history="1">
        <w:r w:rsidRPr="00D23712">
          <w:rPr>
            <w:rStyle w:val="Hiperhivatkozs"/>
            <w:noProof/>
            <w:lang w:eastAsia="hu-HU"/>
          </w:rPr>
          <w:t>4.9.2 Angular.js routing</w:t>
        </w:r>
        <w:r>
          <w:rPr>
            <w:noProof/>
            <w:webHidden/>
          </w:rPr>
          <w:tab/>
        </w:r>
        <w:r>
          <w:rPr>
            <w:noProof/>
            <w:webHidden/>
          </w:rPr>
          <w:fldChar w:fldCharType="begin"/>
        </w:r>
        <w:r>
          <w:rPr>
            <w:noProof/>
            <w:webHidden/>
          </w:rPr>
          <w:instrText xml:space="preserve"> PAGEREF _Toc71100602 \h </w:instrText>
        </w:r>
        <w:r>
          <w:rPr>
            <w:noProof/>
            <w:webHidden/>
          </w:rPr>
        </w:r>
        <w:r>
          <w:rPr>
            <w:noProof/>
            <w:webHidden/>
          </w:rPr>
          <w:fldChar w:fldCharType="separate"/>
        </w:r>
        <w:r>
          <w:rPr>
            <w:noProof/>
            <w:webHidden/>
          </w:rPr>
          <w:t>33</w:t>
        </w:r>
        <w:r>
          <w:rPr>
            <w:noProof/>
            <w:webHidden/>
          </w:rPr>
          <w:fldChar w:fldCharType="end"/>
        </w:r>
      </w:hyperlink>
    </w:p>
    <w:p w14:paraId="3241A49E" w14:textId="77112898" w:rsidR="00AC5F64" w:rsidRDefault="00AC5F64">
      <w:pPr>
        <w:pStyle w:val="TJ3"/>
        <w:tabs>
          <w:tab w:val="right" w:leader="dot" w:pos="8494"/>
        </w:tabs>
        <w:rPr>
          <w:rFonts w:asciiTheme="minorHAnsi" w:eastAsiaTheme="minorEastAsia" w:hAnsiTheme="minorHAnsi" w:cstheme="minorBidi"/>
          <w:noProof/>
          <w:lang w:eastAsia="hu-HU"/>
        </w:rPr>
      </w:pPr>
      <w:hyperlink w:anchor="_Toc71100603" w:history="1">
        <w:r w:rsidRPr="00D23712">
          <w:rPr>
            <w:rStyle w:val="Hiperhivatkozs"/>
            <w:noProof/>
            <w:lang w:eastAsia="hu-HU"/>
          </w:rPr>
          <w:t>4.9.3 Vue.js routing</w:t>
        </w:r>
        <w:r>
          <w:rPr>
            <w:noProof/>
            <w:webHidden/>
          </w:rPr>
          <w:tab/>
        </w:r>
        <w:r>
          <w:rPr>
            <w:noProof/>
            <w:webHidden/>
          </w:rPr>
          <w:fldChar w:fldCharType="begin"/>
        </w:r>
        <w:r>
          <w:rPr>
            <w:noProof/>
            <w:webHidden/>
          </w:rPr>
          <w:instrText xml:space="preserve"> PAGEREF _Toc71100603 \h </w:instrText>
        </w:r>
        <w:r>
          <w:rPr>
            <w:noProof/>
            <w:webHidden/>
          </w:rPr>
        </w:r>
        <w:r>
          <w:rPr>
            <w:noProof/>
            <w:webHidden/>
          </w:rPr>
          <w:fldChar w:fldCharType="separate"/>
        </w:r>
        <w:r>
          <w:rPr>
            <w:noProof/>
            <w:webHidden/>
          </w:rPr>
          <w:t>34</w:t>
        </w:r>
        <w:r>
          <w:rPr>
            <w:noProof/>
            <w:webHidden/>
          </w:rPr>
          <w:fldChar w:fldCharType="end"/>
        </w:r>
      </w:hyperlink>
    </w:p>
    <w:p w14:paraId="1B55073C" w14:textId="5BDE9C4F" w:rsidR="00AC5F64" w:rsidRDefault="00AC5F64">
      <w:pPr>
        <w:pStyle w:val="TJ2"/>
        <w:tabs>
          <w:tab w:val="right" w:leader="dot" w:pos="8494"/>
        </w:tabs>
        <w:rPr>
          <w:rFonts w:asciiTheme="minorHAnsi" w:eastAsiaTheme="minorEastAsia" w:hAnsiTheme="minorHAnsi" w:cstheme="minorBidi"/>
          <w:noProof/>
          <w:lang w:eastAsia="hu-HU"/>
        </w:rPr>
      </w:pPr>
      <w:hyperlink w:anchor="_Toc71100604" w:history="1">
        <w:r w:rsidRPr="00D23712">
          <w:rPr>
            <w:rStyle w:val="Hiperhivatkozs"/>
            <w:noProof/>
            <w:lang w:eastAsia="hu-HU"/>
          </w:rPr>
          <w:t>4.10 Tesztelési lehetőségek</w:t>
        </w:r>
        <w:r>
          <w:rPr>
            <w:noProof/>
            <w:webHidden/>
          </w:rPr>
          <w:tab/>
        </w:r>
        <w:r>
          <w:rPr>
            <w:noProof/>
            <w:webHidden/>
          </w:rPr>
          <w:fldChar w:fldCharType="begin"/>
        </w:r>
        <w:r>
          <w:rPr>
            <w:noProof/>
            <w:webHidden/>
          </w:rPr>
          <w:instrText xml:space="preserve"> PAGEREF _Toc71100604 \h </w:instrText>
        </w:r>
        <w:r>
          <w:rPr>
            <w:noProof/>
            <w:webHidden/>
          </w:rPr>
        </w:r>
        <w:r>
          <w:rPr>
            <w:noProof/>
            <w:webHidden/>
          </w:rPr>
          <w:fldChar w:fldCharType="separate"/>
        </w:r>
        <w:r>
          <w:rPr>
            <w:noProof/>
            <w:webHidden/>
          </w:rPr>
          <w:t>35</w:t>
        </w:r>
        <w:r>
          <w:rPr>
            <w:noProof/>
            <w:webHidden/>
          </w:rPr>
          <w:fldChar w:fldCharType="end"/>
        </w:r>
      </w:hyperlink>
    </w:p>
    <w:p w14:paraId="2803475D" w14:textId="4017B36D" w:rsidR="00AC5F64" w:rsidRDefault="00AC5F64">
      <w:pPr>
        <w:pStyle w:val="TJ1"/>
        <w:rPr>
          <w:rFonts w:asciiTheme="minorHAnsi" w:eastAsiaTheme="minorEastAsia" w:hAnsiTheme="minorHAnsi" w:cstheme="minorBidi"/>
          <w:b w:val="0"/>
          <w:noProof/>
          <w:lang w:eastAsia="hu-HU"/>
        </w:rPr>
      </w:pPr>
      <w:hyperlink w:anchor="_Toc71100605" w:history="1">
        <w:r w:rsidRPr="00D23712">
          <w:rPr>
            <w:rStyle w:val="Hiperhivatkozs"/>
            <w:noProof/>
          </w:rPr>
          <w:t>5 Node.js technológia</w:t>
        </w:r>
        <w:r>
          <w:rPr>
            <w:noProof/>
            <w:webHidden/>
          </w:rPr>
          <w:tab/>
        </w:r>
        <w:r>
          <w:rPr>
            <w:noProof/>
            <w:webHidden/>
          </w:rPr>
          <w:fldChar w:fldCharType="begin"/>
        </w:r>
        <w:r>
          <w:rPr>
            <w:noProof/>
            <w:webHidden/>
          </w:rPr>
          <w:instrText xml:space="preserve"> PAGEREF _Toc71100605 \h </w:instrText>
        </w:r>
        <w:r>
          <w:rPr>
            <w:noProof/>
            <w:webHidden/>
          </w:rPr>
        </w:r>
        <w:r>
          <w:rPr>
            <w:noProof/>
            <w:webHidden/>
          </w:rPr>
          <w:fldChar w:fldCharType="separate"/>
        </w:r>
        <w:r>
          <w:rPr>
            <w:noProof/>
            <w:webHidden/>
          </w:rPr>
          <w:t>38</w:t>
        </w:r>
        <w:r>
          <w:rPr>
            <w:noProof/>
            <w:webHidden/>
          </w:rPr>
          <w:fldChar w:fldCharType="end"/>
        </w:r>
      </w:hyperlink>
    </w:p>
    <w:p w14:paraId="20D587F7" w14:textId="1EB224A6" w:rsidR="00AC5F64" w:rsidRDefault="00AC5F64">
      <w:pPr>
        <w:pStyle w:val="TJ2"/>
        <w:tabs>
          <w:tab w:val="right" w:leader="dot" w:pos="8494"/>
        </w:tabs>
        <w:rPr>
          <w:rFonts w:asciiTheme="minorHAnsi" w:eastAsiaTheme="minorEastAsia" w:hAnsiTheme="minorHAnsi" w:cstheme="minorBidi"/>
          <w:noProof/>
          <w:lang w:eastAsia="hu-HU"/>
        </w:rPr>
      </w:pPr>
      <w:hyperlink w:anchor="_Toc71100606" w:history="1">
        <w:r w:rsidRPr="00D23712">
          <w:rPr>
            <w:rStyle w:val="Hiperhivatkozs"/>
            <w:noProof/>
          </w:rPr>
          <w:t>5.1 Node.js</w:t>
        </w:r>
        <w:r>
          <w:rPr>
            <w:noProof/>
            <w:webHidden/>
          </w:rPr>
          <w:tab/>
        </w:r>
        <w:r>
          <w:rPr>
            <w:noProof/>
            <w:webHidden/>
          </w:rPr>
          <w:fldChar w:fldCharType="begin"/>
        </w:r>
        <w:r>
          <w:rPr>
            <w:noProof/>
            <w:webHidden/>
          </w:rPr>
          <w:instrText xml:space="preserve"> PAGEREF _Toc71100606 \h </w:instrText>
        </w:r>
        <w:r>
          <w:rPr>
            <w:noProof/>
            <w:webHidden/>
          </w:rPr>
        </w:r>
        <w:r>
          <w:rPr>
            <w:noProof/>
            <w:webHidden/>
          </w:rPr>
          <w:fldChar w:fldCharType="separate"/>
        </w:r>
        <w:r>
          <w:rPr>
            <w:noProof/>
            <w:webHidden/>
          </w:rPr>
          <w:t>38</w:t>
        </w:r>
        <w:r>
          <w:rPr>
            <w:noProof/>
            <w:webHidden/>
          </w:rPr>
          <w:fldChar w:fldCharType="end"/>
        </w:r>
      </w:hyperlink>
    </w:p>
    <w:p w14:paraId="3ACDC5A7" w14:textId="73ACAD86" w:rsidR="00AC5F64" w:rsidRDefault="00AC5F64">
      <w:pPr>
        <w:pStyle w:val="TJ3"/>
        <w:tabs>
          <w:tab w:val="right" w:leader="dot" w:pos="8494"/>
        </w:tabs>
        <w:rPr>
          <w:rFonts w:asciiTheme="minorHAnsi" w:eastAsiaTheme="minorEastAsia" w:hAnsiTheme="minorHAnsi" w:cstheme="minorBidi"/>
          <w:noProof/>
          <w:lang w:eastAsia="hu-HU"/>
        </w:rPr>
      </w:pPr>
      <w:hyperlink w:anchor="_Toc71100607" w:history="1">
        <w:r w:rsidRPr="00D23712">
          <w:rPr>
            <w:rStyle w:val="Hiperhivatkozs"/>
            <w:noProof/>
          </w:rPr>
          <w:t>5.1.1 Alap modulok</w:t>
        </w:r>
        <w:r>
          <w:rPr>
            <w:noProof/>
            <w:webHidden/>
          </w:rPr>
          <w:tab/>
        </w:r>
        <w:r>
          <w:rPr>
            <w:noProof/>
            <w:webHidden/>
          </w:rPr>
          <w:fldChar w:fldCharType="begin"/>
        </w:r>
        <w:r>
          <w:rPr>
            <w:noProof/>
            <w:webHidden/>
          </w:rPr>
          <w:instrText xml:space="preserve"> PAGEREF _Toc71100607 \h </w:instrText>
        </w:r>
        <w:r>
          <w:rPr>
            <w:noProof/>
            <w:webHidden/>
          </w:rPr>
        </w:r>
        <w:r>
          <w:rPr>
            <w:noProof/>
            <w:webHidden/>
          </w:rPr>
          <w:fldChar w:fldCharType="separate"/>
        </w:r>
        <w:r>
          <w:rPr>
            <w:noProof/>
            <w:webHidden/>
          </w:rPr>
          <w:t>39</w:t>
        </w:r>
        <w:r>
          <w:rPr>
            <w:noProof/>
            <w:webHidden/>
          </w:rPr>
          <w:fldChar w:fldCharType="end"/>
        </w:r>
      </w:hyperlink>
    </w:p>
    <w:p w14:paraId="032476FB" w14:textId="7E16D699" w:rsidR="00AC5F64" w:rsidRDefault="00AC5F64">
      <w:pPr>
        <w:pStyle w:val="TJ3"/>
        <w:tabs>
          <w:tab w:val="right" w:leader="dot" w:pos="8494"/>
        </w:tabs>
        <w:rPr>
          <w:rFonts w:asciiTheme="minorHAnsi" w:eastAsiaTheme="minorEastAsia" w:hAnsiTheme="minorHAnsi" w:cstheme="minorBidi"/>
          <w:noProof/>
          <w:lang w:eastAsia="hu-HU"/>
        </w:rPr>
      </w:pPr>
      <w:hyperlink w:anchor="_Toc71100608" w:history="1">
        <w:r w:rsidRPr="00D23712">
          <w:rPr>
            <w:rStyle w:val="Hiperhivatkozs"/>
            <w:noProof/>
          </w:rPr>
          <w:t>5.1.2 Külső modulok használata</w:t>
        </w:r>
        <w:r>
          <w:rPr>
            <w:noProof/>
            <w:webHidden/>
          </w:rPr>
          <w:tab/>
        </w:r>
        <w:r>
          <w:rPr>
            <w:noProof/>
            <w:webHidden/>
          </w:rPr>
          <w:fldChar w:fldCharType="begin"/>
        </w:r>
        <w:r>
          <w:rPr>
            <w:noProof/>
            <w:webHidden/>
          </w:rPr>
          <w:instrText xml:space="preserve"> PAGEREF _Toc71100608 \h </w:instrText>
        </w:r>
        <w:r>
          <w:rPr>
            <w:noProof/>
            <w:webHidden/>
          </w:rPr>
        </w:r>
        <w:r>
          <w:rPr>
            <w:noProof/>
            <w:webHidden/>
          </w:rPr>
          <w:fldChar w:fldCharType="separate"/>
        </w:r>
        <w:r>
          <w:rPr>
            <w:noProof/>
            <w:webHidden/>
          </w:rPr>
          <w:t>39</w:t>
        </w:r>
        <w:r>
          <w:rPr>
            <w:noProof/>
            <w:webHidden/>
          </w:rPr>
          <w:fldChar w:fldCharType="end"/>
        </w:r>
      </w:hyperlink>
    </w:p>
    <w:p w14:paraId="28F53076" w14:textId="251B52D1" w:rsidR="00AC5F64" w:rsidRDefault="00AC5F64">
      <w:pPr>
        <w:pStyle w:val="TJ3"/>
        <w:tabs>
          <w:tab w:val="right" w:leader="dot" w:pos="8494"/>
        </w:tabs>
        <w:rPr>
          <w:rFonts w:asciiTheme="minorHAnsi" w:eastAsiaTheme="minorEastAsia" w:hAnsiTheme="minorHAnsi" w:cstheme="minorBidi"/>
          <w:noProof/>
          <w:lang w:eastAsia="hu-HU"/>
        </w:rPr>
      </w:pPr>
      <w:hyperlink w:anchor="_Toc71100609" w:history="1">
        <w:r w:rsidRPr="00D23712">
          <w:rPr>
            <w:rStyle w:val="Hiperhivatkozs"/>
            <w:noProof/>
          </w:rPr>
          <w:t>5.1.3 A Node.js alkalmazások életciklusa</w:t>
        </w:r>
        <w:r>
          <w:rPr>
            <w:noProof/>
            <w:webHidden/>
          </w:rPr>
          <w:tab/>
        </w:r>
        <w:r>
          <w:rPr>
            <w:noProof/>
            <w:webHidden/>
          </w:rPr>
          <w:fldChar w:fldCharType="begin"/>
        </w:r>
        <w:r>
          <w:rPr>
            <w:noProof/>
            <w:webHidden/>
          </w:rPr>
          <w:instrText xml:space="preserve"> PAGEREF _Toc71100609 \h </w:instrText>
        </w:r>
        <w:r>
          <w:rPr>
            <w:noProof/>
            <w:webHidden/>
          </w:rPr>
        </w:r>
        <w:r>
          <w:rPr>
            <w:noProof/>
            <w:webHidden/>
          </w:rPr>
          <w:fldChar w:fldCharType="separate"/>
        </w:r>
        <w:r>
          <w:rPr>
            <w:noProof/>
            <w:webHidden/>
          </w:rPr>
          <w:t>40</w:t>
        </w:r>
        <w:r>
          <w:rPr>
            <w:noProof/>
            <w:webHidden/>
          </w:rPr>
          <w:fldChar w:fldCharType="end"/>
        </w:r>
      </w:hyperlink>
    </w:p>
    <w:p w14:paraId="6150D7F7" w14:textId="1353E9F8" w:rsidR="00AC5F64" w:rsidRDefault="00AC5F64">
      <w:pPr>
        <w:pStyle w:val="TJ3"/>
        <w:tabs>
          <w:tab w:val="right" w:leader="dot" w:pos="8494"/>
        </w:tabs>
        <w:rPr>
          <w:rFonts w:asciiTheme="minorHAnsi" w:eastAsiaTheme="minorEastAsia" w:hAnsiTheme="minorHAnsi" w:cstheme="minorBidi"/>
          <w:noProof/>
          <w:lang w:eastAsia="hu-HU"/>
        </w:rPr>
      </w:pPr>
      <w:hyperlink w:anchor="_Toc71100610" w:history="1">
        <w:r w:rsidRPr="00D23712">
          <w:rPr>
            <w:rStyle w:val="Hiperhivatkozs"/>
            <w:noProof/>
          </w:rPr>
          <w:t>5.1.4 Az Event loop működése</w:t>
        </w:r>
        <w:r>
          <w:rPr>
            <w:noProof/>
            <w:webHidden/>
          </w:rPr>
          <w:tab/>
        </w:r>
        <w:r>
          <w:rPr>
            <w:noProof/>
            <w:webHidden/>
          </w:rPr>
          <w:fldChar w:fldCharType="begin"/>
        </w:r>
        <w:r>
          <w:rPr>
            <w:noProof/>
            <w:webHidden/>
          </w:rPr>
          <w:instrText xml:space="preserve"> PAGEREF _Toc71100610 \h </w:instrText>
        </w:r>
        <w:r>
          <w:rPr>
            <w:noProof/>
            <w:webHidden/>
          </w:rPr>
        </w:r>
        <w:r>
          <w:rPr>
            <w:noProof/>
            <w:webHidden/>
          </w:rPr>
          <w:fldChar w:fldCharType="separate"/>
        </w:r>
        <w:r>
          <w:rPr>
            <w:noProof/>
            <w:webHidden/>
          </w:rPr>
          <w:t>40</w:t>
        </w:r>
        <w:r>
          <w:rPr>
            <w:noProof/>
            <w:webHidden/>
          </w:rPr>
          <w:fldChar w:fldCharType="end"/>
        </w:r>
      </w:hyperlink>
    </w:p>
    <w:p w14:paraId="7579F8F1" w14:textId="19707D83" w:rsidR="00AC5F64" w:rsidRDefault="00AC5F64">
      <w:pPr>
        <w:pStyle w:val="TJ3"/>
        <w:tabs>
          <w:tab w:val="right" w:leader="dot" w:pos="8494"/>
        </w:tabs>
        <w:rPr>
          <w:rFonts w:asciiTheme="minorHAnsi" w:eastAsiaTheme="minorEastAsia" w:hAnsiTheme="minorHAnsi" w:cstheme="minorBidi"/>
          <w:noProof/>
          <w:lang w:eastAsia="hu-HU"/>
        </w:rPr>
      </w:pPr>
      <w:hyperlink w:anchor="_Toc71100611" w:history="1">
        <w:r w:rsidRPr="00D23712">
          <w:rPr>
            <w:rStyle w:val="Hiperhivatkozs"/>
            <w:noProof/>
          </w:rPr>
          <w:t>5.1.5 Streamek</w:t>
        </w:r>
        <w:r>
          <w:rPr>
            <w:noProof/>
            <w:webHidden/>
          </w:rPr>
          <w:tab/>
        </w:r>
        <w:r>
          <w:rPr>
            <w:noProof/>
            <w:webHidden/>
          </w:rPr>
          <w:fldChar w:fldCharType="begin"/>
        </w:r>
        <w:r>
          <w:rPr>
            <w:noProof/>
            <w:webHidden/>
          </w:rPr>
          <w:instrText xml:space="preserve"> PAGEREF _Toc71100611 \h </w:instrText>
        </w:r>
        <w:r>
          <w:rPr>
            <w:noProof/>
            <w:webHidden/>
          </w:rPr>
        </w:r>
        <w:r>
          <w:rPr>
            <w:noProof/>
            <w:webHidden/>
          </w:rPr>
          <w:fldChar w:fldCharType="separate"/>
        </w:r>
        <w:r>
          <w:rPr>
            <w:noProof/>
            <w:webHidden/>
          </w:rPr>
          <w:t>41</w:t>
        </w:r>
        <w:r>
          <w:rPr>
            <w:noProof/>
            <w:webHidden/>
          </w:rPr>
          <w:fldChar w:fldCharType="end"/>
        </w:r>
      </w:hyperlink>
    </w:p>
    <w:p w14:paraId="63502A10" w14:textId="2854E465" w:rsidR="00AC5F64" w:rsidRDefault="00AC5F64">
      <w:pPr>
        <w:pStyle w:val="TJ3"/>
        <w:tabs>
          <w:tab w:val="right" w:leader="dot" w:pos="8494"/>
        </w:tabs>
        <w:rPr>
          <w:rFonts w:asciiTheme="minorHAnsi" w:eastAsiaTheme="minorEastAsia" w:hAnsiTheme="minorHAnsi" w:cstheme="minorBidi"/>
          <w:noProof/>
          <w:lang w:eastAsia="hu-HU"/>
        </w:rPr>
      </w:pPr>
      <w:hyperlink w:anchor="_Toc71100612" w:history="1">
        <w:r w:rsidRPr="00D23712">
          <w:rPr>
            <w:rStyle w:val="Hiperhivatkozs"/>
            <w:noProof/>
          </w:rPr>
          <w:t>5.1.6 Események</w:t>
        </w:r>
        <w:r>
          <w:rPr>
            <w:noProof/>
            <w:webHidden/>
          </w:rPr>
          <w:tab/>
        </w:r>
        <w:r>
          <w:rPr>
            <w:noProof/>
            <w:webHidden/>
          </w:rPr>
          <w:fldChar w:fldCharType="begin"/>
        </w:r>
        <w:r>
          <w:rPr>
            <w:noProof/>
            <w:webHidden/>
          </w:rPr>
          <w:instrText xml:space="preserve"> PAGEREF _Toc71100612 \h </w:instrText>
        </w:r>
        <w:r>
          <w:rPr>
            <w:noProof/>
            <w:webHidden/>
          </w:rPr>
        </w:r>
        <w:r>
          <w:rPr>
            <w:noProof/>
            <w:webHidden/>
          </w:rPr>
          <w:fldChar w:fldCharType="separate"/>
        </w:r>
        <w:r>
          <w:rPr>
            <w:noProof/>
            <w:webHidden/>
          </w:rPr>
          <w:t>41</w:t>
        </w:r>
        <w:r>
          <w:rPr>
            <w:noProof/>
            <w:webHidden/>
          </w:rPr>
          <w:fldChar w:fldCharType="end"/>
        </w:r>
      </w:hyperlink>
    </w:p>
    <w:p w14:paraId="156A930A" w14:textId="40D9BDE5" w:rsidR="00AC5F64" w:rsidRDefault="00AC5F64">
      <w:pPr>
        <w:pStyle w:val="TJ2"/>
        <w:tabs>
          <w:tab w:val="right" w:leader="dot" w:pos="8494"/>
        </w:tabs>
        <w:rPr>
          <w:rFonts w:asciiTheme="minorHAnsi" w:eastAsiaTheme="minorEastAsia" w:hAnsiTheme="minorHAnsi" w:cstheme="minorBidi"/>
          <w:noProof/>
          <w:lang w:eastAsia="hu-HU"/>
        </w:rPr>
      </w:pPr>
      <w:hyperlink w:anchor="_Toc71100613" w:history="1">
        <w:r w:rsidRPr="00D23712">
          <w:rPr>
            <w:rStyle w:val="Hiperhivatkozs"/>
            <w:noProof/>
          </w:rPr>
          <w:t>5.2 Express.js</w:t>
        </w:r>
        <w:r>
          <w:rPr>
            <w:noProof/>
            <w:webHidden/>
          </w:rPr>
          <w:tab/>
        </w:r>
        <w:r>
          <w:rPr>
            <w:noProof/>
            <w:webHidden/>
          </w:rPr>
          <w:fldChar w:fldCharType="begin"/>
        </w:r>
        <w:r>
          <w:rPr>
            <w:noProof/>
            <w:webHidden/>
          </w:rPr>
          <w:instrText xml:space="preserve"> PAGEREF _Toc71100613 \h </w:instrText>
        </w:r>
        <w:r>
          <w:rPr>
            <w:noProof/>
            <w:webHidden/>
          </w:rPr>
        </w:r>
        <w:r>
          <w:rPr>
            <w:noProof/>
            <w:webHidden/>
          </w:rPr>
          <w:fldChar w:fldCharType="separate"/>
        </w:r>
        <w:r>
          <w:rPr>
            <w:noProof/>
            <w:webHidden/>
          </w:rPr>
          <w:t>42</w:t>
        </w:r>
        <w:r>
          <w:rPr>
            <w:noProof/>
            <w:webHidden/>
          </w:rPr>
          <w:fldChar w:fldCharType="end"/>
        </w:r>
      </w:hyperlink>
    </w:p>
    <w:p w14:paraId="34979756" w14:textId="4CDEADE4" w:rsidR="00AC5F64" w:rsidRDefault="00AC5F64">
      <w:pPr>
        <w:pStyle w:val="TJ1"/>
        <w:rPr>
          <w:rFonts w:asciiTheme="minorHAnsi" w:eastAsiaTheme="minorEastAsia" w:hAnsiTheme="minorHAnsi" w:cstheme="minorBidi"/>
          <w:b w:val="0"/>
          <w:noProof/>
          <w:lang w:eastAsia="hu-HU"/>
        </w:rPr>
      </w:pPr>
      <w:hyperlink w:anchor="_Toc71100614" w:history="1">
        <w:r w:rsidRPr="00D23712">
          <w:rPr>
            <w:rStyle w:val="Hiperhivatkozs"/>
            <w:noProof/>
          </w:rPr>
          <w:t>6 Adatbázis megtervezése</w:t>
        </w:r>
        <w:r>
          <w:rPr>
            <w:noProof/>
            <w:webHidden/>
          </w:rPr>
          <w:tab/>
        </w:r>
        <w:r>
          <w:rPr>
            <w:noProof/>
            <w:webHidden/>
          </w:rPr>
          <w:fldChar w:fldCharType="begin"/>
        </w:r>
        <w:r>
          <w:rPr>
            <w:noProof/>
            <w:webHidden/>
          </w:rPr>
          <w:instrText xml:space="preserve"> PAGEREF _Toc71100614 \h </w:instrText>
        </w:r>
        <w:r>
          <w:rPr>
            <w:noProof/>
            <w:webHidden/>
          </w:rPr>
        </w:r>
        <w:r>
          <w:rPr>
            <w:noProof/>
            <w:webHidden/>
          </w:rPr>
          <w:fldChar w:fldCharType="separate"/>
        </w:r>
        <w:r>
          <w:rPr>
            <w:noProof/>
            <w:webHidden/>
          </w:rPr>
          <w:t>43</w:t>
        </w:r>
        <w:r>
          <w:rPr>
            <w:noProof/>
            <w:webHidden/>
          </w:rPr>
          <w:fldChar w:fldCharType="end"/>
        </w:r>
      </w:hyperlink>
    </w:p>
    <w:p w14:paraId="36959AA1" w14:textId="721940EC" w:rsidR="00AC5F64" w:rsidRDefault="00AC5F64">
      <w:pPr>
        <w:pStyle w:val="TJ2"/>
        <w:tabs>
          <w:tab w:val="right" w:leader="dot" w:pos="8494"/>
        </w:tabs>
        <w:rPr>
          <w:rFonts w:asciiTheme="minorHAnsi" w:eastAsiaTheme="minorEastAsia" w:hAnsiTheme="minorHAnsi" w:cstheme="minorBidi"/>
          <w:noProof/>
          <w:lang w:eastAsia="hu-HU"/>
        </w:rPr>
      </w:pPr>
      <w:hyperlink w:anchor="_Toc71100615" w:history="1">
        <w:r w:rsidRPr="00D23712">
          <w:rPr>
            <w:rStyle w:val="Hiperhivatkozs"/>
            <w:noProof/>
          </w:rPr>
          <w:t>6.1 Szükséges Adatbázis táblák meghatározása</w:t>
        </w:r>
        <w:r>
          <w:rPr>
            <w:noProof/>
            <w:webHidden/>
          </w:rPr>
          <w:tab/>
        </w:r>
        <w:r>
          <w:rPr>
            <w:noProof/>
            <w:webHidden/>
          </w:rPr>
          <w:fldChar w:fldCharType="begin"/>
        </w:r>
        <w:r>
          <w:rPr>
            <w:noProof/>
            <w:webHidden/>
          </w:rPr>
          <w:instrText xml:space="preserve"> PAGEREF _Toc71100615 \h </w:instrText>
        </w:r>
        <w:r>
          <w:rPr>
            <w:noProof/>
            <w:webHidden/>
          </w:rPr>
        </w:r>
        <w:r>
          <w:rPr>
            <w:noProof/>
            <w:webHidden/>
          </w:rPr>
          <w:fldChar w:fldCharType="separate"/>
        </w:r>
        <w:r>
          <w:rPr>
            <w:noProof/>
            <w:webHidden/>
          </w:rPr>
          <w:t>43</w:t>
        </w:r>
        <w:r>
          <w:rPr>
            <w:noProof/>
            <w:webHidden/>
          </w:rPr>
          <w:fldChar w:fldCharType="end"/>
        </w:r>
      </w:hyperlink>
    </w:p>
    <w:p w14:paraId="2459EAE8" w14:textId="7C6AC011" w:rsidR="00AC5F64" w:rsidRDefault="00AC5F64">
      <w:pPr>
        <w:pStyle w:val="TJ1"/>
        <w:rPr>
          <w:rFonts w:asciiTheme="minorHAnsi" w:eastAsiaTheme="minorEastAsia" w:hAnsiTheme="minorHAnsi" w:cstheme="minorBidi"/>
          <w:b w:val="0"/>
          <w:noProof/>
          <w:lang w:eastAsia="hu-HU"/>
        </w:rPr>
      </w:pPr>
      <w:hyperlink w:anchor="_Toc71100616" w:history="1">
        <w:r w:rsidRPr="00D23712">
          <w:rPr>
            <w:rStyle w:val="Hiperhivatkozs"/>
            <w:noProof/>
          </w:rPr>
          <w:t>Irodalomjegyzék</w:t>
        </w:r>
        <w:r>
          <w:rPr>
            <w:noProof/>
            <w:webHidden/>
          </w:rPr>
          <w:tab/>
        </w:r>
        <w:r>
          <w:rPr>
            <w:noProof/>
            <w:webHidden/>
          </w:rPr>
          <w:fldChar w:fldCharType="begin"/>
        </w:r>
        <w:r>
          <w:rPr>
            <w:noProof/>
            <w:webHidden/>
          </w:rPr>
          <w:instrText xml:space="preserve"> PAGEREF _Toc71100616 \h </w:instrText>
        </w:r>
        <w:r>
          <w:rPr>
            <w:noProof/>
            <w:webHidden/>
          </w:rPr>
        </w:r>
        <w:r>
          <w:rPr>
            <w:noProof/>
            <w:webHidden/>
          </w:rPr>
          <w:fldChar w:fldCharType="separate"/>
        </w:r>
        <w:r>
          <w:rPr>
            <w:noProof/>
            <w:webHidden/>
          </w:rPr>
          <w:t>45</w:t>
        </w:r>
        <w:r>
          <w:rPr>
            <w:noProof/>
            <w:webHidden/>
          </w:rPr>
          <w:fldChar w:fldCharType="end"/>
        </w:r>
      </w:hyperlink>
    </w:p>
    <w:p w14:paraId="01B0DC16" w14:textId="289586A5"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7A4C8EE5" w:rsidR="00681E99" w:rsidRDefault="00681E99" w:rsidP="005E01E0">
      <w:pPr>
        <w:pStyle w:val="Nyilatkozatszveg"/>
      </w:pPr>
      <w:r w:rsidRPr="00B50CAA">
        <w:t>Alulírott</w:t>
      </w:r>
      <w:r w:rsidR="00F6017B">
        <w:rPr>
          <w:b/>
          <w:bCs/>
        </w:rPr>
        <w:t xml:space="preserve"> Kenyeres Kristóf</w:t>
      </w:r>
      <w:r w:rsidRPr="00B50CAA">
        <w:t>, szigorló hallgató kijelentem, hogy ezt a</w:t>
      </w:r>
      <w:r w:rsidR="00F6017B">
        <w:t xml:space="preserve"> </w:t>
      </w:r>
      <w:r w:rsidRPr="00B50CAA">
        <w:t>diplomatervet</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6152380A"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AC5F64">
        <w:rPr>
          <w:noProof/>
        </w:rPr>
        <w:t>2021. 05. 05.</w:t>
      </w:r>
      <w:r w:rsidRPr="00B50CAA">
        <w:fldChar w:fldCharType="end"/>
      </w:r>
    </w:p>
    <w:p w14:paraId="5128D61A" w14:textId="77777777" w:rsidR="00681E99" w:rsidRDefault="005E01E0" w:rsidP="00854BDC">
      <w:pPr>
        <w:pStyle w:val="Nyilatkozatalrs"/>
      </w:pPr>
      <w:r>
        <w:tab/>
      </w:r>
      <w:r w:rsidR="00854BDC">
        <w:t>...</w:t>
      </w:r>
      <w:r>
        <w:t>…………………………………………….</w:t>
      </w:r>
    </w:p>
    <w:p w14:paraId="26AA76B1" w14:textId="5FE0A783" w:rsidR="005E01E0" w:rsidRDefault="005E01E0" w:rsidP="00854BDC">
      <w:pPr>
        <w:pStyle w:val="Nyilatkozatalrs"/>
      </w:pPr>
      <w:r>
        <w:tab/>
      </w:r>
      <w:r w:rsidR="001E5F37">
        <w:t>Kenyeres Kristóf</w:t>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71100568"/>
      <w:r w:rsidRPr="00B50CAA">
        <w:lastRenderedPageBreak/>
        <w:t>Összefoglaló</w:t>
      </w:r>
      <w:bookmarkEnd w:id="0"/>
    </w:p>
    <w:p w14:paraId="2845CDB2" w14:textId="0639CB37" w:rsidR="00D23BFC" w:rsidRDefault="00154791" w:rsidP="00D23BFC">
      <w:r>
        <w:t>A mai világban</w:t>
      </w:r>
      <w:r w:rsidR="00C96152">
        <w:t>, egy vállalkozás sikeres és eredményes működéséhez elengedhetetlen a megfelelő informatikai háttér</w:t>
      </w:r>
      <w:r>
        <w:t xml:space="preserve">, mind a vállalat belső folyamatainak menedzseléséhez, mind pedig a vevőkkel való kapcsolattartáshoz szükség van különböző informatikai rendszerekre. A diplomamunkám </w:t>
      </w:r>
      <w:r w:rsidR="006A01D0">
        <w:t xml:space="preserve">ezen részének </w:t>
      </w:r>
      <w:r>
        <w:t>keretein belül egy felületkezelő vállalat számára készített ajánlatkezelő rendszer megtervezésének</w:t>
      </w:r>
      <w:r w:rsidR="006A01D0">
        <w:t xml:space="preserve"> </w:t>
      </w:r>
      <w:r>
        <w:t>a folyamatát, valamint a munkám során szerzett tapasztalataimat szeretném bemutatni.</w:t>
      </w:r>
      <w:r w:rsidR="00C96152">
        <w:t xml:space="preserve"> </w:t>
      </w:r>
    </w:p>
    <w:p w14:paraId="51B2158C" w14:textId="413CC239" w:rsidR="00DA35D6" w:rsidRDefault="00DA35D6" w:rsidP="00D23BFC">
      <w:r>
        <w:t>Ez a felületkezelő vállalat eddig nem használt semmilyen rendszert az ajánlatok kezelésére, mindent manuálisan készítettek, tároltak, és ez eleinte rendben is volt. Ám az utóbbi években nagy fejlődésen mentek keresztül és így már olyan nagy vevőkörük lett, hogy egyszerűen túl sok energiát emésztett fel az ajánlatkérések kezelése. A programom ezeknek a problémák megoldására készül.</w:t>
      </w:r>
    </w:p>
    <w:p w14:paraId="18ABD919" w14:textId="52F3D39B" w:rsidR="00154791" w:rsidRDefault="00154791" w:rsidP="00D23BFC">
      <w:r>
        <w:t xml:space="preserve">Manapság már egyre inkább elfogadottabb az otthoni munkavégzés is, ezért egy fontos kitétel volt, hogy a programot el lehessen érni az interneten keresztül is, akár egy mobiltelefonon is. Így először annak néztem utána, hogy milyen </w:t>
      </w:r>
      <w:r w:rsidR="00DA35D6">
        <w:t>platformon</w:t>
      </w:r>
      <w:r>
        <w:t xml:space="preserve"> tudnám megvalósítani </w:t>
      </w:r>
      <w:r w:rsidR="00DA35D6">
        <w:t>a programot, úgy, hogy minden követelményt tudjak teljesíteni. Végül egy weben elérhető alkalmazás mellett döntöttem.</w:t>
      </w:r>
    </w:p>
    <w:p w14:paraId="6F09C569" w14:textId="75E63583" w:rsidR="00DA35D6" w:rsidRDefault="00DA35D6" w:rsidP="00D23BFC">
      <w:r>
        <w:t xml:space="preserve">Több technológia is megfelelő lenne a program elkészítésére, így először ezeket hasonlítottam össze részletesen, mind a frontend, mind pedig a backend oldalon. Valamint még az adatbázis elkészítése is több módon lehetséges lenne, ezeket a lehetőségeket is megvizsgálom és ezen vizsgálat alapján választottam ki a ténylegesen használt technológiákat. </w:t>
      </w:r>
    </w:p>
    <w:p w14:paraId="1B9FDAC7" w14:textId="17909D83" w:rsidR="00DA35D6" w:rsidRDefault="00DA35D6" w:rsidP="00D23BFC">
      <w:r>
        <w:t>A dolgozatomban ezen részében bemutatom,</w:t>
      </w:r>
      <w:r w:rsidR="005548DF">
        <w:t xml:space="preserve"> hogy hogyan zajlik jelenleg az ajánlatadási folyamat a vállalatnál és milyen főbb problémák vannak vele, és ezekre milyen megoldásokat találtam. Ezt követően bemutatom, hogy </w:t>
      </w:r>
      <w:r>
        <w:t xml:space="preserve">milyen technológiák közül választhattam és miért azokat választottam, amit. Továbbá ismertetem a megoldandó problémákat és a vállalat részéről felmerült igényeket és az ezekre adott megoldásokat. Valamint </w:t>
      </w:r>
      <w:r w:rsidR="006A01D0">
        <w:t xml:space="preserve">ezek után még </w:t>
      </w:r>
      <w:r w:rsidR="005548DF">
        <w:t>az adatbázis megtervezésének a folyamatá</w:t>
      </w:r>
      <w:r w:rsidR="006A01D0">
        <w:t>ról lesz szó</w:t>
      </w:r>
      <w:r w:rsidR="005548DF">
        <w:t>.</w:t>
      </w:r>
    </w:p>
    <w:p w14:paraId="00ABD057" w14:textId="77777777" w:rsidR="00DA35D6" w:rsidRDefault="00DA35D6" w:rsidP="00D23BFC"/>
    <w:p w14:paraId="07A805C4" w14:textId="77777777" w:rsidR="00E43FC6" w:rsidRPr="00D23BFC" w:rsidRDefault="00E43FC6" w:rsidP="00D23BFC"/>
    <w:p w14:paraId="18F0F7B7" w14:textId="77777777" w:rsidR="0063585C" w:rsidRDefault="0063585C" w:rsidP="00816BCB">
      <w:pPr>
        <w:pStyle w:val="Fejezetcimszmozsnlkl"/>
      </w:pPr>
      <w:bookmarkStart w:id="1" w:name="_Toc71100569"/>
      <w:r w:rsidRPr="00B50CAA">
        <w:lastRenderedPageBreak/>
        <w:t>Abstract</w:t>
      </w:r>
      <w:bookmarkEnd w:id="1"/>
    </w:p>
    <w:p w14:paraId="67D9070E" w14:textId="7A5EE96D" w:rsidR="009A2694" w:rsidRDefault="009A2694" w:rsidP="009A2694">
      <w:r>
        <w:t>In today's world, the proper IT background is essential for the successful and efficient operation of a business, and various IT systems are needed both to manage the company's internal processes and to communicate with customers. Within the framework of this part of my dissertation, I would like to present the process of designing a quote management system for a surface treatment company and my experience gained during my work.</w:t>
      </w:r>
    </w:p>
    <w:p w14:paraId="0BF088CB" w14:textId="2817EAC1" w:rsidR="009A2694" w:rsidRDefault="009A2694" w:rsidP="009A2694">
      <w:r>
        <w:t>This surface treatment company has not used any system to handle quotes so far, everything was created and stored manually, and that was fine at first. But they have undergone great development in recent years and have already had such a large customer base that it has simply consumed too much energy to handle requests for quotations. My program is designed to solve these problems.</w:t>
      </w:r>
    </w:p>
    <w:p w14:paraId="25BC8C05" w14:textId="77777777" w:rsidR="009A2694" w:rsidRDefault="009A2694" w:rsidP="009A2694">
      <w:r>
        <w:t>Nowadays, working from home is also becoming more and more accepted, so it was an important clause that the program could be accessed via the Internet, even on a mobile phone. So I first looked at what platform I could implement the program on so that I could meet all the requirements. Eventually, I decided on an application available on the web.</w:t>
      </w:r>
    </w:p>
    <w:p w14:paraId="4D545F1A" w14:textId="77777777" w:rsidR="009A2694" w:rsidRDefault="009A2694" w:rsidP="009A2694">
      <w:r>
        <w:t>Several technologies would be suitable for building the program, so I first compared them in detail, both on the frontend and backend side. As well as even creating a database would be possible in several ways, I will examine these possibilities and select the technologies actually used based on this study.</w:t>
      </w:r>
    </w:p>
    <w:p w14:paraId="6F5BD6FC" w14:textId="14CBA2EF" w:rsidR="00692605" w:rsidRDefault="009A2694" w:rsidP="009A2694">
      <w:r>
        <w:t>In this part of my dissertation, I present how the quoting process is currently going on at the company and what are the main problems with it, and what solutions I have found for them. Then  I show what technologies I could choose from and why I chosed the React and the NodeJS. I also describe the problems to be solved and the needs of the company and the solutions given to them. And after that, it will be a process of designing the database.</w:t>
      </w:r>
    </w:p>
    <w:p w14:paraId="31536188" w14:textId="0031051D" w:rsidR="001A57BC" w:rsidRDefault="003F5425" w:rsidP="006A1B7F">
      <w:pPr>
        <w:pStyle w:val="Cmsor1"/>
      </w:pPr>
      <w:bookmarkStart w:id="2" w:name="_Toc332797397"/>
      <w:bookmarkStart w:id="3" w:name="_Toc71100570"/>
      <w:r>
        <w:lastRenderedPageBreak/>
        <w:t>Bevezetés</w:t>
      </w:r>
      <w:bookmarkEnd w:id="2"/>
      <w:bookmarkEnd w:id="3"/>
    </w:p>
    <w:p w14:paraId="66D16C1B" w14:textId="5308B944" w:rsidR="002841F9" w:rsidRDefault="00C10EF1" w:rsidP="002841F9">
      <w:r>
        <w:t xml:space="preserve">Manapság a vállalatok mindennapjai szorosan összefonódtak az informatikával, nélküle már szinte működésképtelenné válnának, mivel a legtöbb folyamataikat már ezen a platformon végzik különböző rendszerekben. Egy vállalaton belül a méretétől függően több rendszert is használnak/használhatnak. Az egyik leggyakoribb ilyen rendszer lehet egy termeléstervező rendszer vagy egy pénzügyi nyilvántartó rendszer, vagy a mi esetünkben egy ajánlat menedzselő rendszer is. </w:t>
      </w:r>
    </w:p>
    <w:p w14:paraId="0B2D2F83" w14:textId="4555B6A3" w:rsidR="002841F9" w:rsidRDefault="00F1261D" w:rsidP="002841F9">
      <w:pPr>
        <w:pStyle w:val="Cmsor2"/>
      </w:pPr>
      <w:bookmarkStart w:id="4" w:name="_Toc71100571"/>
      <w:r>
        <w:t>Vállalat tevekénységének bemutatása</w:t>
      </w:r>
      <w:bookmarkEnd w:id="4"/>
    </w:p>
    <w:p w14:paraId="7B8763D5" w14:textId="3C0D9E6A" w:rsidR="00E13811" w:rsidRDefault="006C4CD6" w:rsidP="00F82CB3">
      <w:r>
        <w:t>A vállalat</w:t>
      </w:r>
      <w:r w:rsidR="00A553FF">
        <w:t>,</w:t>
      </w:r>
      <w:r>
        <w:t xml:space="preserve"> amely számára a program készül Magyarországon az egyik legnagyobb felületkezelési szolgáltatásokat nyújtó vállalat.</w:t>
      </w:r>
      <w:r w:rsidR="00AD07DF">
        <w:t xml:space="preserve"> </w:t>
      </w:r>
      <w:r w:rsidR="00A553FF">
        <w:t>Felületkezelésre a fém alkatrészek esetében van szükség, hogy a legyártott termékek ellenállóak legyenek a környezeti behatásoknak.</w:t>
      </w:r>
      <w:r w:rsidR="00E13811">
        <w:t xml:space="preserve"> Az egyik ilyen behatás az oxidáció, azaz a rozsda</w:t>
      </w:r>
      <w:r w:rsidR="00F82CB3">
        <w:t xml:space="preserve">. Ez akkor alakul ki, amikor az oxigén reakcióba lép a fémekkel. Ennek kivédésére szolgálnak a felületkezelési technológiák. </w:t>
      </w:r>
      <w:r w:rsidR="00E13811">
        <w:t>Több ilyen technológia is létezik, ezeknek felhasználása attól függ, hogy milyen fémből készült az alapanyag, illetve még fontos az is, hogy hol lesz felhasználva az adott termék. A technológia kiválasztása után, az egyéb paramétereket különböző szabványok határozzák meg. Ezek a szabványok alapján megkapjuk, hogy milyen eljárással, milyen rétegvastagságú, és bizonyos esetben milyen színű legyen a bevonat.</w:t>
      </w:r>
    </w:p>
    <w:p w14:paraId="153324C6" w14:textId="73D9C13E" w:rsidR="00F1261D" w:rsidRDefault="00F1261D" w:rsidP="00F1261D">
      <w:pPr>
        <w:pStyle w:val="Cmsor2"/>
      </w:pPr>
      <w:bookmarkStart w:id="5" w:name="_Toc71100572"/>
      <w:r>
        <w:t>Miért van szükség erre a rendszerre</w:t>
      </w:r>
      <w:bookmarkEnd w:id="5"/>
    </w:p>
    <w:p w14:paraId="03D76123" w14:textId="171777BA" w:rsidR="00F1261D" w:rsidRDefault="00EB70B8" w:rsidP="00F1261D">
      <w:r>
        <w:t>Az utóbbi pár évben a vállalat sokat fejlődött, növekedett sok új vevőt szerzett, és sok új árajánlat kérést is kap nap mint nap. Ezzel a növekedéssel nem tudott lépést tartani a jelenlegi árajánlat készítési folyamat, elérte a korlátait és gazdaságosan már nem lehetne bővíteni az erőforrásokat. Ezen okokból kifolyólag az egész ajánlatképzési folyamat nagyon lelassult és nem is nyomon követhető. A potenciális vevőknek sokszor több napot is kell várniuk, mire megkapják az ajánlatot a kért termékek felületkezelésére, és így akár még az is előfordulhat, hogy így nem sikerül megszerezni az adott munkát.</w:t>
      </w:r>
      <w:r w:rsidR="00961F1A">
        <w:t xml:space="preserve"> Vagy adott esetben, ha egy vevő kétszer is kért ajánlatot már, olyan is előfordulhat, hogy két különböző árat kapott rá, és ebből lehetnek fennakadások.</w:t>
      </w:r>
    </w:p>
    <w:p w14:paraId="5F7332CE" w14:textId="7A58E44C" w:rsidR="00F1261D" w:rsidRDefault="00F1261D" w:rsidP="00F1261D">
      <w:pPr>
        <w:pStyle w:val="Cmsor2"/>
      </w:pPr>
      <w:bookmarkStart w:id="6" w:name="_Toc71100573"/>
      <w:r>
        <w:lastRenderedPageBreak/>
        <w:t>Célok meghatározása</w:t>
      </w:r>
      <w:bookmarkEnd w:id="6"/>
    </w:p>
    <w:p w14:paraId="3F3B2D9F" w14:textId="6B0213B1" w:rsidR="00961F1A" w:rsidRPr="00961F1A" w:rsidRDefault="00961F1A" w:rsidP="00961F1A">
      <w:r>
        <w:t>A végső cél egy olyan webes alkalmazás létrehozása, amely alkalmas lesz arra, hogy lefedje a vállalat ajánlatadási folyamatát, megfeleljen az érvényben lévő szabályozásoknak, és segítse az alkalmazottak munkáját, valamint biztosítsa, hogy az ajánlatok visszamenőleg nyomon követhetőek legyenek. Továbbá fontos szempont, hogy az alkalmazást bárhonnan el tudjuk érni, így akár távmunka esetén is tudnak dolgozni az alkalmazottak, ami manapság szintén fontos lehet.</w:t>
      </w:r>
    </w:p>
    <w:p w14:paraId="005D5890" w14:textId="181B3DB1" w:rsidR="00F1261D" w:rsidRDefault="00F1261D" w:rsidP="00F1261D"/>
    <w:p w14:paraId="2A146EAB" w14:textId="758CA58D" w:rsidR="002D7F28" w:rsidRDefault="002D7F28" w:rsidP="00F1261D">
      <w:pPr>
        <w:pStyle w:val="Cmsor1"/>
      </w:pPr>
      <w:bookmarkStart w:id="7" w:name="_Toc71100574"/>
      <w:r>
        <w:lastRenderedPageBreak/>
        <w:t xml:space="preserve">A </w:t>
      </w:r>
      <w:r w:rsidR="00895149">
        <w:t>vállalat jelenlegi ajánlatadási folyamatának bemutatása</w:t>
      </w:r>
      <w:bookmarkEnd w:id="7"/>
      <w:r>
        <w:t xml:space="preserve"> </w:t>
      </w:r>
    </w:p>
    <w:p w14:paraId="2FB7FC3F" w14:textId="2863C72B" w:rsidR="009B205E" w:rsidRPr="009B205E" w:rsidRDefault="009B205E" w:rsidP="009B205E">
      <w:r>
        <w:t>Ebben a fejezetben a vállalat jelenlegi ajánlatadási folyamatába nyerünk betekintést. Az elején bemutatom a jelenlegi folyamatokat, illetve az ajánlat előállítás menetét, az ehhez használt programokat, majd ezt követően azonosítom a jelenlegi folyamatban a problémákat és az optimalizációs lehetőségéket. Végül pedig felállítom a követelményeket és definiálom megvalósítandó funkciókat.</w:t>
      </w:r>
    </w:p>
    <w:p w14:paraId="6E471757" w14:textId="2C0D77A2" w:rsidR="00895149" w:rsidRDefault="00895149" w:rsidP="00895149">
      <w:pPr>
        <w:pStyle w:val="Cmsor2"/>
      </w:pPr>
      <w:bookmarkStart w:id="8" w:name="_Toc71100575"/>
      <w:r>
        <w:t>Ajánlatok készítés</w:t>
      </w:r>
      <w:r w:rsidR="00900EC4">
        <w:t>ének folyamata</w:t>
      </w:r>
      <w:bookmarkEnd w:id="8"/>
    </w:p>
    <w:p w14:paraId="1BB33ABA" w14:textId="5F94B19A" w:rsidR="003056FF" w:rsidRDefault="006F17BB" w:rsidP="003056FF">
      <w:r>
        <w:t>Jelenleg a vállalaton belül az ajánlatadási folyamat a következőképpen zajlik.</w:t>
      </w:r>
      <w:r w:rsidR="003B1B64">
        <w:t xml:space="preserve"> A jelenlegi partnerek vagy az érdeklődők egy vagy több konkrét alkatrész felületkezelésére kérnek ajánlatot. Ezt általában emailben történik, amihez csatolnak egy műszaki rajzot arról az alkatrészről, amire a szolgáltatást igénybe szeretné venni. Mivel többféle felületkezelési technológiával is rendelkezik a vállalat, így a technológia kiválasztását is általában az ügyfél végzi el, ritkán előfordulhat, hogy ezt a vállalatnak kell megadnia az ügyfél által elmondottak alapján, például az alapanyag és a felhasználási mód és hely szerint. Vannak továbbá olyan esetek, amikor az ügyfél pontosan definiálja a követelményeket szabványok segítségével. Ennek az azonosítóját megadja és ebből, a vállalat minden szükséges információt meg tud keresni. Ilyen például a felületet bevonó réteg vastagsága, a technológia, az elvárt időtartamú korrózió mentesség. </w:t>
      </w:r>
    </w:p>
    <w:p w14:paraId="666E3A08" w14:textId="7230CD94" w:rsidR="003B1B64" w:rsidRDefault="003B1B64" w:rsidP="003056FF">
      <w:r>
        <w:t xml:space="preserve">A jelenlegi módszer szerint a vállalat munkatársai ilyen esetben kikeresik a sok dokumentum közül a szabványt és manuálisan megnézik az az által előírt értékeket, ami alapján az ajánlatban szereplő árat meg tudják határozni. </w:t>
      </w:r>
    </w:p>
    <w:p w14:paraId="554B9D4D" w14:textId="2C3703FE" w:rsidR="003E14E3" w:rsidRDefault="00480CAB" w:rsidP="003056FF">
      <w:r>
        <w:t xml:space="preserve">Azonban még mielőtt a konkrét árat kiszámítanák, előtte el kell végezni egy gyárthatósági tesztet, ami azt jelenti, hogy megvizsgáljuk az ajánlatban szereplő alkatrészeket és ezeknek a befoglaló méreteit. Ez alapján eldöntjük, hogy az adott felületkezelési eljárást el tudjuk-e végezni rajta, azaz, hogy nem-e túl nagy a mérete vagy, hogy az alkatrész alapanyaga megfelel-e a technológia előírásainak, mivel nem minden alapanyagra lehet elvégezni a különböző technológiákat. Továbbá az </w:t>
      </w:r>
      <w:r w:rsidR="001F7ACE">
        <w:t xml:space="preserve">alkatrészek gyártásához szükség van különböző szerszám keretekre is. Bizonyos tételeknél főleg nagyobb mennyiség esetén előfordul, hogy az alkatrész kialakítása miatt szükséges </w:t>
      </w:r>
      <w:r w:rsidR="001F7ACE">
        <w:lastRenderedPageBreak/>
        <w:t>egyedig szerszámot gyártani, ami plusz költség, és ezt a vevőnek kell fizetnie vagy az árba be kell építeni.</w:t>
      </w:r>
    </w:p>
    <w:p w14:paraId="55A0FBCB" w14:textId="3C2038A3" w:rsidR="001F7ACE" w:rsidRDefault="001F7ACE" w:rsidP="003056FF">
      <w:r>
        <w:t>Ha a gyárthatósági vizsgálat során megfelelt az alkatrész akkor kezdődik az árkalkuláció, amit a következő adatokon alapul. Egyszer figyelembe kell venni, hogy milyen technológiai eljárást kell alkalmaznunk, aztán az alkatrész felületét és súlyát kell figyelembe venni. Nagyon kicsi alkatrészek esetén melyeket nagy mennyiségben kell gyártani, például csavarok azokra általában súlyra adunk árat. Nagyobb, igényesebb alkatrészeknél pedig mennyiségre adunk árat. Továbbá figyelembe kell vennünk, hogy egy keretre hány darab alkatrészt tudunk feltenni, illetve, hogy át kell-e vizsgálni az eljárás végén az alkatrészeket. Ezen adatok alapján számoljuk ki az árat.</w:t>
      </w:r>
    </w:p>
    <w:p w14:paraId="3B29A918" w14:textId="42F2DD4F" w:rsidR="001F7ACE" w:rsidRDefault="001F7ACE" w:rsidP="003056FF">
      <w:r>
        <w:t>Az eljárások végén lehetőség van plusz szolgáltatás igénybevételére, például lakkozásra vagy olajozásra, ezeknek plusz költsége van, ami egyedileg kerül meghatározásra.</w:t>
      </w:r>
    </w:p>
    <w:p w14:paraId="02DBDB2F" w14:textId="5BF6FDD3" w:rsidR="001F7ACE" w:rsidRDefault="001F7ACE" w:rsidP="003056FF">
      <w:r>
        <w:t>Sok külföldi vállalattal is kapcsolatban van a cég, így sokszor az árakat EUR-ban kell megadni, aminek az átváltása forintra vagy fordítva sokszor időigényes, mivel a napi árfolyamot mindig ki kell keresni és manuálisan kellett átszámolni.</w:t>
      </w:r>
    </w:p>
    <w:p w14:paraId="2D746158" w14:textId="5BD79697" w:rsidR="001F7ACE" w:rsidRDefault="001F7ACE" w:rsidP="003056FF">
      <w:r>
        <w:t xml:space="preserve">Ha a végső ár és feltételek meghatározásra kerültek, akkor az ajánlatot összeállító munkatárs emailben válaszol az ajánlatkérésre. </w:t>
      </w:r>
    </w:p>
    <w:p w14:paraId="78B8F70B" w14:textId="6AEA592E" w:rsidR="00B21EF9" w:rsidRDefault="00B21EF9" w:rsidP="003056FF"/>
    <w:p w14:paraId="3B6C210A" w14:textId="31CF098A" w:rsidR="00B21EF9" w:rsidRDefault="00B21EF9" w:rsidP="00B21EF9">
      <w:pPr>
        <w:pStyle w:val="Kp"/>
      </w:pPr>
      <w:r>
        <w:rPr>
          <w:noProof/>
        </w:rPr>
        <w:lastRenderedPageBreak/>
        <w:drawing>
          <wp:inline distT="0" distB="0" distL="0" distR="0" wp14:anchorId="67B593BE" wp14:editId="35EC9FB2">
            <wp:extent cx="2023359" cy="3808675"/>
            <wp:effectExtent l="0" t="0" r="0" b="190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0">
                      <a:extLst>
                        <a:ext uri="{28A0092B-C50C-407E-A947-70E740481C1C}">
                          <a14:useLocalDpi xmlns:a14="http://schemas.microsoft.com/office/drawing/2010/main" val="0"/>
                        </a:ext>
                      </a:extLst>
                    </a:blip>
                    <a:stretch>
                      <a:fillRect/>
                    </a:stretch>
                  </pic:blipFill>
                  <pic:spPr>
                    <a:xfrm>
                      <a:off x="0" y="0"/>
                      <a:ext cx="2049594" cy="3858059"/>
                    </a:xfrm>
                    <a:prstGeom prst="rect">
                      <a:avLst/>
                    </a:prstGeom>
                  </pic:spPr>
                </pic:pic>
              </a:graphicData>
            </a:graphic>
          </wp:inline>
        </w:drawing>
      </w:r>
    </w:p>
    <w:p w14:paraId="6EADB13F" w14:textId="7F1B09CB" w:rsidR="00B21EF9" w:rsidRPr="00B21EF9" w:rsidRDefault="00B21EF9" w:rsidP="00B21EF9">
      <w:pPr>
        <w:pStyle w:val="Kpalrs"/>
        <w:numPr>
          <w:ilvl w:val="0"/>
          <w:numId w:val="42"/>
        </w:numPr>
      </w:pPr>
      <w:r>
        <w:t>ábra Jelenlegi ajánlatadási folyamat</w:t>
      </w:r>
    </w:p>
    <w:p w14:paraId="0D0D3801" w14:textId="7E0E6261" w:rsidR="00895149" w:rsidRDefault="00895149" w:rsidP="00895149">
      <w:pPr>
        <w:pStyle w:val="Cmsor2"/>
      </w:pPr>
      <w:bookmarkStart w:id="9" w:name="_Toc71100576"/>
      <w:r>
        <w:t>Problémák</w:t>
      </w:r>
      <w:r w:rsidR="001F7ACE">
        <w:t xml:space="preserve"> és javaslatok</w:t>
      </w:r>
      <w:bookmarkEnd w:id="9"/>
    </w:p>
    <w:p w14:paraId="3011B062" w14:textId="5E1649E8" w:rsidR="001F7ACE" w:rsidRDefault="001F7ACE" w:rsidP="001F7ACE">
      <w:r>
        <w:t>A jelenlegi folyamat több szempontból sem optimális, mivel minden manuálisan történik lassú és sokszor körülményes az ajánlatok megírása, ezért előfordulhat, hogy a potenciális vevőknek sokáig kell várnia mire megkapja az ajánlatot. Ennek kiküszöbölésére az alkalmazásom bekéri az adatokat és a megadott adatok alapján automatikusan kiszámolja majd az árat és akár plusz szolgáltatások ajánlására is képes lesz. A szabványokat is be lehet majd tenni az alkalmazásba, amire lehet majd keresni az azonosító száma alapján, így nem lesz szükség több dokumentumon át keresgélni, hanem minden egy helyen lesz tárolva.</w:t>
      </w:r>
    </w:p>
    <w:p w14:paraId="19BC40CD" w14:textId="497CB95B" w:rsidR="001F7ACE" w:rsidRDefault="001F7ACE" w:rsidP="001F7ACE">
      <w:r>
        <w:t>Másik probléma az, hogy a kiküldött ajánlatokat nem lehet nyomon követni, mivel az egész folyamat email-eken keresztül zajlik, így az egyetlen lehetőség a nyomon követésre, ha visszakeressük az emaileket, de ez nem életképes megoldás. Előfordulhat, hogy egy alkatrészre több vállalat is kér ajánlatot és sokszor különböző árakat kapnak, ami kellemetlen lehet. Ennek kiküszöbölésére azt javasolom, hogy minden elküldött ajánlatott eltárolunk az alkalmazásban, és kereshetünk közöttük a rajzszám vagy más adatok alapján.</w:t>
      </w:r>
      <w:r w:rsidR="00006219">
        <w:t xml:space="preserve"> Illetve ha egy ajánlatot készítünk és megadjuk a rajzszámot, akkor a program figyelmeztet, minket ha volt már korábban ajánlat kérve erre az alkatrészre.</w:t>
      </w:r>
    </w:p>
    <w:p w14:paraId="218CD46B" w14:textId="632B5F6B" w:rsidR="001F7ACE" w:rsidRPr="001F7ACE" w:rsidRDefault="001F7ACE" w:rsidP="001F7ACE">
      <w:r>
        <w:lastRenderedPageBreak/>
        <w:t>További probléma a jelenlegi módszerrel a különböző pénznemek közötti váltás sem pontos minden esetben, mivel ugye ez is manuális módon zajlik, erre egy olyan megoldást javaslok, hogy napi szinten lekérjük az árfolyamot egy webszolgáltatástól és azzal automatikusan átváltjuk HUF és EUR között az értékeket.</w:t>
      </w:r>
    </w:p>
    <w:p w14:paraId="6ECD8E25" w14:textId="20C8E3AE" w:rsidR="00895149" w:rsidRDefault="00895149" w:rsidP="00895149">
      <w:pPr>
        <w:pStyle w:val="Cmsor2"/>
      </w:pPr>
      <w:bookmarkStart w:id="10" w:name="_Toc71100577"/>
      <w:r>
        <w:t>Követelmények az új rendszerrel szemben</w:t>
      </w:r>
      <w:bookmarkEnd w:id="10"/>
    </w:p>
    <w:p w14:paraId="4C68CF7C" w14:textId="77777777" w:rsidR="001F7ACE" w:rsidRDefault="001F7ACE" w:rsidP="001F7ACE">
      <w:r>
        <w:t>Az alkalmazásomnak képesnek kell lennie a jelenlegi folyamatot kiváltania és nagyban felgyorsítania és biztonságosabbá tennie, valamint plusz szolgáltatásokat is ajánlani, ha lehetséges.</w:t>
      </w:r>
    </w:p>
    <w:p w14:paraId="1BD57672" w14:textId="77777777" w:rsidR="001F7ACE" w:rsidRDefault="001F7ACE" w:rsidP="001F7ACE">
      <w:r>
        <w:t xml:space="preserve"> Meg kell valósítania egy authentikációt, amivel a felhasználók be tudnak jelentkezni és ajánlatokat kiadni, így azonosítható lesz, hogy ki küldte ki az adott ajánlatot. Az alkalmazásnak tárolnia kell a technológiai szabványokat és keresési lehetőséget kell biztosítani az azonosító szám alapján, valamint ehhez kell egy megjelenítési felület.</w:t>
      </w:r>
    </w:p>
    <w:p w14:paraId="0EC64801" w14:textId="09EE818B" w:rsidR="001F7ACE" w:rsidRDefault="001F7ACE" w:rsidP="001F7ACE">
      <w:r>
        <w:t xml:space="preserve"> Továbbá az alkalmazásnak automatikusan ki kell számolnia egy árat a megadott adatok alapján, de ez utólag lehessen manuálisan változtatni. A kalkulált ára, a</w:t>
      </w:r>
      <w:r w:rsidR="00006219">
        <w:t xml:space="preserve">z utóbbi időszak átlag </w:t>
      </w:r>
      <w:r>
        <w:t>árfolyam</w:t>
      </w:r>
      <w:r w:rsidR="00006219">
        <w:t>án</w:t>
      </w:r>
      <w:r>
        <w:t xml:space="preserve"> át kell váltani EUR pénznemre is</w:t>
      </w:r>
      <w:r w:rsidR="00F344C3">
        <w:t xml:space="preserve">, azért az átlagot vesszük alapul, hogy ha van egy hirtelen erősödés vagy gyengülés a devizánál az ne befolyásolja </w:t>
      </w:r>
      <w:r w:rsidR="0017655B">
        <w:t xml:space="preserve">jelentősen </w:t>
      </w:r>
      <w:r w:rsidR="00F344C3">
        <w:t>az árat</w:t>
      </w:r>
      <w:r>
        <w:t>. Az elkészült ajánlatból lehessen generálni egy PDF formátumú dokumentumot, ami emailbe ki is lehessen küldeni, vagy le lehessen tölteni a gépünkre.</w:t>
      </w:r>
    </w:p>
    <w:p w14:paraId="50B82648" w14:textId="62493CE6" w:rsidR="005D48C7" w:rsidRDefault="005D48C7" w:rsidP="005D48C7">
      <w:pPr>
        <w:pStyle w:val="Kp"/>
      </w:pPr>
      <w:r>
        <w:rPr>
          <w:noProof/>
        </w:rPr>
        <w:drawing>
          <wp:inline distT="0" distB="0" distL="0" distR="0" wp14:anchorId="0BD3525F" wp14:editId="3E1C6486">
            <wp:extent cx="4806990" cy="2425148"/>
            <wp:effectExtent l="0" t="0" r="0" b="63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11">
                      <a:extLst>
                        <a:ext uri="{28A0092B-C50C-407E-A947-70E740481C1C}">
                          <a14:useLocalDpi xmlns:a14="http://schemas.microsoft.com/office/drawing/2010/main" val="0"/>
                        </a:ext>
                      </a:extLst>
                    </a:blip>
                    <a:stretch>
                      <a:fillRect/>
                    </a:stretch>
                  </pic:blipFill>
                  <pic:spPr>
                    <a:xfrm>
                      <a:off x="0" y="0"/>
                      <a:ext cx="4833215" cy="2438378"/>
                    </a:xfrm>
                    <a:prstGeom prst="rect">
                      <a:avLst/>
                    </a:prstGeom>
                  </pic:spPr>
                </pic:pic>
              </a:graphicData>
            </a:graphic>
          </wp:inline>
        </w:drawing>
      </w:r>
    </w:p>
    <w:p w14:paraId="2EB223B0" w14:textId="646348AD" w:rsidR="005D48C7" w:rsidRPr="005D48C7" w:rsidRDefault="005D48C7" w:rsidP="005D48C7">
      <w:pPr>
        <w:pStyle w:val="Kpalrs"/>
        <w:numPr>
          <w:ilvl w:val="0"/>
          <w:numId w:val="42"/>
        </w:numPr>
      </w:pPr>
      <w:r>
        <w:t>ábra Use Case diagram az alkalmazás funcióiról</w:t>
      </w:r>
    </w:p>
    <w:p w14:paraId="681A7DAD" w14:textId="11F32368" w:rsidR="00F1261D" w:rsidRDefault="00F1261D" w:rsidP="00F1261D">
      <w:pPr>
        <w:pStyle w:val="Cmsor1"/>
      </w:pPr>
      <w:bookmarkStart w:id="11" w:name="_Toc71100578"/>
      <w:r>
        <w:lastRenderedPageBreak/>
        <w:t>Adatbázis technológiák</w:t>
      </w:r>
      <w:bookmarkEnd w:id="11"/>
    </w:p>
    <w:p w14:paraId="37A207D3" w14:textId="1CBFE953" w:rsidR="00443144" w:rsidRPr="00443144" w:rsidRDefault="00443144" w:rsidP="00443144">
      <w:r>
        <w:t>Az alkalmazásomban szereplő adatok hatékony tárolására mindenképpen szükségem lesz valamilyen adatbázisra. Alapvetően kétféle adatbázis technológiát vizsgáltam meg, amelyekkel a későbbiekben megvalósíthatom az alkalmazásom adatbázisát. Az egyik ilyen a NoSQL típusú adatbázisok a másik pedig az általam már sokszor használt és jobban ismert SQL adatbázisok voltak. Ebben a fejezetben összehasonlítom ezt a két adatbázis megvalósítási módszert, ismertetem az előnyeiket és a hátrányaikat is</w:t>
      </w:r>
      <w:r w:rsidR="00BA2B5E">
        <w:t>, valamint végül megnézem, hogy melyik módszer lenne az alkalmasabb számomra az alkalmazásom adatbázisának megvalósítására. Ezek után pedig ismertetem, hogy melyik technológiát választottam és milyen szempontok játszottak fontos szerepet ebben a választásban.</w:t>
      </w:r>
      <w:r w:rsidR="006153E1" w:rsidRPr="006153E1">
        <w:t xml:space="preserve"> </w:t>
      </w:r>
    </w:p>
    <w:p w14:paraId="4DF21328" w14:textId="64864690" w:rsidR="00F1261D" w:rsidRDefault="00F1261D" w:rsidP="00F1261D">
      <w:pPr>
        <w:pStyle w:val="Cmsor2"/>
      </w:pPr>
      <w:bookmarkStart w:id="12" w:name="_Toc71100579"/>
      <w:r>
        <w:t>NoSQL adatbázisok</w:t>
      </w:r>
      <w:bookmarkEnd w:id="12"/>
    </w:p>
    <w:p w14:paraId="6E891C0E" w14:textId="2D1AAFBC" w:rsidR="00F458DA" w:rsidRDefault="006153E1" w:rsidP="00834810">
      <w:r>
        <w:t>Manapság nagyon sok adat keletkezik és a jövőben egyre több adat fog keletkezni, a növekedés mértéke olyan nagy, hogy a ma tárolt adatok nagy része az utóbbi 2-3 évben keletkezett. Továbbá megjelentek időközben a mobil eszközök is, amik egyre népszerűbbek, és egyre elterjedtebbek, valamint a webes alkalmazások és a felhős rendszerek is megjelentek. Ezek</w:t>
      </w:r>
      <w:r w:rsidR="00F458DA">
        <w:t>nek</w:t>
      </w:r>
      <w:r>
        <w:t xml:space="preserve"> a rendszerek többek között gyors válaszidők</w:t>
      </w:r>
      <w:r w:rsidR="00F458DA">
        <w:t>re</w:t>
      </w:r>
      <w:r>
        <w:t>, magas rendelkezésre állás</w:t>
      </w:r>
      <w:r w:rsidR="00F458DA">
        <w:t xml:space="preserve">ra és </w:t>
      </w:r>
      <w:r>
        <w:t>horizontális skálázhatóság</w:t>
      </w:r>
      <w:r w:rsidR="00F458DA">
        <w:t>ra van szükségük.</w:t>
      </w:r>
      <w:r>
        <w:t xml:space="preserve">  Ezek teljesen új kihívások elé állították az adatbázisokat.</w:t>
      </w:r>
      <w:r w:rsidR="00F458DA">
        <w:t xml:space="preserve"> Ezeknek a kihívásoknak a megoldására jöttek létre a NoSQL adatbázisok. A NoSQL adatbázisok már az 1960-as években is léteztek, de igazán csak most kezdenek népszerűvé válni, az új követelmények megjelenésével.</w:t>
      </w:r>
      <w:r w:rsidR="00E15906">
        <w:fldChar w:fldCharType="begin"/>
      </w:r>
      <w:r w:rsidR="00E15906">
        <w:instrText xml:space="preserve"> REF _Ref71038463 \r \h </w:instrText>
      </w:r>
      <w:r w:rsidR="00E15906">
        <w:fldChar w:fldCharType="separate"/>
      </w:r>
      <w:r w:rsidR="00E15906">
        <w:t>[1]</w:t>
      </w:r>
      <w:r w:rsidR="00E15906">
        <w:fldChar w:fldCharType="end"/>
      </w:r>
    </w:p>
    <w:p w14:paraId="0E4DDCE7" w14:textId="6A6495E9" w:rsidR="00380628" w:rsidRDefault="00834810" w:rsidP="00834810">
      <w:r>
        <w:t>A NoSQL rendszerek megalkotásának a célja, egy olyan adatbázis rendszer létrehozása, ami jól skálázható, akár több száz szerveren is. A NoSQL rendszerek leggyakoribb tulajdonságai a következők</w:t>
      </w:r>
      <w:r w:rsidR="00E15906">
        <w:fldChar w:fldCharType="begin"/>
      </w:r>
      <w:r w:rsidR="00E15906">
        <w:instrText xml:space="preserve"> REF _Ref71038447 \r \h </w:instrText>
      </w:r>
      <w:r w:rsidR="00E15906">
        <w:fldChar w:fldCharType="separate"/>
      </w:r>
      <w:r w:rsidR="00E15906">
        <w:t>[2]</w:t>
      </w:r>
      <w:r w:rsidR="00E15906">
        <w:fldChar w:fldCharType="end"/>
      </w:r>
      <w:r>
        <w:t>:</w:t>
      </w:r>
    </w:p>
    <w:p w14:paraId="31B9C4F0" w14:textId="0B34EFC6" w:rsidR="00834810" w:rsidRDefault="00834810" w:rsidP="00834810">
      <w:pPr>
        <w:pStyle w:val="Listaszerbekezds"/>
        <w:numPr>
          <w:ilvl w:val="0"/>
          <w:numId w:val="23"/>
        </w:numPr>
      </w:pPr>
      <w:r>
        <w:t>horizontális skálázhatóság</w:t>
      </w:r>
    </w:p>
    <w:p w14:paraId="08DF3B67" w14:textId="1EBA867B" w:rsidR="00834810" w:rsidRDefault="00834810" w:rsidP="00834810">
      <w:pPr>
        <w:pStyle w:val="Listaszerbekezds"/>
        <w:numPr>
          <w:ilvl w:val="0"/>
          <w:numId w:val="23"/>
        </w:numPr>
      </w:pPr>
      <w:r>
        <w:t>nyílt forráskódúak</w:t>
      </w:r>
    </w:p>
    <w:p w14:paraId="74C5DE2B" w14:textId="1C258810" w:rsidR="00834810" w:rsidRDefault="00834810" w:rsidP="00834810">
      <w:pPr>
        <w:pStyle w:val="Listaszerbekezds"/>
        <w:numPr>
          <w:ilvl w:val="0"/>
          <w:numId w:val="23"/>
        </w:numPr>
      </w:pPr>
      <w:r>
        <w:t>elosztott működés támogatása</w:t>
      </w:r>
    </w:p>
    <w:p w14:paraId="66E19C09" w14:textId="68A69DA0" w:rsidR="00834810" w:rsidRDefault="00834810" w:rsidP="00834810">
      <w:pPr>
        <w:pStyle w:val="Listaszerbekezds"/>
        <w:numPr>
          <w:ilvl w:val="0"/>
          <w:numId w:val="23"/>
        </w:numPr>
      </w:pPr>
      <w:r>
        <w:t>sémamentesség, szabad forma</w:t>
      </w:r>
    </w:p>
    <w:p w14:paraId="615851A0" w14:textId="68C2CFE0" w:rsidR="00834810" w:rsidRDefault="00834810" w:rsidP="00834810">
      <w:pPr>
        <w:pStyle w:val="Listaszerbekezds"/>
        <w:numPr>
          <w:ilvl w:val="0"/>
          <w:numId w:val="23"/>
        </w:numPr>
      </w:pPr>
      <w:r>
        <w:t>egyszerű API (programozói interfész).</w:t>
      </w:r>
    </w:p>
    <w:p w14:paraId="14ADC328" w14:textId="3001029A" w:rsidR="00834810" w:rsidRDefault="00C046DA" w:rsidP="00834810">
      <w:r>
        <w:lastRenderedPageBreak/>
        <w:t>A NoSQL adatbázisok egyik jellemzője a sémamentesség, azaz, hogy szabad formában tudjuk az adatainkat tárolni. Azonban az adatok tárolására így is van négy különböző modell, ami nagyvonalakban iránymutatást ad, hogyan tároljuk a rekordjainkat. Ez a négy modell a következő:</w:t>
      </w:r>
    </w:p>
    <w:p w14:paraId="1BA0E514" w14:textId="0183EEC8" w:rsidR="00C046DA" w:rsidRDefault="00C046DA" w:rsidP="00C046DA">
      <w:pPr>
        <w:pStyle w:val="Listaszerbekezds"/>
        <w:numPr>
          <w:ilvl w:val="0"/>
          <w:numId w:val="24"/>
        </w:numPr>
      </w:pPr>
      <w:r>
        <w:t>Dokumentum adatbázis – szabad formájú JSON fájl</w:t>
      </w:r>
    </w:p>
    <w:p w14:paraId="4A54ADC6" w14:textId="0C75F797" w:rsidR="00C046DA" w:rsidRDefault="00C046DA" w:rsidP="00C046DA">
      <w:pPr>
        <w:pStyle w:val="Listaszerbekezds"/>
        <w:numPr>
          <w:ilvl w:val="0"/>
          <w:numId w:val="24"/>
        </w:numPr>
      </w:pPr>
      <w:r>
        <w:t>Kulcsértékű üzletek – értékek kulcs szerint érhetőek el</w:t>
      </w:r>
    </w:p>
    <w:p w14:paraId="19D649A4" w14:textId="716D242B" w:rsidR="00C046DA" w:rsidRDefault="00C046DA" w:rsidP="00C046DA">
      <w:pPr>
        <w:pStyle w:val="Listaszerbekezds"/>
        <w:numPr>
          <w:ilvl w:val="0"/>
          <w:numId w:val="24"/>
        </w:numPr>
      </w:pPr>
      <w:r>
        <w:t>Széles oszloptárolók – sorok helyett oszlopok</w:t>
      </w:r>
    </w:p>
    <w:p w14:paraId="55F5A954" w14:textId="2E57DFB8" w:rsidR="00C046DA" w:rsidRDefault="00C046DA" w:rsidP="00C046DA">
      <w:pPr>
        <w:pStyle w:val="Listaszerbekezds"/>
        <w:numPr>
          <w:ilvl w:val="0"/>
          <w:numId w:val="24"/>
        </w:numPr>
      </w:pPr>
      <w:r>
        <w:t>Grafikus adatbázisok – adatokat grafikonként tároljuk</w:t>
      </w:r>
    </w:p>
    <w:p w14:paraId="1FF17A76" w14:textId="77777777" w:rsidR="00E9009D" w:rsidRDefault="00E9009D" w:rsidP="00C046DA">
      <w:r>
        <w:t xml:space="preserve">Ez a négy modell közül én most részletesebben csak a Dokumentum adatbázisokkal foglalkoztam, mivel úgy gondoltam számomra ez lehetne a legmegfelelőbb. </w:t>
      </w:r>
    </w:p>
    <w:p w14:paraId="38F3D4EE" w14:textId="5E6B77E9" w:rsidR="00C046DA" w:rsidRDefault="0070682E" w:rsidP="00C046DA">
      <w:r>
        <w:t>Dokumentum adatbázisokban a mezőket vagy adatértékeket egy dokumentumként hivatkozott entitásban tároljuk el. Ez jellemzően JSON formátumban történik. A dokumentumok mezőiben szereplő adatok többféle formátumban lehetnek, például JSON, XML vagy sima szövegként is tárolhatjuk őket, sőt ezeket variálhatjuk is. Egy dokumentum általában egy entitás összes adatát tartalmazza. Az entitás tartalma az adatbázist használó alkalmazástól függ. Minden dokumentumnak van egy kulcsa, aminek segítségével le tudjuk kérni a dokumentumokat. A dokumentum típusú adatbázisok a következőképpen néznek ki</w:t>
      </w:r>
      <w:r w:rsidR="00E15906">
        <w:fldChar w:fldCharType="begin"/>
      </w:r>
      <w:r w:rsidR="00E15906">
        <w:instrText xml:space="preserve"> REF _Ref71038485 \r \h </w:instrText>
      </w:r>
      <w:r w:rsidR="00E15906">
        <w:fldChar w:fldCharType="separate"/>
      </w:r>
      <w:r w:rsidR="00E15906">
        <w:t>[3]</w:t>
      </w:r>
      <w:r w:rsidR="00E15906">
        <w:fldChar w:fldCharType="end"/>
      </w:r>
      <w:r>
        <w:t>:</w:t>
      </w:r>
    </w:p>
    <w:tbl>
      <w:tblPr>
        <w:tblStyle w:val="Tblzatrcsos1vilgos"/>
        <w:tblW w:w="0" w:type="auto"/>
        <w:tblLook w:val="04A0" w:firstRow="1" w:lastRow="0" w:firstColumn="1" w:lastColumn="0" w:noHBand="0" w:noVBand="1"/>
      </w:tblPr>
      <w:tblGrid>
        <w:gridCol w:w="4236"/>
        <w:gridCol w:w="4238"/>
      </w:tblGrid>
      <w:tr w:rsidR="0070682E" w14:paraId="7B785876" w14:textId="77777777" w:rsidTr="00D80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12" w:space="0" w:color="auto"/>
              <w:left w:val="single" w:sz="12" w:space="0" w:color="auto"/>
              <w:bottom w:val="single" w:sz="12" w:space="0" w:color="auto"/>
              <w:right w:val="single" w:sz="12" w:space="0" w:color="auto"/>
            </w:tcBorders>
            <w:shd w:val="pct30" w:color="auto" w:fill="auto"/>
            <w:vAlign w:val="center"/>
          </w:tcPr>
          <w:p w14:paraId="356FD7D2" w14:textId="5D237803" w:rsidR="0070682E" w:rsidRDefault="004D1B8B" w:rsidP="000144F3">
            <w:pPr>
              <w:ind w:firstLine="0"/>
              <w:jc w:val="center"/>
            </w:pPr>
            <w:r>
              <w:t>Kulcs</w:t>
            </w:r>
          </w:p>
        </w:tc>
        <w:tc>
          <w:tcPr>
            <w:tcW w:w="4247" w:type="dxa"/>
            <w:tcBorders>
              <w:top w:val="single" w:sz="12" w:space="0" w:color="auto"/>
              <w:left w:val="single" w:sz="12" w:space="0" w:color="auto"/>
              <w:bottom w:val="single" w:sz="12" w:space="0" w:color="auto"/>
              <w:right w:val="single" w:sz="12" w:space="0" w:color="auto"/>
            </w:tcBorders>
            <w:shd w:val="pct30" w:color="auto" w:fill="auto"/>
            <w:vAlign w:val="center"/>
          </w:tcPr>
          <w:p w14:paraId="1EB75D05" w14:textId="746A6227" w:rsidR="0070682E" w:rsidRDefault="004D1B8B" w:rsidP="000144F3">
            <w:pPr>
              <w:ind w:firstLine="0"/>
              <w:jc w:val="center"/>
              <w:cnfStyle w:val="100000000000" w:firstRow="1" w:lastRow="0" w:firstColumn="0" w:lastColumn="0" w:oddVBand="0" w:evenVBand="0" w:oddHBand="0" w:evenHBand="0" w:firstRowFirstColumn="0" w:firstRowLastColumn="0" w:lastRowFirstColumn="0" w:lastRowLastColumn="0"/>
            </w:pPr>
            <w:r>
              <w:t>Dokumentum</w:t>
            </w:r>
          </w:p>
        </w:tc>
      </w:tr>
      <w:tr w:rsidR="0070682E" w14:paraId="3C8D8D0C" w14:textId="77777777" w:rsidTr="00F84716">
        <w:tc>
          <w:tcPr>
            <w:cnfStyle w:val="001000000000" w:firstRow="0" w:lastRow="0" w:firstColumn="1" w:lastColumn="0" w:oddVBand="0" w:evenVBand="0" w:oddHBand="0" w:evenHBand="0" w:firstRowFirstColumn="0" w:firstRowLastColumn="0" w:lastRowFirstColumn="0" w:lastRowLastColumn="0"/>
            <w:tcW w:w="4247" w:type="dxa"/>
            <w:tcBorders>
              <w:top w:val="single" w:sz="12" w:space="0" w:color="auto"/>
              <w:left w:val="single" w:sz="12" w:space="0" w:color="auto"/>
              <w:bottom w:val="single" w:sz="12" w:space="0" w:color="auto"/>
              <w:right w:val="single" w:sz="12" w:space="0" w:color="auto"/>
            </w:tcBorders>
            <w:vAlign w:val="center"/>
          </w:tcPr>
          <w:p w14:paraId="52E6AA4A" w14:textId="41584CD7" w:rsidR="0070682E" w:rsidRPr="004D1B8B" w:rsidRDefault="004D1B8B" w:rsidP="00F84716">
            <w:pPr>
              <w:ind w:firstLine="0"/>
              <w:jc w:val="center"/>
              <w:rPr>
                <w:b w:val="0"/>
                <w:bCs w:val="0"/>
              </w:rPr>
            </w:pPr>
            <w:r w:rsidRPr="004D1B8B">
              <w:rPr>
                <w:b w:val="0"/>
                <w:bCs w:val="0"/>
              </w:rPr>
              <w:t>100</w:t>
            </w:r>
          </w:p>
        </w:tc>
        <w:tc>
          <w:tcPr>
            <w:tcW w:w="4247" w:type="dxa"/>
            <w:tcBorders>
              <w:top w:val="single" w:sz="12" w:space="0" w:color="auto"/>
              <w:left w:val="single" w:sz="12" w:space="0" w:color="auto"/>
              <w:bottom w:val="single" w:sz="12" w:space="0" w:color="auto"/>
              <w:right w:val="single" w:sz="12" w:space="0" w:color="auto"/>
            </w:tcBorders>
          </w:tcPr>
          <w:p w14:paraId="39FA231C" w14:textId="77777777" w:rsidR="004D1B8B" w:rsidRDefault="004D1B8B" w:rsidP="004D1B8B">
            <w:pPr>
              <w:pStyle w:val="Kd"/>
              <w:cnfStyle w:val="000000000000" w:firstRow="0" w:lastRow="0" w:firstColumn="0" w:lastColumn="0" w:oddVBand="0" w:evenVBand="0" w:oddHBand="0" w:evenHBand="0" w:firstRowFirstColumn="0" w:firstRowLastColumn="0" w:lastRowFirstColumn="0" w:lastRowLastColumn="0"/>
            </w:pPr>
            <w:r>
              <w:t>{</w:t>
            </w:r>
          </w:p>
          <w:p w14:paraId="4C21CBDA" w14:textId="77777777" w:rsidR="004D1B8B" w:rsidRDefault="004D1B8B" w:rsidP="004D1B8B">
            <w:pPr>
              <w:pStyle w:val="Kd"/>
              <w:cnfStyle w:val="000000000000" w:firstRow="0" w:lastRow="0" w:firstColumn="0" w:lastColumn="0" w:oddVBand="0" w:evenVBand="0" w:oddHBand="0" w:evenHBand="0" w:firstRowFirstColumn="0" w:firstRowLastColumn="0" w:lastRowFirstColumn="0" w:lastRowLastColumn="0"/>
            </w:pPr>
            <w:r>
              <w:t xml:space="preserve">  "BookId": "001231",</w:t>
            </w:r>
          </w:p>
          <w:p w14:paraId="47964C80" w14:textId="77777777" w:rsidR="004D1B8B" w:rsidRDefault="004D1B8B" w:rsidP="004D1B8B">
            <w:pPr>
              <w:pStyle w:val="Kd"/>
              <w:cnfStyle w:val="000000000000" w:firstRow="0" w:lastRow="0" w:firstColumn="0" w:lastColumn="0" w:oddVBand="0" w:evenVBand="0" w:oddHBand="0" w:evenHBand="0" w:firstRowFirstColumn="0" w:firstRowLastColumn="0" w:lastRowFirstColumn="0" w:lastRowLastColumn="0"/>
            </w:pPr>
            <w:r>
              <w:t xml:space="preserve">  "author": {</w:t>
            </w:r>
          </w:p>
          <w:p w14:paraId="6C01B053" w14:textId="77777777" w:rsidR="004D1B8B" w:rsidRDefault="004D1B8B" w:rsidP="004D1B8B">
            <w:pPr>
              <w:pStyle w:val="Kd"/>
              <w:cnfStyle w:val="000000000000" w:firstRow="0" w:lastRow="0" w:firstColumn="0" w:lastColumn="0" w:oddVBand="0" w:evenVBand="0" w:oddHBand="0" w:evenHBand="0" w:firstRowFirstColumn="0" w:firstRowLastColumn="0" w:lastRowFirstColumn="0" w:lastRowLastColumn="0"/>
            </w:pPr>
            <w:r>
              <w:t xml:space="preserve">    "name": "Kristóf"</w:t>
            </w:r>
          </w:p>
          <w:p w14:paraId="17D65A97" w14:textId="77777777" w:rsidR="004D1B8B" w:rsidRDefault="004D1B8B" w:rsidP="004D1B8B">
            <w:pPr>
              <w:pStyle w:val="Kd"/>
              <w:cnfStyle w:val="000000000000" w:firstRow="0" w:lastRow="0" w:firstColumn="0" w:lastColumn="0" w:oddVBand="0" w:evenVBand="0" w:oddHBand="0" w:evenHBand="0" w:firstRowFirstColumn="0" w:firstRowLastColumn="0" w:lastRowFirstColumn="0" w:lastRowLastColumn="0"/>
            </w:pPr>
            <w:r>
              <w:t xml:space="preserve">  },</w:t>
            </w:r>
          </w:p>
          <w:p w14:paraId="155DFED7" w14:textId="77777777" w:rsidR="004D1B8B" w:rsidRDefault="004D1B8B" w:rsidP="004D1B8B">
            <w:pPr>
              <w:pStyle w:val="Kd"/>
              <w:cnfStyle w:val="000000000000" w:firstRow="0" w:lastRow="0" w:firstColumn="0" w:lastColumn="0" w:oddVBand="0" w:evenVBand="0" w:oddHBand="0" w:evenHBand="0" w:firstRowFirstColumn="0" w:firstRowLastColumn="0" w:lastRowFirstColumn="0" w:lastRowLastColumn="0"/>
            </w:pPr>
            <w:r>
              <w:t xml:space="preserve">  "type": "Sci-fi"</w:t>
            </w:r>
          </w:p>
          <w:p w14:paraId="761FC9CC" w14:textId="5206497C" w:rsidR="0070682E" w:rsidRDefault="004D1B8B" w:rsidP="004D1B8B">
            <w:pPr>
              <w:pStyle w:val="Kd"/>
              <w:cnfStyle w:val="000000000000" w:firstRow="0" w:lastRow="0" w:firstColumn="0" w:lastColumn="0" w:oddVBand="0" w:evenVBand="0" w:oddHBand="0" w:evenHBand="0" w:firstRowFirstColumn="0" w:firstRowLastColumn="0" w:lastRowFirstColumn="0" w:lastRowLastColumn="0"/>
            </w:pPr>
            <w:r>
              <w:t>}</w:t>
            </w:r>
          </w:p>
        </w:tc>
      </w:tr>
      <w:tr w:rsidR="0070682E" w14:paraId="32CD982B" w14:textId="77777777" w:rsidTr="00F84716">
        <w:tc>
          <w:tcPr>
            <w:cnfStyle w:val="001000000000" w:firstRow="0" w:lastRow="0" w:firstColumn="1" w:lastColumn="0" w:oddVBand="0" w:evenVBand="0" w:oddHBand="0" w:evenHBand="0" w:firstRowFirstColumn="0" w:firstRowLastColumn="0" w:lastRowFirstColumn="0" w:lastRowLastColumn="0"/>
            <w:tcW w:w="4247" w:type="dxa"/>
            <w:tcBorders>
              <w:top w:val="single" w:sz="12" w:space="0" w:color="auto"/>
              <w:left w:val="single" w:sz="12" w:space="0" w:color="auto"/>
              <w:bottom w:val="single" w:sz="12" w:space="0" w:color="auto"/>
              <w:right w:val="single" w:sz="12" w:space="0" w:color="auto"/>
            </w:tcBorders>
            <w:vAlign w:val="center"/>
          </w:tcPr>
          <w:p w14:paraId="1D68DB9B" w14:textId="6813DECB" w:rsidR="0070682E" w:rsidRPr="004D1B8B" w:rsidRDefault="004D1B8B" w:rsidP="00F84716">
            <w:pPr>
              <w:ind w:firstLine="0"/>
              <w:jc w:val="center"/>
              <w:rPr>
                <w:b w:val="0"/>
                <w:bCs w:val="0"/>
              </w:rPr>
            </w:pPr>
            <w:r w:rsidRPr="004D1B8B">
              <w:rPr>
                <w:b w:val="0"/>
                <w:bCs w:val="0"/>
              </w:rPr>
              <w:t>101</w:t>
            </w:r>
          </w:p>
        </w:tc>
        <w:tc>
          <w:tcPr>
            <w:tcW w:w="4247" w:type="dxa"/>
            <w:tcBorders>
              <w:top w:val="single" w:sz="12" w:space="0" w:color="auto"/>
              <w:left w:val="single" w:sz="12" w:space="0" w:color="auto"/>
              <w:bottom w:val="single" w:sz="12" w:space="0" w:color="auto"/>
              <w:right w:val="single" w:sz="12" w:space="0" w:color="auto"/>
            </w:tcBorders>
          </w:tcPr>
          <w:p w14:paraId="159FCE17" w14:textId="77777777" w:rsidR="004D1B8B" w:rsidRDefault="004D1B8B" w:rsidP="004D1B8B">
            <w:pPr>
              <w:pStyle w:val="Kd"/>
              <w:cnfStyle w:val="000000000000" w:firstRow="0" w:lastRow="0" w:firstColumn="0" w:lastColumn="0" w:oddVBand="0" w:evenVBand="0" w:oddHBand="0" w:evenHBand="0" w:firstRowFirstColumn="0" w:firstRowLastColumn="0" w:lastRowFirstColumn="0" w:lastRowLastColumn="0"/>
            </w:pPr>
            <w:r>
              <w:t>{</w:t>
            </w:r>
          </w:p>
          <w:p w14:paraId="2EB1F8E9" w14:textId="409EE79E" w:rsidR="004D1B8B" w:rsidRDefault="004D1B8B" w:rsidP="004D1B8B">
            <w:pPr>
              <w:pStyle w:val="Kd"/>
              <w:cnfStyle w:val="000000000000" w:firstRow="0" w:lastRow="0" w:firstColumn="0" w:lastColumn="0" w:oddVBand="0" w:evenVBand="0" w:oddHBand="0" w:evenHBand="0" w:firstRowFirstColumn="0" w:firstRowLastColumn="0" w:lastRowFirstColumn="0" w:lastRowLastColumn="0"/>
            </w:pPr>
            <w:r>
              <w:t xml:space="preserve">  "BookId": "001232",</w:t>
            </w:r>
          </w:p>
          <w:p w14:paraId="7CA6D117" w14:textId="77777777" w:rsidR="004D1B8B" w:rsidRDefault="004D1B8B" w:rsidP="004D1B8B">
            <w:pPr>
              <w:pStyle w:val="Kd"/>
              <w:cnfStyle w:val="000000000000" w:firstRow="0" w:lastRow="0" w:firstColumn="0" w:lastColumn="0" w:oddVBand="0" w:evenVBand="0" w:oddHBand="0" w:evenHBand="0" w:firstRowFirstColumn="0" w:firstRowLastColumn="0" w:lastRowFirstColumn="0" w:lastRowLastColumn="0"/>
            </w:pPr>
            <w:r>
              <w:t xml:space="preserve">  "author": {</w:t>
            </w:r>
          </w:p>
          <w:p w14:paraId="26B06661" w14:textId="1BB8DCD6" w:rsidR="004D1B8B" w:rsidRDefault="004D1B8B" w:rsidP="004D1B8B">
            <w:pPr>
              <w:pStyle w:val="Kd"/>
              <w:cnfStyle w:val="000000000000" w:firstRow="0" w:lastRow="0" w:firstColumn="0" w:lastColumn="0" w:oddVBand="0" w:evenVBand="0" w:oddHBand="0" w:evenHBand="0" w:firstRowFirstColumn="0" w:firstRowLastColumn="0" w:lastRowFirstColumn="0" w:lastRowLastColumn="0"/>
            </w:pPr>
            <w:r>
              <w:t xml:space="preserve">    "name": "Sándor"</w:t>
            </w:r>
          </w:p>
          <w:p w14:paraId="58545700" w14:textId="77777777" w:rsidR="004D1B8B" w:rsidRDefault="004D1B8B" w:rsidP="004D1B8B">
            <w:pPr>
              <w:pStyle w:val="Kd"/>
              <w:cnfStyle w:val="000000000000" w:firstRow="0" w:lastRow="0" w:firstColumn="0" w:lastColumn="0" w:oddVBand="0" w:evenVBand="0" w:oddHBand="0" w:evenHBand="0" w:firstRowFirstColumn="0" w:firstRowLastColumn="0" w:lastRowFirstColumn="0" w:lastRowLastColumn="0"/>
            </w:pPr>
            <w:r>
              <w:t xml:space="preserve">  },</w:t>
            </w:r>
          </w:p>
          <w:p w14:paraId="369A8AF2" w14:textId="09F762C4" w:rsidR="004D1B8B" w:rsidRDefault="004D1B8B" w:rsidP="004D1B8B">
            <w:pPr>
              <w:pStyle w:val="Kd"/>
              <w:cnfStyle w:val="000000000000" w:firstRow="0" w:lastRow="0" w:firstColumn="0" w:lastColumn="0" w:oddVBand="0" w:evenVBand="0" w:oddHBand="0" w:evenHBand="0" w:firstRowFirstColumn="0" w:firstRowLastColumn="0" w:lastRowFirstColumn="0" w:lastRowLastColumn="0"/>
            </w:pPr>
            <w:r>
              <w:t xml:space="preserve">  "type": "Horror"</w:t>
            </w:r>
          </w:p>
          <w:p w14:paraId="5ABD7F68" w14:textId="61D127A0" w:rsidR="0070682E" w:rsidRDefault="004D1B8B" w:rsidP="004D1B8B">
            <w:pPr>
              <w:pStyle w:val="Kd"/>
              <w:cnfStyle w:val="000000000000" w:firstRow="0" w:lastRow="0" w:firstColumn="0" w:lastColumn="0" w:oddVBand="0" w:evenVBand="0" w:oddHBand="0" w:evenHBand="0" w:firstRowFirstColumn="0" w:firstRowLastColumn="0" w:lastRowFirstColumn="0" w:lastRowLastColumn="0"/>
            </w:pPr>
            <w:r>
              <w:t>}</w:t>
            </w:r>
          </w:p>
        </w:tc>
      </w:tr>
    </w:tbl>
    <w:p w14:paraId="40C4F0CD" w14:textId="4DAEAE5A" w:rsidR="0070682E" w:rsidRDefault="0070682E" w:rsidP="00C046DA"/>
    <w:p w14:paraId="416383C5" w14:textId="43C1CBD1" w:rsidR="00215028" w:rsidRDefault="00215028" w:rsidP="00C046DA">
      <w:r>
        <w:lastRenderedPageBreak/>
        <w:t>Összegezve a NoSQL adatbázisok alkalmas a nagy tömegű, nem kapcsolódó, gyorsan változó adatok kezelésére, sémafüggetlen adattárolás megvalósításával. Elsősorban olyan alkalmazásoknál érdemes használni, ahol a teljesítmény és a rendelkezésre állás fontosabb, mint a konzisztencia. Ilyen alkalmazási helyzetek lehetnek például a mobil alkalmazások, valós idejű elemzések.</w:t>
      </w:r>
    </w:p>
    <w:p w14:paraId="68BF589A" w14:textId="77777777" w:rsidR="00867911" w:rsidRPr="00380628" w:rsidRDefault="00867911" w:rsidP="00C046DA"/>
    <w:p w14:paraId="1ECC679E" w14:textId="23EF562E" w:rsidR="00F1261D" w:rsidRDefault="00F1261D" w:rsidP="00F1261D">
      <w:pPr>
        <w:pStyle w:val="Cmsor2"/>
      </w:pPr>
      <w:bookmarkStart w:id="13" w:name="_Toc71100580"/>
      <w:r>
        <w:t>SQL adatbázisok</w:t>
      </w:r>
      <w:bookmarkEnd w:id="13"/>
    </w:p>
    <w:p w14:paraId="2FC9E5D9" w14:textId="5A142468" w:rsidR="009B5DC5" w:rsidRDefault="000144F3" w:rsidP="009B5DC5">
      <w:r>
        <w:t xml:space="preserve">Az SQL </w:t>
      </w:r>
      <w:r w:rsidR="00DC2078">
        <w:t xml:space="preserve">azaz a relációs </w:t>
      </w:r>
      <w:r>
        <w:t>adatbázisok már az 1970-es évek óta léteznek, az alapjait az IBM fektette le.</w:t>
      </w:r>
      <w:r w:rsidR="00DC2078">
        <w:t xml:space="preserve"> </w:t>
      </w:r>
      <w:r w:rsidR="008B1B8F">
        <w:t>Maga az SQL a relációs adatbázisok lekérdező nyelve, azonban különböző típusai léteznek, melyeknek lehet különböző kulcs szavai, így azok nem feltétlen kompatibilisek egymással.</w:t>
      </w:r>
    </w:p>
    <w:p w14:paraId="51B57A49" w14:textId="77777777" w:rsidR="00B628F5" w:rsidRDefault="008B1B8F" w:rsidP="00B628F5">
      <w:r>
        <w:t>A relációs adatbázisok tábla alapúak, a tábláknak vannak attribútumai és a táblák között lehetnek kapcsolat. A relációs adatbázisokban így történik az adatok tárolása ellentétben mondjuk a NoSQL-el, ahol például egy kulcshoz tartozik egy dokumentum.</w:t>
      </w:r>
      <w:r w:rsidR="00B628F5">
        <w:t xml:space="preserve"> Lehetőség van még indexek használatára, ezzel gyorsíthatjuk a keresést az adatbázisban. Alkalmazhatunk kényszereket is, ezek korlátozó szabályok az adatbázisra, például, hogy egy adott tábla adott mezője, milyen értékeket vehet fel.</w:t>
      </w:r>
    </w:p>
    <w:p w14:paraId="51C58558" w14:textId="37339A5C" w:rsidR="008B1B8F" w:rsidRDefault="00B628F5" w:rsidP="00B628F5">
      <w:r>
        <w:t xml:space="preserve"> </w:t>
      </w:r>
      <w:r w:rsidR="008B1B8F">
        <w:t>A relációs adatbázisok azonban kötöttebbek, mint a nem relációs adatbázisok. Itt fontosak az ACID tulajdonságok megtartása. Az ACID tulajdonságok a következők:</w:t>
      </w:r>
    </w:p>
    <w:p w14:paraId="2B7CD7F6" w14:textId="40B0CFBB" w:rsidR="008B1B8F" w:rsidRDefault="008B1B8F" w:rsidP="008B1B8F">
      <w:pPr>
        <w:pStyle w:val="Listaszerbekezds"/>
        <w:numPr>
          <w:ilvl w:val="0"/>
          <w:numId w:val="26"/>
        </w:numPr>
      </w:pPr>
      <w:r>
        <w:t>Atomicitás: Vagy az összes művelet végrehajtódik vagy egyik sem.</w:t>
      </w:r>
    </w:p>
    <w:p w14:paraId="2B73C47E" w14:textId="5A1E0848" w:rsidR="008B1B8F" w:rsidRDefault="008B1B8F" w:rsidP="008B1B8F">
      <w:pPr>
        <w:pStyle w:val="Listaszerbekezds"/>
        <w:numPr>
          <w:ilvl w:val="0"/>
          <w:numId w:val="26"/>
        </w:numPr>
      </w:pPr>
      <w:r>
        <w:t>Konzisztencia: Adatok érvényes állapotba legyen tranzakció előtt és után is.</w:t>
      </w:r>
    </w:p>
    <w:p w14:paraId="4D3099B5" w14:textId="138BC153" w:rsidR="008B1B8F" w:rsidRDefault="008B1B8F" w:rsidP="008B1B8F">
      <w:pPr>
        <w:pStyle w:val="Listaszerbekezds"/>
        <w:numPr>
          <w:ilvl w:val="0"/>
          <w:numId w:val="26"/>
        </w:numPr>
      </w:pPr>
      <w:r>
        <w:t>Izoláció: Egy tranzakció hatása nem látható a többi tranzakcióból.</w:t>
      </w:r>
    </w:p>
    <w:p w14:paraId="73843B88" w14:textId="463BB799" w:rsidR="008B1B8F" w:rsidRDefault="008B1B8F" w:rsidP="008B1B8F">
      <w:pPr>
        <w:pStyle w:val="Listaszerbekezds"/>
        <w:numPr>
          <w:ilvl w:val="0"/>
          <w:numId w:val="26"/>
        </w:numPr>
      </w:pPr>
      <w:r>
        <w:t>Tartósság: Tranzakciók változásait el kell tartós módon tárolni.</w:t>
      </w:r>
    </w:p>
    <w:p w14:paraId="7BFF383A" w14:textId="15406C8E" w:rsidR="008B1B8F" w:rsidRDefault="00B628F5" w:rsidP="008B1B8F">
      <w:r>
        <w:t>Elosztott rendszerek esetében azonban nehéz relációs adatbázisok készíteni, mivel bonyolult lekérdezéseink lennének, valamint az ACID tulajdonságokat is nehéz lenne garantálni. Ami magát az SQL nyelvet illeti egy egyszerű lekérdezés a következőképpen néz ki:</w:t>
      </w:r>
    </w:p>
    <w:p w14:paraId="366EC78F" w14:textId="64AEB6FF" w:rsidR="00B628F5" w:rsidRDefault="00B628F5" w:rsidP="00B628F5">
      <w:pPr>
        <w:pStyle w:val="Kd"/>
        <w:jc w:val="center"/>
      </w:pPr>
      <w:r>
        <w:t>SELECT mezőnév FROM táblanév WHERE feltétel</w:t>
      </w:r>
    </w:p>
    <w:p w14:paraId="1DAF2EC7" w14:textId="64A24F79" w:rsidR="00B628F5" w:rsidRDefault="00B628F5" w:rsidP="00B628F5">
      <w:pPr>
        <w:pStyle w:val="Kd"/>
        <w:jc w:val="center"/>
      </w:pPr>
    </w:p>
    <w:p w14:paraId="41CFC43A" w14:textId="5AA7B4CB" w:rsidR="00B628F5" w:rsidRDefault="00B628F5" w:rsidP="00B628F5">
      <w:pPr>
        <w:pStyle w:val="Kd"/>
        <w:jc w:val="center"/>
      </w:pPr>
    </w:p>
    <w:p w14:paraId="6ECFB3C6" w14:textId="1479AEC6" w:rsidR="00B628F5" w:rsidRDefault="00B628F5" w:rsidP="00B628F5">
      <w:r>
        <w:lastRenderedPageBreak/>
        <w:t>Lehet Joinokat is alkalmazni a táblák között, ezzel kombinálhatunk sorokat kettő vagy több táblából is. Többféle join műveletet tudunk megkülönböztetni.</w:t>
      </w:r>
    </w:p>
    <w:p w14:paraId="1B32ABF6" w14:textId="67C73491" w:rsidR="00B628F5" w:rsidRDefault="00B628F5" w:rsidP="00B628F5">
      <w:pPr>
        <w:pStyle w:val="Listaszerbekezds"/>
        <w:numPr>
          <w:ilvl w:val="0"/>
          <w:numId w:val="27"/>
        </w:numPr>
      </w:pPr>
      <w:r>
        <w:t xml:space="preserve">Inner join: </w:t>
      </w:r>
      <w:r w:rsidR="004117D0">
        <w:t>M</w:t>
      </w:r>
      <w:r>
        <w:t>indkettő táblában van megegyező érték</w:t>
      </w:r>
      <w:r w:rsidR="004117D0">
        <w:t>.</w:t>
      </w:r>
    </w:p>
    <w:p w14:paraId="2A9BCC9F" w14:textId="16D813C0" w:rsidR="00B628F5" w:rsidRDefault="00B628F5" w:rsidP="00B628F5">
      <w:pPr>
        <w:pStyle w:val="Listaszerbekezds"/>
        <w:numPr>
          <w:ilvl w:val="0"/>
          <w:numId w:val="27"/>
        </w:numPr>
      </w:pPr>
      <w:r>
        <w:t xml:space="preserve">Left join: </w:t>
      </w:r>
      <w:r w:rsidR="004117D0">
        <w:t>Az összes érték a bal oldali táblából és a megegyező értékek a jobb oldali táblából.</w:t>
      </w:r>
    </w:p>
    <w:p w14:paraId="2A3363EB" w14:textId="351EC831" w:rsidR="004117D0" w:rsidRDefault="004117D0" w:rsidP="004117D0">
      <w:pPr>
        <w:pStyle w:val="Listaszerbekezds"/>
        <w:numPr>
          <w:ilvl w:val="0"/>
          <w:numId w:val="27"/>
        </w:numPr>
      </w:pPr>
      <w:r>
        <w:t>Right join: Az összes érték a jobb oldali táblából és a megegyező értékek a bal oldali táblából.</w:t>
      </w:r>
    </w:p>
    <w:p w14:paraId="73543C06" w14:textId="31B97132" w:rsidR="004117D0" w:rsidRDefault="004117D0" w:rsidP="00B628F5">
      <w:pPr>
        <w:pStyle w:val="Listaszerbekezds"/>
        <w:numPr>
          <w:ilvl w:val="0"/>
          <w:numId w:val="27"/>
        </w:numPr>
      </w:pPr>
      <w:r>
        <w:t>Full join: Minden értéket visszaad mindkét táblából, ha van egyezőség.</w:t>
      </w:r>
    </w:p>
    <w:p w14:paraId="3238562B" w14:textId="221D1895" w:rsidR="0046003C" w:rsidRDefault="0046003C" w:rsidP="0046003C"/>
    <w:p w14:paraId="3FF9F565" w14:textId="670E4B08" w:rsidR="003A748B" w:rsidRPr="003A748B" w:rsidRDefault="003A748B" w:rsidP="003A748B">
      <w:pPr>
        <w:spacing w:after="0" w:line="240" w:lineRule="auto"/>
        <w:ind w:firstLine="0"/>
        <w:jc w:val="center"/>
        <w:rPr>
          <w:lang w:eastAsia="hu-HU"/>
        </w:rPr>
      </w:pPr>
      <w:r w:rsidRPr="003A748B">
        <w:rPr>
          <w:lang w:eastAsia="hu-HU"/>
        </w:rPr>
        <w:fldChar w:fldCharType="begin"/>
      </w:r>
      <w:r w:rsidRPr="003A748B">
        <w:rPr>
          <w:lang w:eastAsia="hu-HU"/>
        </w:rPr>
        <w:instrText xml:space="preserve"> INCLUDEPICTURE "/var/folders/bh/876mq8l14s37dsbmxv2wnc7c0000gn/T/com.microsoft.Word/WebArchiveCopyPasteTempFiles/sql-joins.png" \* MERGEFORMATINET </w:instrText>
      </w:r>
      <w:r w:rsidRPr="003A748B">
        <w:rPr>
          <w:lang w:eastAsia="hu-HU"/>
        </w:rPr>
        <w:fldChar w:fldCharType="separate"/>
      </w:r>
      <w:r w:rsidRPr="003A748B">
        <w:rPr>
          <w:noProof/>
          <w:lang w:eastAsia="hu-HU"/>
        </w:rPr>
        <w:drawing>
          <wp:inline distT="0" distB="0" distL="0" distR="0" wp14:anchorId="4AF54F8F" wp14:editId="1F50ECF9">
            <wp:extent cx="4176075" cy="3064287"/>
            <wp:effectExtent l="0" t="0" r="2540" b="0"/>
            <wp:docPr id="4" name="Kép 4" descr="SQL JOIN, JOIN Syntax, JOIN Differences, 3 tables - with Examples -  Do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JOIN, JOIN Syntax, JOIN Differences, 3 tables - with Examples -  Dofact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5427" cy="3085825"/>
                    </a:xfrm>
                    <a:prstGeom prst="rect">
                      <a:avLst/>
                    </a:prstGeom>
                    <a:noFill/>
                    <a:ln>
                      <a:noFill/>
                    </a:ln>
                  </pic:spPr>
                </pic:pic>
              </a:graphicData>
            </a:graphic>
          </wp:inline>
        </w:drawing>
      </w:r>
      <w:r w:rsidRPr="003A748B">
        <w:rPr>
          <w:lang w:eastAsia="hu-HU"/>
        </w:rPr>
        <w:fldChar w:fldCharType="end"/>
      </w:r>
    </w:p>
    <w:p w14:paraId="5144C4C6" w14:textId="17D701CC" w:rsidR="0046003C" w:rsidRDefault="00B21EF9" w:rsidP="00B21EF9">
      <w:pPr>
        <w:pStyle w:val="Kpalrs"/>
        <w:numPr>
          <w:ilvl w:val="0"/>
          <w:numId w:val="42"/>
        </w:numPr>
      </w:pPr>
      <w:r>
        <w:t xml:space="preserve">ábra Join típusok </w:t>
      </w:r>
      <w:r w:rsidR="00E15906">
        <w:fldChar w:fldCharType="begin"/>
      </w:r>
      <w:r w:rsidR="00E15906">
        <w:instrText xml:space="preserve"> REF _Ref71038512 \r \h </w:instrText>
      </w:r>
      <w:r w:rsidR="00E15906">
        <w:fldChar w:fldCharType="separate"/>
      </w:r>
      <w:r w:rsidR="00E15906">
        <w:t>[5]</w:t>
      </w:r>
      <w:r w:rsidR="00E15906">
        <w:fldChar w:fldCharType="end"/>
      </w:r>
    </w:p>
    <w:p w14:paraId="7F020988" w14:textId="77777777" w:rsidR="00873169" w:rsidRDefault="00873169" w:rsidP="003A748B">
      <w:pPr>
        <w:jc w:val="center"/>
      </w:pPr>
    </w:p>
    <w:p w14:paraId="63EA49F5" w14:textId="1E787CF8" w:rsidR="00873169" w:rsidRDefault="00873169" w:rsidP="00873169">
      <w:pPr>
        <w:pStyle w:val="Kd"/>
      </w:pPr>
      <w:r w:rsidRPr="00873169">
        <w:t>SELECT Orders.ID,Customers</w:t>
      </w:r>
      <w:r w:rsidR="000006C9">
        <w:t>.</w:t>
      </w:r>
      <w:r w:rsidRPr="00873169">
        <w:t>Name,Orders.Date</w:t>
      </w:r>
      <w:r w:rsidRPr="00873169">
        <w:br/>
        <w:t>FROM Orders</w:t>
      </w:r>
      <w:r w:rsidRPr="00873169">
        <w:br/>
        <w:t>INNER JOIN Customers ON Orders.CustomerID=Customers.ID;</w:t>
      </w:r>
    </w:p>
    <w:p w14:paraId="5B9988E5" w14:textId="2C25A816" w:rsidR="00873169" w:rsidRDefault="00873169" w:rsidP="00873169">
      <w:pPr>
        <w:pStyle w:val="Kd"/>
      </w:pPr>
    </w:p>
    <w:p w14:paraId="3BAE273D" w14:textId="22D46F0B" w:rsidR="00873169" w:rsidRDefault="005867D8" w:rsidP="005867D8">
      <w:r>
        <w:t>Nem az adatbázis, hanem az adatbáziskezelők részeként lehet még használni Triggerek is, amik egy adatbázisban történő változtatás hatására véghez visznek valamilyen folyamatot.</w:t>
      </w:r>
    </w:p>
    <w:p w14:paraId="7A01AC5B" w14:textId="501D0B4A" w:rsidR="004117D0" w:rsidRPr="009B5DC5" w:rsidRDefault="00EC114E" w:rsidP="009B2815">
      <w:r>
        <w:lastRenderedPageBreak/>
        <w:t>Az SQL adatbázisok létrehozás előtt szükséges, hogy legyen egy részletes adatbázis modellünk, ami alapján elkészíthetjük az adatbázist, hiszen későbbiekben a változtatások az egész sémára hatással lehetnek.</w:t>
      </w:r>
    </w:p>
    <w:p w14:paraId="122CD77E" w14:textId="01CFF957" w:rsidR="00F1261D" w:rsidRDefault="00F1261D" w:rsidP="00F1261D">
      <w:pPr>
        <w:pStyle w:val="Cmsor2"/>
      </w:pPr>
      <w:bookmarkStart w:id="14" w:name="_Toc71100581"/>
      <w:r>
        <w:t>Az én választásom</w:t>
      </w:r>
      <w:bookmarkEnd w:id="14"/>
    </w:p>
    <w:p w14:paraId="229D3A1A" w14:textId="0D72ED6F" w:rsidR="00EC114E" w:rsidRDefault="00EC114E" w:rsidP="00EC114E">
      <w:r>
        <w:t xml:space="preserve">Miután megvizsgáltam a relációs és a nem relációs adatbázisok nyújtotta előnyöket és hátrányokat, így arra a következtetésre jutottam, hogy számomra és az alkalmazásom számára </w:t>
      </w:r>
      <w:r w:rsidR="00D30E8B">
        <w:t>a relációs adatbázis lehet a jobb megoldás. Fontos, hogy az adatok konzisztensek legyen, az ajánlatok vagy a szabványok tárolásánál. Ugye az adatbázis létrehozása előtt szükséges, egy részletes adatmodell is, amit én definiálni tudok még az implementáció előtt.</w:t>
      </w:r>
      <w:r w:rsidR="009565FE">
        <w:t xml:space="preserve"> Továbbá arra a következtetésre jutottam, hogy a nem relációs adatbázis nyújtotta előnyöket az én alkalmazásom nem használná ki teljes egészében. </w:t>
      </w:r>
    </w:p>
    <w:p w14:paraId="0D0B7FF6" w14:textId="2DA551AE" w:rsidR="009565FE" w:rsidRPr="00EC114E" w:rsidRDefault="009565FE" w:rsidP="00EC114E">
      <w:r>
        <w:t>Valamint a döntésemben az is fontos szerepet játszott, hogy az SQL nyelvet már jól ismerem, van benne tapasztalatom, így biztos vagyok benne, hogy hatékonyabb és jobb adatbázist tudok készíteni a MySQL segítségével, mint egy NoSQL adatbázissal</w:t>
      </w:r>
      <w:r w:rsidR="002A6D86">
        <w:t>, például a MongoDB-vel.</w:t>
      </w:r>
    </w:p>
    <w:p w14:paraId="67DE2E7A" w14:textId="4952B459" w:rsidR="00F1261D" w:rsidRDefault="00F1261D" w:rsidP="00F1261D">
      <w:pPr>
        <w:pStyle w:val="Cmsor1"/>
      </w:pPr>
      <w:bookmarkStart w:id="15" w:name="_Toc71100582"/>
      <w:r>
        <w:lastRenderedPageBreak/>
        <w:t>Frontend technológiák</w:t>
      </w:r>
      <w:bookmarkEnd w:id="15"/>
    </w:p>
    <w:p w14:paraId="04DD8B7C" w14:textId="53945CD8" w:rsidR="00785298" w:rsidRDefault="00F61097" w:rsidP="00785298">
      <w:r>
        <w:t xml:space="preserve">Az alkalmazásom felhasználói interfészének megalkotásához a React az Angular és a Vue keretrendszerek közül kellett kiválasztanom azt, amelyikkel a legkönnyebben és a leghatékonyabban tudom elkészíteni a felhasználói felületet, valamint fontos még, hogy az alkalmazáshoz használt többi technológiával is </w:t>
      </w:r>
      <w:r w:rsidR="00E33C97">
        <w:t>egyszerűen lehessen integrálni. Ebben a fejezetben ismertetem ezen keretrendszerek működését, sajátosságait</w:t>
      </w:r>
      <w:r w:rsidR="00BA3BEA">
        <w:t xml:space="preserve">. </w:t>
      </w:r>
      <w:r w:rsidR="00094272">
        <w:t>Először mind a három keretrendszert bemutatom általánosan röviden, majd a főbb témakörök szerint részletesen is bemutatom őket, majd a legvégén konklúziót vonva kiválasztom azt, ami számomra a legjobban passzol.</w:t>
      </w:r>
    </w:p>
    <w:p w14:paraId="5CCD72F5" w14:textId="3F6A17B2" w:rsidR="00F1261D" w:rsidRDefault="00F1261D" w:rsidP="00F1261D">
      <w:pPr>
        <w:pStyle w:val="Cmsor2"/>
      </w:pPr>
      <w:bookmarkStart w:id="16" w:name="_Toc71100583"/>
      <w:r>
        <w:t>React</w:t>
      </w:r>
      <w:r w:rsidR="00E15C55">
        <w:t>.js</w:t>
      </w:r>
      <w:bookmarkEnd w:id="16"/>
    </w:p>
    <w:p w14:paraId="371DF0F6" w14:textId="79A636D3" w:rsidR="00E15C55" w:rsidRDefault="00E15C55" w:rsidP="00E15C55">
      <w:r>
        <w:rPr>
          <w:lang w:eastAsia="hu-HU"/>
        </w:rPr>
        <w:t>A React egy nyílt forráskódú JavaScript könyvtár, amit felhasználói felületek készítésére terveztek és hoztak létre. A React-et a Facebook hozta létre. Kiválóan alkalmas úgynevezett single-page vagy mobil alkalmazások fejlesztésére. Mivel a React nem egy keretrendszer csak egy könyvtár ezért itt nem kapunk meg minden olyan funkcionalitást, mint más keretrendszereknél. Ezért React alkalmazások fejlesztésénél gyakran igénybe kell venni más könyvtárakat is, például a routinghoz, vagy szerver oldali funkciókhoz. Nem rendelkezik saját HTTP klienssel. Azonban, amire kiváló az az, hogy tartalmat jelenítsünk meg a DOM segítségével és ezt hatékonyan ellenőrizzük.</w:t>
      </w:r>
    </w:p>
    <w:p w14:paraId="207EE38C" w14:textId="0DE98843" w:rsidR="00F7288C" w:rsidRPr="00B062F7" w:rsidRDefault="00F7288C" w:rsidP="008740B6">
      <w:pPr>
        <w:spacing w:after="0" w:line="240" w:lineRule="auto"/>
        <w:ind w:firstLine="0"/>
        <w:jc w:val="left"/>
        <w:rPr>
          <w:lang w:eastAsia="hu-HU"/>
        </w:rPr>
      </w:pPr>
    </w:p>
    <w:p w14:paraId="02D164F6" w14:textId="06998211" w:rsidR="00F1261D" w:rsidRDefault="00F1261D" w:rsidP="00F1261D">
      <w:pPr>
        <w:pStyle w:val="Cmsor2"/>
      </w:pPr>
      <w:bookmarkStart w:id="17" w:name="_Toc71100584"/>
      <w:r>
        <w:t>Vue</w:t>
      </w:r>
      <w:r w:rsidR="00E15C55">
        <w:t>.js</w:t>
      </w:r>
      <w:bookmarkEnd w:id="17"/>
    </w:p>
    <w:p w14:paraId="57630CA9" w14:textId="77777777" w:rsidR="00E15C55" w:rsidRDefault="00187584" w:rsidP="00E15C55">
      <w:r>
        <w:t xml:space="preserve">A Vue.js egy a felhasználói felületek létrehozására alkalmas framework, ami a JavaScript programnyelvre épül. </w:t>
      </w:r>
      <w:r w:rsidR="00E15C55">
        <w:t xml:space="preserve">A Reacttel ellentétben ez egy keretrendszer nem pedig egy JavaScript könyvtár, ezáltal több funkcióval rendelkezik. Rendelkezik beépített állapot menedzsmenttel, ami a React-ben csak hellyel közzel létezik és van benne routing is, ami a Reactből teljesen hiányzik. Azonban ez sem rendelkezik saját HTTP klienssel és ebben sem található meg az űrlapok menedzselésének lehetősége. </w:t>
      </w:r>
      <w:r w:rsidR="006E04AA">
        <w:t xml:space="preserve">Vue.js </w:t>
      </w:r>
      <w:r w:rsidR="00E15C55">
        <w:t>keretrendszer</w:t>
      </w:r>
      <w:r w:rsidR="006E04AA">
        <w:t xml:space="preserve"> használata lehetővé teszi számunkra, hogy deklaratívan rendereljünk ki információt a felhasználói felületre, a DOM segítségével.</w:t>
      </w:r>
    </w:p>
    <w:p w14:paraId="61411AD5" w14:textId="3F020224" w:rsidR="008C786D" w:rsidRPr="00194434" w:rsidRDefault="008C786D" w:rsidP="00E15C55">
      <w:pPr>
        <w:rPr>
          <w:lang w:eastAsia="hu-HU"/>
        </w:rPr>
      </w:pPr>
    </w:p>
    <w:p w14:paraId="2BDA310F" w14:textId="45E2587C" w:rsidR="00F1261D" w:rsidRDefault="00F1261D" w:rsidP="00F1261D">
      <w:pPr>
        <w:pStyle w:val="Cmsor2"/>
      </w:pPr>
      <w:bookmarkStart w:id="18" w:name="_Toc71100585"/>
      <w:r>
        <w:lastRenderedPageBreak/>
        <w:t>Angular</w:t>
      </w:r>
      <w:r w:rsidR="00E15C55">
        <w:t>.js</w:t>
      </w:r>
      <w:bookmarkEnd w:id="18"/>
    </w:p>
    <w:p w14:paraId="51B7487F" w14:textId="46368C64" w:rsidR="00FB73C6" w:rsidRDefault="005329EE" w:rsidP="00E15C55">
      <w:r>
        <w:t>Az Angular</w:t>
      </w:r>
      <w:r w:rsidR="00E15C55">
        <w:t>.j</w:t>
      </w:r>
      <w:r w:rsidR="00DF60E3">
        <w:t>s</w:t>
      </w:r>
      <w:r>
        <w:t xml:space="preserve"> egy keretrendszer, amit dinamikus webalkalmazások készítéséhez használnak.</w:t>
      </w:r>
      <w:r w:rsidR="00DF60E3">
        <w:t xml:space="preserve"> A Google fejlesztette ki, hogy egyszerűsítse a webalkalmazások frontendjének fejlesztését.</w:t>
      </w:r>
      <w:r w:rsidR="00E15C55">
        <w:t xml:space="preserve"> A dolgozatomban taglalt három technológia közül egyértelműen ez a legnagyobb, abban az értelemben, hogy ez rendelkezik a legtöbb funkcióval, valamint támogatás is van hozzá, amit a Google nyújt.</w:t>
      </w:r>
      <w:r w:rsidR="00DF60E3">
        <w:t xml:space="preserve"> </w:t>
      </w:r>
      <w:r w:rsidR="00E15C55">
        <w:t>A fejlesztés HTML és TypeScript nyelven történik. Az Angularban megtalálható az összes olyan funkció, ami az előző kettő technológiában, plusz az Angular képes HTTP kérések küldésére, űrlapok kezelésére, valamint van hozzá egy CLI is.</w:t>
      </w:r>
      <w:r w:rsidR="00E15C55" w:rsidRPr="00E15C55">
        <w:t xml:space="preserve"> </w:t>
      </w:r>
      <w:r w:rsidR="00E15C55">
        <w:t>Az Angularban található adatösszekötési módszer és a függőség injektálás miatt, sokkal csökkent a megírandó kód mennyisége. Ezeknek elvégzése browser oldalon történik, így a legtöbb szerver oldali technológiával használható.</w:t>
      </w:r>
    </w:p>
    <w:p w14:paraId="265E5072" w14:textId="39CFB074" w:rsidR="00A22E0E" w:rsidRDefault="00910F80" w:rsidP="00910F80">
      <w:pPr>
        <w:pStyle w:val="Cmsor2"/>
      </w:pPr>
      <w:bookmarkStart w:id="19" w:name="_Toc71100586"/>
      <w:r>
        <w:t>Szintaktika</w:t>
      </w:r>
      <w:bookmarkEnd w:id="19"/>
    </w:p>
    <w:p w14:paraId="5F4F7855" w14:textId="77777777" w:rsidR="00750C81" w:rsidRDefault="00750C81" w:rsidP="00750C81">
      <w:r>
        <w:t>Mind a három keretrendszer a JavaScript programozási nyelvre épül, de azért vannak különbségek közöttük. Ezeket a különbségeket és a keretrendszerek szintaktikai sajátosságait mutatom be ebben a fejezetben.</w:t>
      </w:r>
    </w:p>
    <w:p w14:paraId="1199771B" w14:textId="5E958582" w:rsidR="00750C81" w:rsidRDefault="00750C81" w:rsidP="00750C81">
      <w:r>
        <w:t>A React JavaScriptet és a JSX-et használ. A JSX használata lehetővé teszi, hogy JavaScript környezetben HTML elemeket használjunk és hozzáadjuk a DOM-hoz, anélkül, hogy használnunk kellene a createElement() vagy az appendChild() metódusokat. Ez nagyban megkönnyítheti a fejlesztést.</w:t>
      </w:r>
      <w:r w:rsidR="007320A0">
        <w:fldChar w:fldCharType="begin"/>
      </w:r>
      <w:r w:rsidR="007320A0">
        <w:instrText xml:space="preserve"> REF _Ref71039308 \r \h </w:instrText>
      </w:r>
      <w:r w:rsidR="007320A0">
        <w:fldChar w:fldCharType="separate"/>
      </w:r>
      <w:r w:rsidR="007320A0">
        <w:t>[6]</w:t>
      </w:r>
      <w:r w:rsidR="007320A0">
        <w:fldChar w:fldCharType="end"/>
      </w:r>
    </w:p>
    <w:p w14:paraId="477B1316" w14:textId="77777777" w:rsidR="00750C81" w:rsidRDefault="00750C81" w:rsidP="00750C81">
      <w:pPr>
        <w:pStyle w:val="Kd"/>
      </w:pPr>
      <w:r>
        <w:tab/>
        <w:t xml:space="preserve">    </w:t>
      </w:r>
      <w:r w:rsidRPr="00186C61">
        <w:t>const element = &lt;h1&gt;</w:t>
      </w:r>
      <w:r>
        <w:t xml:space="preserve">Hello </w:t>
      </w:r>
      <w:r w:rsidRPr="00186C61">
        <w:t>JSX!&lt;/h1&gt;;</w:t>
      </w:r>
    </w:p>
    <w:p w14:paraId="57980962" w14:textId="77777777" w:rsidR="00750C81" w:rsidRPr="00186C61" w:rsidRDefault="00750C81" w:rsidP="00750C81">
      <w:pPr>
        <w:pStyle w:val="Kd"/>
        <w:jc w:val="center"/>
      </w:pPr>
      <w:r w:rsidRPr="00186C61">
        <w:t>const element = React.createElement('h1', {}, '</w:t>
      </w:r>
      <w:r>
        <w:t>NO</w:t>
      </w:r>
      <w:r w:rsidRPr="00186C61">
        <w:t xml:space="preserve"> JSX!');</w:t>
      </w:r>
    </w:p>
    <w:p w14:paraId="6FB128AE" w14:textId="03278526" w:rsidR="00910F80" w:rsidRDefault="009D33DF" w:rsidP="00910F80">
      <w:r>
        <w:t>Az Angular egy TypeScript nevezetű programozási nyelvet, valamint HTML-t használ. A TypeScript alapja a JavaScript, de van</w:t>
      </w:r>
      <w:r w:rsidR="00112AE6">
        <w:t xml:space="preserve"> pár alapvető különbség. </w:t>
      </w:r>
      <w:r w:rsidR="00FD5ADB">
        <w:t xml:space="preserve">A TypeScriptet nem tudják a böngészők közvetlenül futtatni, ezért először lefordítjuk JavaScriptre, így már tudják értelmezni a kódot a böngészők. Másik különbség, hogy a </w:t>
      </w:r>
      <w:r w:rsidR="00F4046B">
        <w:t>TypeScript objektum orientált nyelv, míg a JavaScript egy script nyelv. A TypeScriptba van egy olyan funkció, hogy statikus gépelés, ami azt jelenti, hogy ha van egy változónk annak nem változathatjuk meg utána a típusát. Például</w:t>
      </w:r>
      <w:r w:rsidR="00787CFE">
        <w:t>,</w:t>
      </w:r>
      <w:r w:rsidR="00F4046B">
        <w:t xml:space="preserve"> ha egy változónak egyszer már adtunk egy szám értéket utána, nem adhatunk neki s</w:t>
      </w:r>
      <w:r w:rsidR="00787CFE">
        <w:t>zöveget</w:t>
      </w:r>
      <w:r w:rsidR="00F4046B">
        <w:t xml:space="preserve">. </w:t>
      </w:r>
      <w:r w:rsidR="00141C32">
        <w:t>TypeScripten vannak interfészek is, amiket tudunk használni. De összességében azt mondhatjuk, hogy a TypeScript az egy kibővített JavaScript.</w:t>
      </w:r>
      <w:r w:rsidR="007320A0">
        <w:fldChar w:fldCharType="begin"/>
      </w:r>
      <w:r w:rsidR="007320A0">
        <w:instrText xml:space="preserve"> REF _Ref71039513 \r \h </w:instrText>
      </w:r>
      <w:r w:rsidR="007320A0">
        <w:fldChar w:fldCharType="separate"/>
      </w:r>
      <w:r w:rsidR="007320A0">
        <w:t>[12]</w:t>
      </w:r>
      <w:r w:rsidR="007320A0">
        <w:fldChar w:fldCharType="end"/>
      </w:r>
    </w:p>
    <w:p w14:paraId="743C66A6" w14:textId="737B24A6" w:rsidR="00DF75F2" w:rsidRPr="001D5094" w:rsidRDefault="00C6220F" w:rsidP="001D5094">
      <w:r>
        <w:lastRenderedPageBreak/>
        <w:t xml:space="preserve">A Vue.js sima JavaScriptet és HTML-t használ, azonban </w:t>
      </w:r>
      <w:r w:rsidR="008703C2">
        <w:t>külön választja a kettőt.</w:t>
      </w:r>
      <w:r w:rsidR="001D5094">
        <w:t xml:space="preserve"> Az alábbi táblázatban mind a három technológiával az alap Hello World program látható.</w:t>
      </w:r>
    </w:p>
    <w:tbl>
      <w:tblPr>
        <w:tblStyle w:val="Rcsostblzat"/>
        <w:tblW w:w="0" w:type="auto"/>
        <w:tblLook w:val="04A0" w:firstRow="1" w:lastRow="0" w:firstColumn="1" w:lastColumn="0" w:noHBand="0" w:noVBand="1"/>
      </w:tblPr>
      <w:tblGrid>
        <w:gridCol w:w="4247"/>
        <w:gridCol w:w="4247"/>
      </w:tblGrid>
      <w:tr w:rsidR="001D5094" w14:paraId="7025E4A5" w14:textId="77777777" w:rsidTr="001D5094">
        <w:tc>
          <w:tcPr>
            <w:tcW w:w="4247" w:type="dxa"/>
            <w:shd w:val="clear" w:color="auto" w:fill="A6A6A6" w:themeFill="background1" w:themeFillShade="A6"/>
          </w:tcPr>
          <w:p w14:paraId="654EA0A1" w14:textId="53377E23" w:rsidR="001D5094" w:rsidRPr="001D5094" w:rsidRDefault="001D5094" w:rsidP="001D5094">
            <w:pPr>
              <w:ind w:firstLine="0"/>
              <w:jc w:val="center"/>
              <w:rPr>
                <w:b/>
                <w:bCs/>
              </w:rPr>
            </w:pPr>
            <w:r w:rsidRPr="001D5094">
              <w:rPr>
                <w:b/>
                <w:bCs/>
              </w:rPr>
              <w:t>Technológia</w:t>
            </w:r>
          </w:p>
        </w:tc>
        <w:tc>
          <w:tcPr>
            <w:tcW w:w="4247" w:type="dxa"/>
            <w:shd w:val="clear" w:color="auto" w:fill="A6A6A6" w:themeFill="background1" w:themeFillShade="A6"/>
          </w:tcPr>
          <w:p w14:paraId="1475395A" w14:textId="4832DD5E" w:rsidR="001D5094" w:rsidRPr="001D5094" w:rsidRDefault="001D5094" w:rsidP="001D5094">
            <w:pPr>
              <w:ind w:firstLine="0"/>
              <w:jc w:val="center"/>
              <w:rPr>
                <w:b/>
                <w:bCs/>
              </w:rPr>
            </w:pPr>
            <w:r w:rsidRPr="001D5094">
              <w:rPr>
                <w:b/>
                <w:bCs/>
              </w:rPr>
              <w:t>Hello World példa</w:t>
            </w:r>
          </w:p>
        </w:tc>
      </w:tr>
      <w:tr w:rsidR="001D5094" w14:paraId="7E25C3FB" w14:textId="77777777" w:rsidTr="001D5094">
        <w:tc>
          <w:tcPr>
            <w:tcW w:w="4247" w:type="dxa"/>
          </w:tcPr>
          <w:p w14:paraId="78C17B8F" w14:textId="40AC3860" w:rsidR="001D5094" w:rsidRDefault="001D5094" w:rsidP="00910F80">
            <w:pPr>
              <w:ind w:firstLine="0"/>
            </w:pPr>
            <w:r>
              <w:t>React.js</w:t>
            </w:r>
          </w:p>
        </w:tc>
        <w:tc>
          <w:tcPr>
            <w:tcW w:w="4247" w:type="dxa"/>
          </w:tcPr>
          <w:p w14:paraId="748D5573" w14:textId="77777777" w:rsidR="006075ED" w:rsidRPr="006075ED" w:rsidRDefault="006075ED" w:rsidP="006075ED">
            <w:pPr>
              <w:pStyle w:val="Kd"/>
            </w:pPr>
            <w:r w:rsidRPr="006075ED">
              <w:t>ReactDOM.render(</w:t>
            </w:r>
          </w:p>
          <w:p w14:paraId="6D14219F" w14:textId="77777777" w:rsidR="006075ED" w:rsidRPr="006075ED" w:rsidRDefault="006075ED" w:rsidP="006075ED">
            <w:pPr>
              <w:pStyle w:val="Kd"/>
            </w:pPr>
            <w:r w:rsidRPr="006075ED">
              <w:t xml:space="preserve">  &lt;h1&gt;Helló, világ!&lt;/h1&gt;,</w:t>
            </w:r>
          </w:p>
          <w:p w14:paraId="385AD2EA" w14:textId="77777777" w:rsidR="006075ED" w:rsidRPr="006075ED" w:rsidRDefault="006075ED" w:rsidP="006075ED">
            <w:pPr>
              <w:pStyle w:val="Kd"/>
            </w:pPr>
            <w:r w:rsidRPr="006075ED">
              <w:t xml:space="preserve">  document.getElementById('root')</w:t>
            </w:r>
          </w:p>
          <w:p w14:paraId="31AE1343" w14:textId="2354A708" w:rsidR="001D5094" w:rsidRDefault="006075ED" w:rsidP="006075ED">
            <w:pPr>
              <w:pStyle w:val="Kd"/>
            </w:pPr>
            <w:r w:rsidRPr="006075ED">
              <w:t>);</w:t>
            </w:r>
          </w:p>
        </w:tc>
      </w:tr>
      <w:tr w:rsidR="001D5094" w14:paraId="213443C3" w14:textId="77777777" w:rsidTr="001D5094">
        <w:tc>
          <w:tcPr>
            <w:tcW w:w="4247" w:type="dxa"/>
          </w:tcPr>
          <w:p w14:paraId="20C8A968" w14:textId="57396CAC" w:rsidR="001D5094" w:rsidRDefault="001D5094" w:rsidP="00910F80">
            <w:pPr>
              <w:ind w:firstLine="0"/>
            </w:pPr>
            <w:r>
              <w:t>Vue.js</w:t>
            </w:r>
          </w:p>
        </w:tc>
        <w:tc>
          <w:tcPr>
            <w:tcW w:w="4247" w:type="dxa"/>
          </w:tcPr>
          <w:p w14:paraId="2A91B4A6" w14:textId="57C3E655" w:rsidR="006075ED" w:rsidRDefault="006075ED" w:rsidP="006075ED">
            <w:pPr>
              <w:pStyle w:val="Kd"/>
            </w:pPr>
            <w:r>
              <w:t>HTML:</w:t>
            </w:r>
          </w:p>
          <w:p w14:paraId="0C504FB9" w14:textId="73A20B20" w:rsidR="006075ED" w:rsidRPr="006075ED" w:rsidRDefault="006075ED" w:rsidP="006075ED">
            <w:pPr>
              <w:pStyle w:val="Kd"/>
            </w:pPr>
            <w:r w:rsidRPr="006075ED">
              <w:t>&lt;div id="app"&gt;</w:t>
            </w:r>
          </w:p>
          <w:p w14:paraId="000F2049" w14:textId="77777777" w:rsidR="006075ED" w:rsidRPr="006075ED" w:rsidRDefault="006075ED" w:rsidP="006075ED">
            <w:pPr>
              <w:pStyle w:val="Kd"/>
            </w:pPr>
            <w:r w:rsidRPr="006075ED">
              <w:t xml:space="preserve">  {{ message }}</w:t>
            </w:r>
          </w:p>
          <w:p w14:paraId="5F564D36" w14:textId="408293AD" w:rsidR="006075ED" w:rsidRDefault="006075ED" w:rsidP="006075ED">
            <w:pPr>
              <w:pStyle w:val="Kd"/>
            </w:pPr>
            <w:r w:rsidRPr="006075ED">
              <w:t>&lt;/div&gt;</w:t>
            </w:r>
          </w:p>
          <w:p w14:paraId="6C682D62" w14:textId="06382C86" w:rsidR="006075ED" w:rsidRPr="006075ED" w:rsidRDefault="006075ED" w:rsidP="006075ED">
            <w:pPr>
              <w:pStyle w:val="Kd"/>
            </w:pPr>
            <w:r>
              <w:t>JS:</w:t>
            </w:r>
          </w:p>
          <w:p w14:paraId="0CDCEF68" w14:textId="77777777" w:rsidR="006075ED" w:rsidRPr="006075ED" w:rsidRDefault="006075ED" w:rsidP="006075ED">
            <w:pPr>
              <w:pStyle w:val="Kd"/>
            </w:pPr>
            <w:r w:rsidRPr="006075ED">
              <w:t>var app = new Vue({</w:t>
            </w:r>
          </w:p>
          <w:p w14:paraId="12D92148" w14:textId="77777777" w:rsidR="006075ED" w:rsidRPr="006075ED" w:rsidRDefault="006075ED" w:rsidP="006075ED">
            <w:pPr>
              <w:pStyle w:val="Kd"/>
            </w:pPr>
            <w:r w:rsidRPr="006075ED">
              <w:t xml:space="preserve">  el: '#app',</w:t>
            </w:r>
          </w:p>
          <w:p w14:paraId="2EDE78FC" w14:textId="77777777" w:rsidR="006075ED" w:rsidRPr="006075ED" w:rsidRDefault="006075ED" w:rsidP="006075ED">
            <w:pPr>
              <w:pStyle w:val="Kd"/>
            </w:pPr>
            <w:r w:rsidRPr="006075ED">
              <w:t xml:space="preserve">  data: {</w:t>
            </w:r>
          </w:p>
          <w:p w14:paraId="27D42D5F" w14:textId="77777777" w:rsidR="006075ED" w:rsidRPr="006075ED" w:rsidRDefault="006075ED" w:rsidP="006075ED">
            <w:pPr>
              <w:pStyle w:val="Kd"/>
            </w:pPr>
            <w:r w:rsidRPr="006075ED">
              <w:t xml:space="preserve">    message: 'Hello Vue!'</w:t>
            </w:r>
          </w:p>
          <w:p w14:paraId="11DD567A" w14:textId="77777777" w:rsidR="006075ED" w:rsidRPr="006075ED" w:rsidRDefault="006075ED" w:rsidP="006075ED">
            <w:pPr>
              <w:pStyle w:val="Kd"/>
            </w:pPr>
            <w:r w:rsidRPr="006075ED">
              <w:t xml:space="preserve">  }</w:t>
            </w:r>
          </w:p>
          <w:p w14:paraId="4D17B2D4" w14:textId="1E6269D3" w:rsidR="001D5094" w:rsidRDefault="006075ED" w:rsidP="006075ED">
            <w:pPr>
              <w:pStyle w:val="Kd"/>
            </w:pPr>
            <w:r w:rsidRPr="006075ED">
              <w:t>})</w:t>
            </w:r>
          </w:p>
        </w:tc>
      </w:tr>
      <w:tr w:rsidR="001D5094" w14:paraId="35F7CFC6" w14:textId="77777777" w:rsidTr="001D5094">
        <w:tc>
          <w:tcPr>
            <w:tcW w:w="4247" w:type="dxa"/>
          </w:tcPr>
          <w:p w14:paraId="09DC81CD" w14:textId="3B543A1F" w:rsidR="001D5094" w:rsidRDefault="001D5094" w:rsidP="00910F80">
            <w:pPr>
              <w:ind w:firstLine="0"/>
            </w:pPr>
            <w:r>
              <w:t>Angular.js</w:t>
            </w:r>
          </w:p>
        </w:tc>
        <w:tc>
          <w:tcPr>
            <w:tcW w:w="4247" w:type="dxa"/>
          </w:tcPr>
          <w:p w14:paraId="35F678C8" w14:textId="77777777" w:rsidR="001D5094" w:rsidRDefault="006075ED" w:rsidP="006075ED">
            <w:pPr>
              <w:pStyle w:val="Kd"/>
            </w:pPr>
            <w:r>
              <w:t>HTML:</w:t>
            </w:r>
          </w:p>
          <w:p w14:paraId="268D0BF5" w14:textId="77777777" w:rsidR="006075ED" w:rsidRDefault="006075ED" w:rsidP="006075ED">
            <w:pPr>
              <w:pStyle w:val="Kd"/>
            </w:pPr>
            <w:r w:rsidRPr="006075ED">
              <w:t>&lt;h1&gt;{{title}}&lt;/h1&gt;</w:t>
            </w:r>
          </w:p>
          <w:p w14:paraId="6DA57A1A" w14:textId="77777777" w:rsidR="006075ED" w:rsidRDefault="006075ED" w:rsidP="006075ED">
            <w:pPr>
              <w:pStyle w:val="Kd"/>
            </w:pPr>
          </w:p>
          <w:p w14:paraId="563D79DD" w14:textId="77777777" w:rsidR="006075ED" w:rsidRDefault="006075ED" w:rsidP="006075ED">
            <w:pPr>
              <w:pStyle w:val="Kd"/>
            </w:pPr>
            <w:r>
              <w:t>TS:</w:t>
            </w:r>
          </w:p>
          <w:p w14:paraId="1C8913C2" w14:textId="77777777" w:rsidR="006075ED" w:rsidRDefault="006075ED" w:rsidP="006075ED">
            <w:pPr>
              <w:pStyle w:val="Kd"/>
            </w:pPr>
            <w:r>
              <w:t>import { Component } from '@angular/core';</w:t>
            </w:r>
          </w:p>
          <w:p w14:paraId="51C7AC94" w14:textId="77777777" w:rsidR="006075ED" w:rsidRDefault="006075ED" w:rsidP="006075ED">
            <w:pPr>
              <w:pStyle w:val="Kd"/>
            </w:pPr>
          </w:p>
          <w:p w14:paraId="74347EF5" w14:textId="77777777" w:rsidR="006075ED" w:rsidRDefault="006075ED" w:rsidP="006075ED">
            <w:pPr>
              <w:pStyle w:val="Kd"/>
            </w:pPr>
            <w:r>
              <w:t>@Component({</w:t>
            </w:r>
          </w:p>
          <w:p w14:paraId="1CF76B00" w14:textId="77777777" w:rsidR="006075ED" w:rsidRDefault="006075ED" w:rsidP="006075ED">
            <w:pPr>
              <w:pStyle w:val="Kd"/>
            </w:pPr>
            <w:r>
              <w:t xml:space="preserve">  selector: 'app-root',</w:t>
            </w:r>
          </w:p>
          <w:p w14:paraId="124A790F" w14:textId="6F3931A8" w:rsidR="006075ED" w:rsidRDefault="006075ED" w:rsidP="006075ED">
            <w:pPr>
              <w:pStyle w:val="Kd"/>
            </w:pPr>
            <w:r>
              <w:t xml:space="preserve">  templateUrl: './app.component.html'</w:t>
            </w:r>
          </w:p>
          <w:p w14:paraId="4E12F45D" w14:textId="77777777" w:rsidR="006075ED" w:rsidRDefault="006075ED" w:rsidP="006075ED">
            <w:pPr>
              <w:pStyle w:val="Kd"/>
            </w:pPr>
            <w:r>
              <w:t>})</w:t>
            </w:r>
          </w:p>
          <w:p w14:paraId="48356B4D" w14:textId="77777777" w:rsidR="006075ED" w:rsidRDefault="006075ED" w:rsidP="006075ED">
            <w:pPr>
              <w:pStyle w:val="Kd"/>
            </w:pPr>
            <w:r>
              <w:t>export class AppComponent {</w:t>
            </w:r>
          </w:p>
          <w:p w14:paraId="446248CE" w14:textId="0C103733" w:rsidR="006075ED" w:rsidRDefault="006075ED" w:rsidP="006075ED">
            <w:pPr>
              <w:pStyle w:val="Kd"/>
            </w:pPr>
            <w:r>
              <w:t xml:space="preserve">  title = 'Hello World!';</w:t>
            </w:r>
          </w:p>
          <w:p w14:paraId="6B6C54A3" w14:textId="098FECE4" w:rsidR="006075ED" w:rsidRDefault="006075ED" w:rsidP="006075ED">
            <w:pPr>
              <w:pStyle w:val="Kd"/>
            </w:pPr>
            <w:r>
              <w:t>}</w:t>
            </w:r>
          </w:p>
        </w:tc>
      </w:tr>
    </w:tbl>
    <w:p w14:paraId="0CEDD6C4" w14:textId="77777777" w:rsidR="00DF75F2" w:rsidRDefault="00DF75F2" w:rsidP="00EA71B1">
      <w:pPr>
        <w:ind w:firstLine="0"/>
      </w:pPr>
    </w:p>
    <w:p w14:paraId="05DD0105" w14:textId="3E2E4981" w:rsidR="00A378D3" w:rsidRDefault="00A378D3" w:rsidP="00A378D3">
      <w:pPr>
        <w:pStyle w:val="Cmsor2"/>
      </w:pPr>
      <w:bookmarkStart w:id="20" w:name="_Toc71100587"/>
      <w:r>
        <w:t>Data Binding</w:t>
      </w:r>
      <w:bookmarkEnd w:id="20"/>
    </w:p>
    <w:p w14:paraId="58788CD2" w14:textId="703569AB" w:rsidR="00A22E0E" w:rsidRDefault="006F46ED" w:rsidP="006F46ED">
      <w:r>
        <w:t xml:space="preserve">Először is azt kell megértenünk mit is értünk data binding alatt. Az informatikában data binding alatt azt a folyamatot értjük, ami kapcsolatot biztosít az alkalmazás felhasználói felülete és a megjeleníteni kívánt adat között. Ennek segítségével tudjuk elérni, hogy ha a megjelenített adat megváltozik, akkor a felületen automatikusan újra legyenek generálva az elemek. Létezik egyirányú és kétirányú megoldás is, egyirányú amikor csak az adat megváltozása idézi elő a felület frissítését, kétirányú esetében azonban a felhasználói felületen történő változás is módosíthatja az adatot. Például egy </w:t>
      </w:r>
      <w:r>
        <w:lastRenderedPageBreak/>
        <w:t>szöveg beviteli mezőbe, ha módosít a felhasználó, akkor az a változóban is megváltozik.</w:t>
      </w:r>
      <w:r w:rsidR="007320A0">
        <w:fldChar w:fldCharType="begin"/>
      </w:r>
      <w:r w:rsidR="007320A0">
        <w:instrText xml:space="preserve"> REF _Ref71039527 \r \h </w:instrText>
      </w:r>
      <w:r w:rsidR="007320A0">
        <w:fldChar w:fldCharType="separate"/>
      </w:r>
      <w:r w:rsidR="007320A0">
        <w:t>[15]</w:t>
      </w:r>
      <w:r w:rsidR="007320A0">
        <w:fldChar w:fldCharType="end"/>
      </w:r>
    </w:p>
    <w:p w14:paraId="2F6AD996" w14:textId="1F203A94" w:rsidR="006F46ED" w:rsidRDefault="006F46ED" w:rsidP="006F46ED">
      <w:r>
        <w:t>React.js esetében alapból csak egyirányú data binding elérhető. Amennyiben szükségünk van kétirányú data bindingra, például egy formot készítünk és a felhasználói input hatására módosítani akarunk valamit az alkalmazásunkban, akkor ezt tudjuk implementálni a LinkedStateMixin használatával.</w:t>
      </w:r>
      <w:r w:rsidR="007320A0">
        <w:fldChar w:fldCharType="begin"/>
      </w:r>
      <w:r w:rsidR="007320A0">
        <w:instrText xml:space="preserve"> REF _Ref71039308 \r \h </w:instrText>
      </w:r>
      <w:r w:rsidR="007320A0">
        <w:fldChar w:fldCharType="separate"/>
      </w:r>
      <w:r w:rsidR="007320A0">
        <w:t>[6]</w:t>
      </w:r>
      <w:r w:rsidR="007320A0">
        <w:fldChar w:fldCharType="end"/>
      </w:r>
    </w:p>
    <w:p w14:paraId="49E7300E" w14:textId="77777777" w:rsidR="000C5C3C" w:rsidRPr="000C5C3C" w:rsidRDefault="000C5C3C" w:rsidP="001A2947">
      <w:pPr>
        <w:pStyle w:val="Kd"/>
        <w:ind w:left="1418"/>
        <w:rPr>
          <w:rStyle w:val="HTML-kd"/>
          <w:rFonts w:ascii="Consolas" w:hAnsi="Consolas" w:cs="Consolas"/>
          <w:bdr w:val="none" w:sz="0" w:space="0" w:color="auto" w:frame="1"/>
        </w:rPr>
      </w:pPr>
      <w:r w:rsidRPr="000C5C3C">
        <w:rPr>
          <w:rStyle w:val="HTML-kd"/>
          <w:rFonts w:ascii="Consolas" w:hAnsi="Consolas" w:cs="Consolas"/>
          <w:bdr w:val="none" w:sz="0" w:space="0" w:color="auto" w:frame="1"/>
        </w:rPr>
        <w:t xml:space="preserve">  </w:t>
      </w:r>
      <w:r w:rsidRPr="000C5C3C">
        <w:rPr>
          <w:rStyle w:val="hljs-title"/>
          <w:rFonts w:cs="Consolas"/>
          <w:bdr w:val="none" w:sz="0" w:space="0" w:color="auto" w:frame="1"/>
        </w:rPr>
        <w:t>constructor</w:t>
      </w:r>
      <w:r w:rsidRPr="000C5C3C">
        <w:rPr>
          <w:rStyle w:val="hljs-function"/>
          <w:rFonts w:cs="Consolas"/>
          <w:bdr w:val="none" w:sz="0" w:space="0" w:color="auto" w:frame="1"/>
        </w:rPr>
        <w:t>()</w:t>
      </w:r>
      <w:r w:rsidRPr="000C5C3C">
        <w:rPr>
          <w:rStyle w:val="HTML-kd"/>
          <w:rFonts w:ascii="Consolas" w:hAnsi="Consolas" w:cs="Consolas"/>
          <w:bdr w:val="none" w:sz="0" w:space="0" w:color="auto" w:frame="1"/>
        </w:rPr>
        <w:t xml:space="preserve"> {</w:t>
      </w:r>
    </w:p>
    <w:p w14:paraId="452B627A" w14:textId="77777777" w:rsidR="000C5C3C" w:rsidRPr="000C5C3C" w:rsidRDefault="000C5C3C" w:rsidP="001A2947">
      <w:pPr>
        <w:pStyle w:val="Kd"/>
        <w:ind w:left="1418"/>
        <w:rPr>
          <w:rStyle w:val="HTML-kd"/>
          <w:rFonts w:ascii="Consolas" w:hAnsi="Consolas" w:cs="Consolas"/>
          <w:bdr w:val="none" w:sz="0" w:space="0" w:color="auto" w:frame="1"/>
        </w:rPr>
      </w:pPr>
      <w:r w:rsidRPr="000C5C3C">
        <w:rPr>
          <w:rStyle w:val="HTML-kd"/>
          <w:rFonts w:ascii="Consolas" w:hAnsi="Consolas" w:cs="Consolas"/>
          <w:bdr w:val="none" w:sz="0" w:space="0" w:color="auto" w:frame="1"/>
        </w:rPr>
        <w:t xml:space="preserve">    </w:t>
      </w:r>
      <w:r w:rsidRPr="000C5C3C">
        <w:rPr>
          <w:rStyle w:val="hljs-builtin"/>
          <w:rFonts w:cs="Consolas"/>
          <w:bdr w:val="none" w:sz="0" w:space="0" w:color="auto" w:frame="1"/>
        </w:rPr>
        <w:t>super</w:t>
      </w:r>
      <w:r w:rsidRPr="000C5C3C">
        <w:rPr>
          <w:rStyle w:val="HTML-kd"/>
          <w:rFonts w:ascii="Consolas" w:hAnsi="Consolas" w:cs="Consolas"/>
          <w:bdr w:val="none" w:sz="0" w:space="0" w:color="auto" w:frame="1"/>
        </w:rPr>
        <w:t>();</w:t>
      </w:r>
    </w:p>
    <w:p w14:paraId="2C6DB08C" w14:textId="77777777" w:rsidR="000C5C3C" w:rsidRPr="000C5C3C" w:rsidRDefault="000C5C3C" w:rsidP="001A2947">
      <w:pPr>
        <w:pStyle w:val="Kd"/>
        <w:ind w:left="1418"/>
        <w:rPr>
          <w:rStyle w:val="HTML-kd"/>
          <w:rFonts w:ascii="Consolas" w:hAnsi="Consolas" w:cs="Consolas"/>
          <w:bdr w:val="none" w:sz="0" w:space="0" w:color="auto" w:frame="1"/>
        </w:rPr>
      </w:pPr>
      <w:r w:rsidRPr="000C5C3C">
        <w:rPr>
          <w:rStyle w:val="HTML-kd"/>
          <w:rFonts w:ascii="Consolas" w:hAnsi="Consolas" w:cs="Consolas"/>
          <w:bdr w:val="none" w:sz="0" w:space="0" w:color="auto" w:frame="1"/>
        </w:rPr>
        <w:t xml:space="preserve">    </w:t>
      </w:r>
      <w:r w:rsidRPr="000C5C3C">
        <w:rPr>
          <w:rStyle w:val="hljs-builtin"/>
          <w:rFonts w:cs="Consolas"/>
          <w:bdr w:val="none" w:sz="0" w:space="0" w:color="auto" w:frame="1"/>
        </w:rPr>
        <w:t>this</w:t>
      </w:r>
      <w:r w:rsidRPr="000C5C3C">
        <w:rPr>
          <w:rStyle w:val="HTML-kd"/>
          <w:rFonts w:ascii="Consolas" w:hAnsi="Consolas" w:cs="Consolas"/>
          <w:bdr w:val="none" w:sz="0" w:space="0" w:color="auto" w:frame="1"/>
        </w:rPr>
        <w:t xml:space="preserve">.state = { </w:t>
      </w:r>
      <w:r w:rsidRPr="000C5C3C">
        <w:rPr>
          <w:rStyle w:val="hljs-attr"/>
          <w:rFonts w:cs="Consolas"/>
          <w:bdr w:val="none" w:sz="0" w:space="0" w:color="auto" w:frame="1"/>
        </w:rPr>
        <w:t>value</w:t>
      </w:r>
      <w:r w:rsidRPr="000C5C3C">
        <w:rPr>
          <w:rStyle w:val="HTML-kd"/>
          <w:rFonts w:ascii="Consolas" w:hAnsi="Consolas" w:cs="Consolas"/>
          <w:bdr w:val="none" w:sz="0" w:space="0" w:color="auto" w:frame="1"/>
        </w:rPr>
        <w:t xml:space="preserve">: </w:t>
      </w:r>
      <w:r w:rsidRPr="000C5C3C">
        <w:rPr>
          <w:rStyle w:val="hljs-string"/>
          <w:rFonts w:cs="Consolas"/>
          <w:bdr w:val="none" w:sz="0" w:space="0" w:color="auto" w:frame="1"/>
        </w:rPr>
        <w:t>'Hello World'</w:t>
      </w:r>
      <w:r w:rsidRPr="000C5C3C">
        <w:rPr>
          <w:rStyle w:val="HTML-kd"/>
          <w:rFonts w:ascii="Consolas" w:hAnsi="Consolas" w:cs="Consolas"/>
          <w:bdr w:val="none" w:sz="0" w:space="0" w:color="auto" w:frame="1"/>
        </w:rPr>
        <w:t xml:space="preserve"> };</w:t>
      </w:r>
    </w:p>
    <w:p w14:paraId="071AB69E" w14:textId="77777777" w:rsidR="000C5C3C" w:rsidRPr="000C5C3C" w:rsidRDefault="000C5C3C" w:rsidP="001A2947">
      <w:pPr>
        <w:pStyle w:val="Kd"/>
        <w:ind w:left="1418"/>
        <w:rPr>
          <w:rStyle w:val="HTML-kd"/>
          <w:rFonts w:ascii="Consolas" w:hAnsi="Consolas" w:cs="Consolas"/>
          <w:bdr w:val="none" w:sz="0" w:space="0" w:color="auto" w:frame="1"/>
        </w:rPr>
      </w:pPr>
      <w:r w:rsidRPr="000C5C3C">
        <w:rPr>
          <w:rStyle w:val="HTML-kd"/>
          <w:rFonts w:ascii="Consolas" w:hAnsi="Consolas" w:cs="Consolas"/>
          <w:bdr w:val="none" w:sz="0" w:space="0" w:color="auto" w:frame="1"/>
        </w:rPr>
        <w:t xml:space="preserve">  }</w:t>
      </w:r>
    </w:p>
    <w:p w14:paraId="26DC7104" w14:textId="34AC4293" w:rsidR="000C5C3C" w:rsidRPr="000C5C3C" w:rsidRDefault="000C5C3C" w:rsidP="001A2947">
      <w:pPr>
        <w:pStyle w:val="Kd"/>
        <w:ind w:left="1418"/>
        <w:rPr>
          <w:rStyle w:val="HTML-kd"/>
          <w:rFonts w:ascii="Consolas" w:hAnsi="Consolas" w:cs="Consolas"/>
          <w:bdr w:val="none" w:sz="0" w:space="0" w:color="auto" w:frame="1"/>
        </w:rPr>
      </w:pPr>
      <w:r w:rsidRPr="000C5C3C">
        <w:rPr>
          <w:rStyle w:val="HTML-kd"/>
          <w:rFonts w:ascii="Consolas" w:hAnsi="Consolas" w:cs="Consolas"/>
          <w:bdr w:val="none" w:sz="0" w:space="0" w:color="auto" w:frame="1"/>
        </w:rPr>
        <w:t xml:space="preserve">  Change = </w:t>
      </w:r>
      <w:r w:rsidRPr="000C5C3C">
        <w:rPr>
          <w:rStyle w:val="hljs-function"/>
          <w:rFonts w:cs="Consolas"/>
          <w:bdr w:val="none" w:sz="0" w:space="0" w:color="auto" w:frame="1"/>
        </w:rPr>
        <w:t>(</w:t>
      </w:r>
      <w:r w:rsidRPr="000C5C3C">
        <w:rPr>
          <w:rStyle w:val="hljs-params"/>
          <w:rFonts w:cs="Consolas"/>
          <w:bdr w:val="none" w:sz="0" w:space="0" w:color="auto" w:frame="1"/>
        </w:rPr>
        <w:t>e</w:t>
      </w:r>
      <w:r w:rsidRPr="000C5C3C">
        <w:rPr>
          <w:rStyle w:val="hljs-function"/>
          <w:rFonts w:cs="Consolas"/>
          <w:bdr w:val="none" w:sz="0" w:space="0" w:color="auto" w:frame="1"/>
        </w:rPr>
        <w:t>) =&gt;</w:t>
      </w:r>
      <w:r w:rsidRPr="000C5C3C">
        <w:rPr>
          <w:rStyle w:val="HTML-kd"/>
          <w:rFonts w:ascii="Consolas" w:hAnsi="Consolas" w:cs="Consolas"/>
          <w:bdr w:val="none" w:sz="0" w:space="0" w:color="auto" w:frame="1"/>
        </w:rPr>
        <w:t xml:space="preserve"> {</w:t>
      </w:r>
    </w:p>
    <w:p w14:paraId="71E860F8" w14:textId="77777777" w:rsidR="000C5C3C" w:rsidRPr="000C5C3C" w:rsidRDefault="000C5C3C" w:rsidP="001A2947">
      <w:pPr>
        <w:pStyle w:val="Kd"/>
        <w:ind w:left="1418"/>
        <w:rPr>
          <w:rStyle w:val="HTML-kd"/>
          <w:rFonts w:ascii="Consolas" w:hAnsi="Consolas" w:cs="Consolas"/>
          <w:bdr w:val="none" w:sz="0" w:space="0" w:color="auto" w:frame="1"/>
        </w:rPr>
      </w:pPr>
      <w:r w:rsidRPr="000C5C3C">
        <w:rPr>
          <w:rStyle w:val="HTML-kd"/>
          <w:rFonts w:ascii="Consolas" w:hAnsi="Consolas" w:cs="Consolas"/>
          <w:bdr w:val="none" w:sz="0" w:space="0" w:color="auto" w:frame="1"/>
        </w:rPr>
        <w:t xml:space="preserve">    </w:t>
      </w:r>
      <w:r w:rsidRPr="000C5C3C">
        <w:rPr>
          <w:rStyle w:val="hljs-builtin"/>
          <w:rFonts w:cs="Consolas"/>
          <w:bdr w:val="none" w:sz="0" w:space="0" w:color="auto" w:frame="1"/>
        </w:rPr>
        <w:t>this</w:t>
      </w:r>
      <w:r w:rsidRPr="000C5C3C">
        <w:rPr>
          <w:rStyle w:val="HTML-kd"/>
          <w:rFonts w:ascii="Consolas" w:hAnsi="Consolas" w:cs="Consolas"/>
          <w:bdr w:val="none" w:sz="0" w:space="0" w:color="auto" w:frame="1"/>
        </w:rPr>
        <w:t xml:space="preserve">.setState({ </w:t>
      </w:r>
      <w:r w:rsidRPr="000C5C3C">
        <w:rPr>
          <w:rStyle w:val="hljs-attr"/>
          <w:rFonts w:cs="Consolas"/>
          <w:bdr w:val="none" w:sz="0" w:space="0" w:color="auto" w:frame="1"/>
        </w:rPr>
        <w:t>value</w:t>
      </w:r>
      <w:r w:rsidRPr="000C5C3C">
        <w:rPr>
          <w:rStyle w:val="HTML-kd"/>
          <w:rFonts w:ascii="Consolas" w:hAnsi="Consolas" w:cs="Consolas"/>
          <w:bdr w:val="none" w:sz="0" w:space="0" w:color="auto" w:frame="1"/>
        </w:rPr>
        <w:t>: e.target.value });</w:t>
      </w:r>
    </w:p>
    <w:p w14:paraId="7ADD04F9" w14:textId="77777777" w:rsidR="000C5C3C" w:rsidRPr="000C5C3C" w:rsidRDefault="000C5C3C" w:rsidP="001A2947">
      <w:pPr>
        <w:pStyle w:val="Kd"/>
        <w:ind w:left="1418"/>
        <w:rPr>
          <w:rStyle w:val="HTML-kd"/>
          <w:rFonts w:ascii="Consolas" w:hAnsi="Consolas" w:cs="Consolas"/>
          <w:bdr w:val="none" w:sz="0" w:space="0" w:color="auto" w:frame="1"/>
        </w:rPr>
      </w:pPr>
      <w:r w:rsidRPr="000C5C3C">
        <w:rPr>
          <w:rStyle w:val="HTML-kd"/>
          <w:rFonts w:ascii="Consolas" w:hAnsi="Consolas" w:cs="Consolas"/>
          <w:bdr w:val="none" w:sz="0" w:space="0" w:color="auto" w:frame="1"/>
        </w:rPr>
        <w:t xml:space="preserve">  };</w:t>
      </w:r>
    </w:p>
    <w:p w14:paraId="0C14C078" w14:textId="77777777" w:rsidR="000C5C3C" w:rsidRPr="000C5C3C" w:rsidRDefault="000C5C3C" w:rsidP="001A2947">
      <w:pPr>
        <w:pStyle w:val="Kd"/>
        <w:ind w:left="1418"/>
        <w:rPr>
          <w:rStyle w:val="HTML-kd"/>
          <w:rFonts w:ascii="Consolas" w:hAnsi="Consolas" w:cs="Consolas"/>
          <w:bdr w:val="none" w:sz="0" w:space="0" w:color="auto" w:frame="1"/>
        </w:rPr>
      </w:pPr>
      <w:r w:rsidRPr="000C5C3C">
        <w:rPr>
          <w:rStyle w:val="HTML-kd"/>
          <w:rFonts w:ascii="Consolas" w:hAnsi="Consolas" w:cs="Consolas"/>
          <w:bdr w:val="none" w:sz="0" w:space="0" w:color="auto" w:frame="1"/>
        </w:rPr>
        <w:t xml:space="preserve">  </w:t>
      </w:r>
      <w:r w:rsidRPr="000C5C3C">
        <w:rPr>
          <w:rStyle w:val="hljs-title"/>
          <w:rFonts w:cs="Consolas"/>
          <w:bdr w:val="none" w:sz="0" w:space="0" w:color="auto" w:frame="1"/>
        </w:rPr>
        <w:t>render</w:t>
      </w:r>
      <w:r w:rsidRPr="000C5C3C">
        <w:rPr>
          <w:rStyle w:val="hljs-function"/>
          <w:rFonts w:cs="Consolas"/>
          <w:bdr w:val="none" w:sz="0" w:space="0" w:color="auto" w:frame="1"/>
        </w:rPr>
        <w:t>()</w:t>
      </w:r>
      <w:r w:rsidRPr="000C5C3C">
        <w:rPr>
          <w:rStyle w:val="HTML-kd"/>
          <w:rFonts w:ascii="Consolas" w:hAnsi="Consolas" w:cs="Consolas"/>
          <w:bdr w:val="none" w:sz="0" w:space="0" w:color="auto" w:frame="1"/>
        </w:rPr>
        <w:t xml:space="preserve"> {</w:t>
      </w:r>
    </w:p>
    <w:p w14:paraId="13286063" w14:textId="77777777" w:rsidR="000C5C3C" w:rsidRPr="000C5C3C" w:rsidRDefault="000C5C3C" w:rsidP="001A2947">
      <w:pPr>
        <w:pStyle w:val="Kd"/>
        <w:ind w:left="1418"/>
        <w:rPr>
          <w:rStyle w:val="HTML-kd"/>
          <w:rFonts w:ascii="Consolas" w:hAnsi="Consolas" w:cs="Consolas"/>
          <w:bdr w:val="none" w:sz="0" w:space="0" w:color="auto" w:frame="1"/>
        </w:rPr>
      </w:pPr>
      <w:r w:rsidRPr="000C5C3C">
        <w:rPr>
          <w:rStyle w:val="HTML-kd"/>
          <w:rFonts w:ascii="Consolas" w:hAnsi="Consolas" w:cs="Consolas"/>
          <w:bdr w:val="none" w:sz="0" w:space="0" w:color="auto" w:frame="1"/>
        </w:rPr>
        <w:t xml:space="preserve">    </w:t>
      </w:r>
      <w:r w:rsidRPr="000C5C3C">
        <w:rPr>
          <w:rStyle w:val="hljs-keyword"/>
          <w:rFonts w:cs="Consolas"/>
          <w:bdr w:val="none" w:sz="0" w:space="0" w:color="auto" w:frame="1"/>
        </w:rPr>
        <w:t>return</w:t>
      </w:r>
      <w:r w:rsidRPr="000C5C3C">
        <w:rPr>
          <w:rStyle w:val="HTML-kd"/>
          <w:rFonts w:ascii="Consolas" w:hAnsi="Consolas" w:cs="Consolas"/>
          <w:bdr w:val="none" w:sz="0" w:space="0" w:color="auto" w:frame="1"/>
        </w:rPr>
        <w:t xml:space="preserve"> (</w:t>
      </w:r>
    </w:p>
    <w:p w14:paraId="0F067090" w14:textId="77777777" w:rsidR="000C5C3C" w:rsidRPr="000C5C3C" w:rsidRDefault="000C5C3C" w:rsidP="001A2947">
      <w:pPr>
        <w:pStyle w:val="Kd"/>
        <w:ind w:left="1418"/>
        <w:rPr>
          <w:rStyle w:val="xml"/>
          <w:rFonts w:cs="Consolas"/>
          <w:bdr w:val="none" w:sz="0" w:space="0" w:color="auto" w:frame="1"/>
        </w:rPr>
      </w:pPr>
      <w:r w:rsidRPr="000C5C3C">
        <w:rPr>
          <w:rStyle w:val="HTML-kd"/>
          <w:rFonts w:ascii="Consolas" w:hAnsi="Consolas" w:cs="Consolas"/>
          <w:bdr w:val="none" w:sz="0" w:space="0" w:color="auto" w:frame="1"/>
        </w:rPr>
        <w:t xml:space="preserve">      </w:t>
      </w:r>
      <w:r w:rsidRPr="000C5C3C">
        <w:rPr>
          <w:rStyle w:val="hljs-tag"/>
          <w:rFonts w:cs="Consolas"/>
          <w:bdr w:val="none" w:sz="0" w:space="0" w:color="auto" w:frame="1"/>
        </w:rPr>
        <w:t>&lt;</w:t>
      </w:r>
      <w:r w:rsidRPr="000C5C3C">
        <w:rPr>
          <w:rStyle w:val="hljs-name"/>
          <w:rFonts w:cs="Consolas"/>
          <w:bdr w:val="none" w:sz="0" w:space="0" w:color="auto" w:frame="1"/>
        </w:rPr>
        <w:t>div</w:t>
      </w:r>
      <w:r w:rsidRPr="000C5C3C">
        <w:rPr>
          <w:rStyle w:val="hljs-tag"/>
          <w:rFonts w:cs="Consolas"/>
          <w:bdr w:val="none" w:sz="0" w:space="0" w:color="auto" w:frame="1"/>
        </w:rPr>
        <w:t>&gt;</w:t>
      </w:r>
    </w:p>
    <w:p w14:paraId="357B62BB" w14:textId="5FAD65EB" w:rsidR="000C5C3C" w:rsidRPr="000C5C3C" w:rsidRDefault="000C5C3C" w:rsidP="001A2947">
      <w:pPr>
        <w:pStyle w:val="Kd"/>
        <w:ind w:left="1418"/>
        <w:rPr>
          <w:rStyle w:val="xml"/>
          <w:rFonts w:cs="Consolas"/>
          <w:bdr w:val="none" w:sz="0" w:space="0" w:color="auto" w:frame="1"/>
        </w:rPr>
      </w:pPr>
      <w:r w:rsidRPr="000C5C3C">
        <w:rPr>
          <w:rStyle w:val="xml"/>
          <w:rFonts w:cs="Consolas"/>
          <w:bdr w:val="none" w:sz="0" w:space="0" w:color="auto" w:frame="1"/>
        </w:rPr>
        <w:t xml:space="preserve">        </w:t>
      </w:r>
      <w:r w:rsidRPr="000C5C3C">
        <w:rPr>
          <w:rStyle w:val="hljs-tag"/>
          <w:rFonts w:cs="Consolas"/>
          <w:bdr w:val="none" w:sz="0" w:space="0" w:color="auto" w:frame="1"/>
        </w:rPr>
        <w:t>&lt;</w:t>
      </w:r>
      <w:r w:rsidRPr="000C5C3C">
        <w:rPr>
          <w:rStyle w:val="hljs-name"/>
          <w:rFonts w:cs="Consolas"/>
          <w:bdr w:val="none" w:sz="0" w:space="0" w:color="auto" w:frame="1"/>
        </w:rPr>
        <w:t>input</w:t>
      </w:r>
      <w:r w:rsidRPr="000C5C3C">
        <w:rPr>
          <w:rStyle w:val="hljs-attr"/>
          <w:rFonts w:cs="Consolas"/>
          <w:bdr w:val="none" w:sz="0" w:space="0" w:color="auto" w:frame="1"/>
        </w:rPr>
        <w:t>type</w:t>
      </w:r>
      <w:r w:rsidRPr="000C5C3C">
        <w:rPr>
          <w:rStyle w:val="hljs-tag"/>
          <w:rFonts w:cs="Consolas"/>
          <w:bdr w:val="none" w:sz="0" w:space="0" w:color="auto" w:frame="1"/>
        </w:rPr>
        <w:t>=</w:t>
      </w:r>
      <w:r w:rsidRPr="000C5C3C">
        <w:rPr>
          <w:rStyle w:val="hljs-string"/>
          <w:rFonts w:cs="Consolas"/>
          <w:bdr w:val="none" w:sz="0" w:space="0" w:color="auto" w:frame="1"/>
        </w:rPr>
        <w:t>"text"</w:t>
      </w:r>
      <w:r w:rsidRPr="000C5C3C">
        <w:rPr>
          <w:rStyle w:val="hljs-attr"/>
          <w:rFonts w:cs="Consolas"/>
          <w:bdr w:val="none" w:sz="0" w:space="0" w:color="auto" w:frame="1"/>
        </w:rPr>
        <w:t>value</w:t>
      </w:r>
      <w:r w:rsidRPr="000C5C3C">
        <w:rPr>
          <w:rStyle w:val="hljs-tag"/>
          <w:rFonts w:cs="Consolas"/>
          <w:bdr w:val="none" w:sz="0" w:space="0" w:color="auto" w:frame="1"/>
        </w:rPr>
        <w:t>=</w:t>
      </w:r>
      <w:r w:rsidRPr="000C5C3C">
        <w:rPr>
          <w:rStyle w:val="hljs-string"/>
          <w:rFonts w:cs="Consolas"/>
          <w:bdr w:val="none" w:sz="0" w:space="0" w:color="auto" w:frame="1"/>
        </w:rPr>
        <w:t xml:space="preserve">{this.state.value </w:t>
      </w:r>
      <w:r>
        <w:rPr>
          <w:rStyle w:val="hljs-string"/>
          <w:rFonts w:cs="Consolas"/>
          <w:bdr w:val="none" w:sz="0" w:space="0" w:color="auto" w:frame="1"/>
        </w:rPr>
        <w:t xml:space="preserve">          </w:t>
      </w:r>
      <w:r w:rsidRPr="000C5C3C">
        <w:rPr>
          <w:rStyle w:val="hljs-attr"/>
          <w:rFonts w:cs="Consolas"/>
          <w:bdr w:val="none" w:sz="0" w:space="0" w:color="auto" w:frame="1"/>
        </w:rPr>
        <w:t>onChange</w:t>
      </w:r>
      <w:r w:rsidRPr="000C5C3C">
        <w:rPr>
          <w:rStyle w:val="hljs-tag"/>
          <w:rFonts w:cs="Consolas"/>
          <w:bdr w:val="none" w:sz="0" w:space="0" w:color="auto" w:frame="1"/>
        </w:rPr>
        <w:t>=</w:t>
      </w:r>
      <w:r w:rsidRPr="000C5C3C">
        <w:rPr>
          <w:rStyle w:val="hljs-string"/>
          <w:rFonts w:cs="Consolas"/>
          <w:bdr w:val="none" w:sz="0" w:space="0" w:color="auto" w:frame="1"/>
        </w:rPr>
        <w:t>{this.Change}</w:t>
      </w:r>
      <w:r w:rsidRPr="000C5C3C">
        <w:rPr>
          <w:rStyle w:val="hljs-tag"/>
          <w:rFonts w:cs="Consolas"/>
          <w:bdr w:val="none" w:sz="0" w:space="0" w:color="auto" w:frame="1"/>
        </w:rPr>
        <w:t>/&gt;</w:t>
      </w:r>
    </w:p>
    <w:p w14:paraId="59877307" w14:textId="77777777" w:rsidR="000C5C3C" w:rsidRPr="000C5C3C" w:rsidRDefault="000C5C3C" w:rsidP="001A2947">
      <w:pPr>
        <w:pStyle w:val="Kd"/>
        <w:ind w:left="1418"/>
        <w:rPr>
          <w:rStyle w:val="xml"/>
          <w:rFonts w:cs="Consolas"/>
          <w:bdr w:val="none" w:sz="0" w:space="0" w:color="auto" w:frame="1"/>
        </w:rPr>
      </w:pPr>
      <w:r w:rsidRPr="000C5C3C">
        <w:rPr>
          <w:rStyle w:val="xml"/>
          <w:rFonts w:cs="Consolas"/>
          <w:bdr w:val="none" w:sz="0" w:space="0" w:color="auto" w:frame="1"/>
        </w:rPr>
        <w:t xml:space="preserve">        </w:t>
      </w:r>
      <w:r w:rsidRPr="000C5C3C">
        <w:rPr>
          <w:rStyle w:val="hljs-tag"/>
          <w:rFonts w:cs="Consolas"/>
          <w:bdr w:val="none" w:sz="0" w:space="0" w:color="auto" w:frame="1"/>
        </w:rPr>
        <w:t>&lt;</w:t>
      </w:r>
      <w:r w:rsidRPr="000C5C3C">
        <w:rPr>
          <w:rStyle w:val="hljs-name"/>
          <w:rFonts w:cs="Consolas"/>
          <w:bdr w:val="none" w:sz="0" w:space="0" w:color="auto" w:frame="1"/>
        </w:rPr>
        <w:t>p</w:t>
      </w:r>
      <w:r w:rsidRPr="000C5C3C">
        <w:rPr>
          <w:rStyle w:val="hljs-tag"/>
          <w:rFonts w:cs="Consolas"/>
          <w:bdr w:val="none" w:sz="0" w:space="0" w:color="auto" w:frame="1"/>
        </w:rPr>
        <w:t>&gt;</w:t>
      </w:r>
      <w:r w:rsidRPr="000C5C3C">
        <w:rPr>
          <w:rStyle w:val="xml"/>
          <w:rFonts w:cs="Consolas"/>
          <w:bdr w:val="none" w:sz="0" w:space="0" w:color="auto" w:frame="1"/>
        </w:rPr>
        <w:t>{this.state.value}</w:t>
      </w:r>
      <w:r w:rsidRPr="000C5C3C">
        <w:rPr>
          <w:rStyle w:val="hljs-tag"/>
          <w:rFonts w:cs="Consolas"/>
          <w:bdr w:val="none" w:sz="0" w:space="0" w:color="auto" w:frame="1"/>
        </w:rPr>
        <w:t>&lt;/</w:t>
      </w:r>
      <w:r w:rsidRPr="000C5C3C">
        <w:rPr>
          <w:rStyle w:val="hljs-name"/>
          <w:rFonts w:cs="Consolas"/>
          <w:bdr w:val="none" w:sz="0" w:space="0" w:color="auto" w:frame="1"/>
        </w:rPr>
        <w:t>p</w:t>
      </w:r>
      <w:r w:rsidRPr="000C5C3C">
        <w:rPr>
          <w:rStyle w:val="hljs-tag"/>
          <w:rFonts w:cs="Consolas"/>
          <w:bdr w:val="none" w:sz="0" w:space="0" w:color="auto" w:frame="1"/>
        </w:rPr>
        <w:t>&gt;</w:t>
      </w:r>
    </w:p>
    <w:p w14:paraId="3C54BE3E" w14:textId="77777777" w:rsidR="000C5C3C" w:rsidRPr="000C5C3C" w:rsidRDefault="000C5C3C" w:rsidP="001A2947">
      <w:pPr>
        <w:pStyle w:val="Kd"/>
        <w:ind w:left="1418"/>
        <w:rPr>
          <w:rStyle w:val="HTML-kd"/>
          <w:rFonts w:ascii="Consolas" w:hAnsi="Consolas" w:cs="Consolas"/>
          <w:bdr w:val="none" w:sz="0" w:space="0" w:color="auto" w:frame="1"/>
        </w:rPr>
      </w:pPr>
      <w:r w:rsidRPr="000C5C3C">
        <w:rPr>
          <w:rStyle w:val="xml"/>
          <w:rFonts w:cs="Consolas"/>
          <w:bdr w:val="none" w:sz="0" w:space="0" w:color="auto" w:frame="1"/>
        </w:rPr>
        <w:t xml:space="preserve">      </w:t>
      </w:r>
      <w:r w:rsidRPr="000C5C3C">
        <w:rPr>
          <w:rStyle w:val="hljs-tag"/>
          <w:rFonts w:cs="Consolas"/>
          <w:bdr w:val="none" w:sz="0" w:space="0" w:color="auto" w:frame="1"/>
        </w:rPr>
        <w:t>&lt;/</w:t>
      </w:r>
      <w:r w:rsidRPr="000C5C3C">
        <w:rPr>
          <w:rStyle w:val="hljs-name"/>
          <w:rFonts w:cs="Consolas"/>
          <w:bdr w:val="none" w:sz="0" w:space="0" w:color="auto" w:frame="1"/>
        </w:rPr>
        <w:t>div</w:t>
      </w:r>
      <w:r w:rsidRPr="000C5C3C">
        <w:rPr>
          <w:rStyle w:val="hljs-tag"/>
          <w:rFonts w:cs="Consolas"/>
          <w:bdr w:val="none" w:sz="0" w:space="0" w:color="auto" w:frame="1"/>
        </w:rPr>
        <w:t>&gt;</w:t>
      </w:r>
    </w:p>
    <w:p w14:paraId="67BFD164" w14:textId="6BCA3010" w:rsidR="000C5C3C" w:rsidRPr="000C5C3C" w:rsidRDefault="000C5C3C" w:rsidP="001A2947">
      <w:pPr>
        <w:pStyle w:val="Kd"/>
        <w:ind w:left="1418"/>
        <w:rPr>
          <w:rStyle w:val="HTML-kd"/>
          <w:rFonts w:ascii="Consolas" w:hAnsi="Consolas" w:cs="Consolas"/>
          <w:bdr w:val="none" w:sz="0" w:space="0" w:color="auto" w:frame="1"/>
        </w:rPr>
      </w:pPr>
      <w:r w:rsidRPr="000C5C3C">
        <w:rPr>
          <w:rStyle w:val="HTML-kd"/>
          <w:rFonts w:ascii="Consolas" w:hAnsi="Consolas" w:cs="Consolas"/>
          <w:bdr w:val="none" w:sz="0" w:space="0" w:color="auto" w:frame="1"/>
        </w:rPr>
        <w:t xml:space="preserve">    );}</w:t>
      </w:r>
    </w:p>
    <w:p w14:paraId="46A2D710" w14:textId="77777777" w:rsidR="000C5C3C" w:rsidRPr="000C5C3C" w:rsidRDefault="000C5C3C" w:rsidP="000C5C3C">
      <w:pPr>
        <w:pStyle w:val="HTML-kntformzott"/>
        <w:textAlignment w:val="baseline"/>
        <w:rPr>
          <w:rFonts w:ascii="inherit" w:hAnsi="inherit"/>
          <w:bdr w:val="none" w:sz="0" w:space="0" w:color="auto" w:frame="1"/>
        </w:rPr>
      </w:pPr>
    </w:p>
    <w:p w14:paraId="2CD543B5" w14:textId="319C6B52" w:rsidR="006F46ED" w:rsidRDefault="006F46ED" w:rsidP="006F46ED">
      <w:r>
        <w:t>Az Angular.js három féle data binding megoldást biztosít számunkra</w:t>
      </w:r>
      <w:r w:rsidR="000C5C3C">
        <w:t>, az adatáramlás iránya szerint. Egyszer lehet az adatforrástól a nézet irányában, lehet fordítva, azaz a nézet irányából az adatforrás felé, illetve lehet a kétirányú megoldás. Ezeknek a használata különböző szintaktikai megoldásokkal lehetséges.</w:t>
      </w:r>
      <w:r w:rsidR="007320A0">
        <w:fldChar w:fldCharType="begin"/>
      </w:r>
      <w:r w:rsidR="007320A0">
        <w:instrText xml:space="preserve"> REF _Ref71039351 \r \h </w:instrText>
      </w:r>
      <w:r w:rsidR="007320A0">
        <w:fldChar w:fldCharType="separate"/>
      </w:r>
      <w:r w:rsidR="007320A0">
        <w:t>[11]</w:t>
      </w:r>
      <w:r w:rsidR="007320A0">
        <w:fldChar w:fldCharType="end"/>
      </w:r>
    </w:p>
    <w:p w14:paraId="52A45BEC" w14:textId="77777777" w:rsidR="000C5C3C" w:rsidRDefault="000C5C3C" w:rsidP="000C5C3C">
      <w:pPr>
        <w:pStyle w:val="Kd"/>
        <w:ind w:left="851"/>
        <w:rPr>
          <w:lang w:eastAsia="hu-HU"/>
        </w:rPr>
      </w:pPr>
      <w:r w:rsidRPr="000C5C3C">
        <w:rPr>
          <w:lang w:eastAsia="hu-HU"/>
        </w:rPr>
        <w:t>&lt;button(click)="onSave()"&gt;Save&lt;/button&gt;</w:t>
      </w:r>
    </w:p>
    <w:p w14:paraId="4FA81DD4" w14:textId="77777777" w:rsidR="000C5C3C" w:rsidRDefault="000C5C3C" w:rsidP="000C5C3C">
      <w:pPr>
        <w:pStyle w:val="Kd"/>
        <w:ind w:left="851"/>
        <w:rPr>
          <w:lang w:eastAsia="hu-HU"/>
        </w:rPr>
      </w:pPr>
      <w:r w:rsidRPr="000C5C3C">
        <w:rPr>
          <w:lang w:eastAsia="hu-HU"/>
        </w:rPr>
        <w:t>&lt;app-hero-detail(deleteRequest)="deleteHero()"&gt;&lt;/app-hero-detail&gt;</w:t>
      </w:r>
    </w:p>
    <w:p w14:paraId="35CFBCF0" w14:textId="450AF00E" w:rsidR="000C5C3C" w:rsidRPr="000C5C3C" w:rsidRDefault="000C5C3C" w:rsidP="000C5C3C">
      <w:pPr>
        <w:pStyle w:val="Kd"/>
        <w:ind w:left="851"/>
        <w:rPr>
          <w:lang w:eastAsia="hu-HU"/>
        </w:rPr>
      </w:pPr>
      <w:r w:rsidRPr="000C5C3C">
        <w:rPr>
          <w:lang w:eastAsia="hu-HU"/>
        </w:rPr>
        <w:t>&lt;div (myClick)="clicked=$event" clickable&gt;click me&lt;/div&gt;</w:t>
      </w:r>
    </w:p>
    <w:p w14:paraId="5C3F9EF1" w14:textId="77777777" w:rsidR="000C5C3C" w:rsidRDefault="000C5C3C" w:rsidP="006F46ED"/>
    <w:p w14:paraId="59FEA7F9" w14:textId="3986540D" w:rsidR="000C5C3C" w:rsidRDefault="000C5C3C" w:rsidP="006F46ED">
      <w:r>
        <w:t>A Vue.js is biztosítja számunkra mind az egyirányú, mind a kétirányú data binding lehetőségét. Az egyirányú data binding legegyszerűbb használata a dupla kapcsos zárójel közé beírt változónévvel alkalmazható, azonban vannak erre kifejlesztett direktívák is, mint például a v-bind vagy a v-on. A kétirányú data binding pedig a v-model direktíva használatával elérhető.</w:t>
      </w:r>
      <w:r w:rsidR="007320A0">
        <w:fldChar w:fldCharType="begin"/>
      </w:r>
      <w:r w:rsidR="007320A0">
        <w:instrText xml:space="preserve"> REF _Ref71039357 \r \h </w:instrText>
      </w:r>
      <w:r w:rsidR="007320A0">
        <w:fldChar w:fldCharType="separate"/>
      </w:r>
      <w:r w:rsidR="007320A0">
        <w:t>[10]</w:t>
      </w:r>
      <w:r w:rsidR="007320A0">
        <w:fldChar w:fldCharType="end"/>
      </w:r>
    </w:p>
    <w:p w14:paraId="2DDA21EF" w14:textId="77777777" w:rsidR="000C5C3C" w:rsidRPr="000C5C3C" w:rsidRDefault="000C5C3C" w:rsidP="000C5C3C">
      <w:pPr>
        <w:pStyle w:val="Kd"/>
        <w:ind w:left="851"/>
        <w:rPr>
          <w:rFonts w:cs="Consolas"/>
          <w:lang w:eastAsia="hu-HU"/>
        </w:rPr>
      </w:pPr>
      <w:r w:rsidRPr="000C5C3C">
        <w:rPr>
          <w:rStyle w:val="comment"/>
          <w:rFonts w:cs="Consolas"/>
          <w:sz w:val="19"/>
          <w:szCs w:val="19"/>
        </w:rPr>
        <w:t>&lt;!-- full syntax --&gt;</w:t>
      </w:r>
    </w:p>
    <w:p w14:paraId="24548799" w14:textId="77777777" w:rsidR="000C5C3C" w:rsidRPr="000C5C3C" w:rsidRDefault="000C5C3C" w:rsidP="000C5C3C">
      <w:pPr>
        <w:pStyle w:val="Kd"/>
        <w:ind w:left="851"/>
        <w:rPr>
          <w:rFonts w:cs="Consolas"/>
        </w:rPr>
      </w:pPr>
      <w:r w:rsidRPr="000C5C3C">
        <w:rPr>
          <w:rStyle w:val="tag"/>
          <w:rFonts w:cs="Consolas"/>
          <w:sz w:val="19"/>
          <w:szCs w:val="19"/>
        </w:rPr>
        <w:t>&lt;</w:t>
      </w:r>
      <w:r w:rsidRPr="000C5C3C">
        <w:rPr>
          <w:rStyle w:val="name"/>
          <w:rFonts w:cs="Consolas"/>
          <w:sz w:val="19"/>
          <w:szCs w:val="19"/>
        </w:rPr>
        <w:t>button</w:t>
      </w:r>
      <w:r w:rsidRPr="000C5C3C">
        <w:rPr>
          <w:rStyle w:val="tag"/>
          <w:rFonts w:cs="Consolas"/>
          <w:sz w:val="19"/>
          <w:szCs w:val="19"/>
        </w:rPr>
        <w:t xml:space="preserve"> </w:t>
      </w:r>
      <w:r w:rsidRPr="000C5C3C">
        <w:rPr>
          <w:rStyle w:val="attr"/>
          <w:rFonts w:cs="Consolas"/>
          <w:sz w:val="19"/>
          <w:szCs w:val="19"/>
        </w:rPr>
        <w:t>v-bind:disabled</w:t>
      </w:r>
      <w:r w:rsidRPr="000C5C3C">
        <w:rPr>
          <w:rStyle w:val="tag"/>
          <w:rFonts w:cs="Consolas"/>
          <w:sz w:val="19"/>
          <w:szCs w:val="19"/>
        </w:rPr>
        <w:t>=</w:t>
      </w:r>
      <w:r w:rsidRPr="000C5C3C">
        <w:rPr>
          <w:rStyle w:val="string"/>
          <w:rFonts w:cs="Consolas"/>
          <w:sz w:val="19"/>
          <w:szCs w:val="19"/>
        </w:rPr>
        <w:t>"someDynamicCondition"</w:t>
      </w:r>
      <w:r w:rsidRPr="000C5C3C">
        <w:rPr>
          <w:rStyle w:val="tag"/>
          <w:rFonts w:cs="Consolas"/>
          <w:sz w:val="19"/>
          <w:szCs w:val="19"/>
        </w:rPr>
        <w:t>&gt;</w:t>
      </w:r>
      <w:r w:rsidRPr="000C5C3C">
        <w:rPr>
          <w:rFonts w:cs="Consolas"/>
        </w:rPr>
        <w:t>Button</w:t>
      </w:r>
      <w:r w:rsidRPr="000C5C3C">
        <w:rPr>
          <w:rStyle w:val="tag"/>
          <w:rFonts w:cs="Consolas"/>
          <w:sz w:val="19"/>
          <w:szCs w:val="19"/>
        </w:rPr>
        <w:t>&lt;/</w:t>
      </w:r>
      <w:r w:rsidRPr="000C5C3C">
        <w:rPr>
          <w:rStyle w:val="name"/>
          <w:rFonts w:cs="Consolas"/>
          <w:sz w:val="19"/>
          <w:szCs w:val="19"/>
        </w:rPr>
        <w:t>button</w:t>
      </w:r>
      <w:r w:rsidRPr="000C5C3C">
        <w:rPr>
          <w:rStyle w:val="tag"/>
          <w:rFonts w:cs="Consolas"/>
          <w:sz w:val="19"/>
          <w:szCs w:val="19"/>
        </w:rPr>
        <w:t>&gt;</w:t>
      </w:r>
    </w:p>
    <w:p w14:paraId="59E2ADC8" w14:textId="77777777" w:rsidR="000C5C3C" w:rsidRPr="000C5C3C" w:rsidRDefault="000C5C3C" w:rsidP="000C5C3C">
      <w:pPr>
        <w:pStyle w:val="Kd"/>
        <w:ind w:left="851"/>
        <w:rPr>
          <w:rFonts w:cs="Consolas"/>
        </w:rPr>
      </w:pPr>
      <w:r w:rsidRPr="000C5C3C">
        <w:rPr>
          <w:rStyle w:val="comment"/>
          <w:rFonts w:cs="Consolas"/>
          <w:sz w:val="19"/>
          <w:szCs w:val="19"/>
        </w:rPr>
        <w:t>&lt;!-- shorthand --&gt;</w:t>
      </w:r>
    </w:p>
    <w:p w14:paraId="6831AA25" w14:textId="77777777" w:rsidR="000C5C3C" w:rsidRPr="000C5C3C" w:rsidRDefault="000C5C3C" w:rsidP="000C5C3C">
      <w:pPr>
        <w:pStyle w:val="Kd"/>
        <w:ind w:left="851"/>
        <w:rPr>
          <w:rFonts w:cs="Consolas"/>
        </w:rPr>
      </w:pPr>
      <w:r w:rsidRPr="000C5C3C">
        <w:rPr>
          <w:rStyle w:val="tag"/>
          <w:rFonts w:cs="Consolas"/>
          <w:sz w:val="19"/>
          <w:szCs w:val="19"/>
        </w:rPr>
        <w:t>&lt;</w:t>
      </w:r>
      <w:r w:rsidRPr="000C5C3C">
        <w:rPr>
          <w:rStyle w:val="name"/>
          <w:rFonts w:cs="Consolas"/>
          <w:sz w:val="19"/>
          <w:szCs w:val="19"/>
        </w:rPr>
        <w:t>button</w:t>
      </w:r>
      <w:r w:rsidRPr="000C5C3C">
        <w:rPr>
          <w:rStyle w:val="tag"/>
          <w:rFonts w:cs="Consolas"/>
          <w:sz w:val="19"/>
          <w:szCs w:val="19"/>
        </w:rPr>
        <w:t xml:space="preserve"> </w:t>
      </w:r>
      <w:r w:rsidRPr="000C5C3C">
        <w:rPr>
          <w:rStyle w:val="attr"/>
          <w:rFonts w:cs="Consolas"/>
          <w:sz w:val="19"/>
          <w:szCs w:val="19"/>
        </w:rPr>
        <w:t>:disabled</w:t>
      </w:r>
      <w:r w:rsidRPr="000C5C3C">
        <w:rPr>
          <w:rStyle w:val="tag"/>
          <w:rFonts w:cs="Consolas"/>
          <w:sz w:val="19"/>
          <w:szCs w:val="19"/>
        </w:rPr>
        <w:t>=</w:t>
      </w:r>
      <w:r w:rsidRPr="000C5C3C">
        <w:rPr>
          <w:rStyle w:val="string"/>
          <w:rFonts w:cs="Consolas"/>
          <w:sz w:val="19"/>
          <w:szCs w:val="19"/>
        </w:rPr>
        <w:t>"someDynamicCondition"</w:t>
      </w:r>
      <w:r w:rsidRPr="000C5C3C">
        <w:rPr>
          <w:rStyle w:val="tag"/>
          <w:rFonts w:cs="Consolas"/>
          <w:sz w:val="19"/>
          <w:szCs w:val="19"/>
        </w:rPr>
        <w:t>&gt;</w:t>
      </w:r>
      <w:r w:rsidRPr="000C5C3C">
        <w:rPr>
          <w:rFonts w:cs="Consolas"/>
        </w:rPr>
        <w:t>Button</w:t>
      </w:r>
      <w:r w:rsidRPr="000C5C3C">
        <w:rPr>
          <w:rStyle w:val="tag"/>
          <w:rFonts w:cs="Consolas"/>
          <w:sz w:val="19"/>
          <w:szCs w:val="19"/>
        </w:rPr>
        <w:t>&lt;/</w:t>
      </w:r>
      <w:r w:rsidRPr="000C5C3C">
        <w:rPr>
          <w:rStyle w:val="name"/>
          <w:rFonts w:cs="Consolas"/>
          <w:sz w:val="19"/>
          <w:szCs w:val="19"/>
        </w:rPr>
        <w:t>button</w:t>
      </w:r>
      <w:r w:rsidRPr="000C5C3C">
        <w:rPr>
          <w:rStyle w:val="tag"/>
          <w:rFonts w:cs="Consolas"/>
          <w:sz w:val="19"/>
          <w:szCs w:val="19"/>
        </w:rPr>
        <w:t>&gt;</w:t>
      </w:r>
    </w:p>
    <w:p w14:paraId="630BBF4C" w14:textId="77777777" w:rsidR="000C5C3C" w:rsidRPr="00FB1E5F" w:rsidRDefault="000C5C3C" w:rsidP="006F46ED"/>
    <w:p w14:paraId="44EC6F17" w14:textId="50016942" w:rsidR="00F1261D" w:rsidRDefault="00810FCF" w:rsidP="00F1261D">
      <w:pPr>
        <w:pStyle w:val="Cmsor2"/>
      </w:pPr>
      <w:bookmarkStart w:id="21" w:name="_Toc71100588"/>
      <w:r>
        <w:lastRenderedPageBreak/>
        <w:t>Felépítési filozófia</w:t>
      </w:r>
      <w:bookmarkEnd w:id="21"/>
    </w:p>
    <w:p w14:paraId="612FF34C" w14:textId="7ECB3477" w:rsidR="005F7679" w:rsidRDefault="004B39C4" w:rsidP="00521612">
      <w:pPr>
        <w:rPr>
          <w:lang w:eastAsia="hu-HU"/>
        </w:rPr>
      </w:pPr>
      <w:r>
        <w:t>Alapvetően mindhárom keretrendszer komponens alapú megközelítést alkalmaz. Az alkalmazást a funkciók szerint vagy valamilyen más megközelítés szerint komponensekre bontva kell a fejlesztést elvégezni. Ennek a megközelítésnek számos előnye van. Lehetővé teszi a fejlesztőnek, hogy független, újra felhasználható komponenseket készítsenek, így elkerülhetőek a kód duplikációk és átláthatóbbá válik az alkalmazásunk.</w:t>
      </w:r>
      <w:r w:rsidR="00521612">
        <w:t xml:space="preserve"> </w:t>
      </w:r>
      <w:r w:rsidR="00521612">
        <w:rPr>
          <w:lang w:eastAsia="hu-HU"/>
        </w:rPr>
        <w:t xml:space="preserve">További előnye a komponens alapú felépítésnek, hogy nem muszáj a fejlesztőnek megírnia az egész komponenst, előfordulhat, hogy az interneten már létezik ahhoz nagyon hasonló működésű komponens, mint amire nekünk szükségünk van, és így ezeket fel tudjuk használni, ezzel is rengeteg időt megtakarítva. </w:t>
      </w:r>
    </w:p>
    <w:p w14:paraId="21B85AE7" w14:textId="0A74BDAC" w:rsidR="003A4334" w:rsidRDefault="003A4334" w:rsidP="003A4334">
      <w:pPr>
        <w:pStyle w:val="Cmsor3"/>
      </w:pPr>
      <w:bookmarkStart w:id="22" w:name="_Toc71100589"/>
      <w:r>
        <w:t>React.js</w:t>
      </w:r>
      <w:r w:rsidR="00266851">
        <w:t xml:space="preserve"> alkalmazások felépítése</w:t>
      </w:r>
      <w:bookmarkEnd w:id="22"/>
    </w:p>
    <w:p w14:paraId="06AC6B1A" w14:textId="7E566349" w:rsidR="004B39C4" w:rsidRDefault="004B39C4" w:rsidP="004B39C4">
      <w:r>
        <w:t>React.js-ben ezek a komponenseket JavaScript metódusokként lehet elképzelni, vannak bemeneti paramétereik és visszaadnak egy React objektumot, ami megmondja minek kell megjelennie a felületen. Komponenseket kétféle módon tudunk létrehozni, lehet metódusok vagy osztályok készítésével.</w:t>
      </w:r>
    </w:p>
    <w:p w14:paraId="1F95815D" w14:textId="77777777" w:rsidR="004B39C4" w:rsidRPr="005A1481" w:rsidRDefault="004B39C4" w:rsidP="004B39C4">
      <w:pPr>
        <w:pStyle w:val="Kd"/>
        <w:ind w:left="1287"/>
      </w:pPr>
      <w:r w:rsidRPr="005A1481">
        <w:t>class exampleComponent extends React.Component {</w:t>
      </w:r>
    </w:p>
    <w:p w14:paraId="45909A1C" w14:textId="77777777" w:rsidR="004B39C4" w:rsidRPr="005A1481" w:rsidRDefault="004B39C4" w:rsidP="004B39C4">
      <w:pPr>
        <w:pStyle w:val="Kd"/>
        <w:ind w:left="1723"/>
      </w:pPr>
      <w:r w:rsidRPr="005A1481">
        <w:t>render() {</w:t>
      </w:r>
    </w:p>
    <w:p w14:paraId="57750F65" w14:textId="77777777" w:rsidR="004B39C4" w:rsidRPr="005A1481" w:rsidRDefault="004B39C4" w:rsidP="004B39C4">
      <w:pPr>
        <w:pStyle w:val="Kd"/>
        <w:ind w:left="1723"/>
      </w:pPr>
      <w:r>
        <w:tab/>
      </w:r>
      <w:r w:rsidRPr="005A1481">
        <w:t>return &lt;p&gt;Ez egy példa:, {this.props.name}&lt;/p&gt;;</w:t>
      </w:r>
    </w:p>
    <w:p w14:paraId="40DC6CC2" w14:textId="77777777" w:rsidR="004B39C4" w:rsidRPr="005A1481" w:rsidRDefault="004B39C4" w:rsidP="004B39C4">
      <w:pPr>
        <w:pStyle w:val="Kd"/>
        <w:ind w:left="1723"/>
      </w:pPr>
      <w:r w:rsidRPr="005A1481">
        <w:t>}</w:t>
      </w:r>
    </w:p>
    <w:p w14:paraId="63452ADC" w14:textId="77777777" w:rsidR="004B39C4" w:rsidRDefault="004B39C4" w:rsidP="004B39C4">
      <w:pPr>
        <w:pStyle w:val="Kd"/>
        <w:ind w:left="1287"/>
      </w:pPr>
      <w:r w:rsidRPr="005A1481">
        <w:t>}</w:t>
      </w:r>
    </w:p>
    <w:p w14:paraId="6F8A38B3" w14:textId="77777777" w:rsidR="004B39C4" w:rsidRDefault="004B39C4" w:rsidP="004B39C4">
      <w:pPr>
        <w:ind w:firstLine="0"/>
      </w:pPr>
      <w:r>
        <w:tab/>
        <w:t>Van egy fontos szabálya a komponenseknek, ami nem más, mint az, hogy a komponens property-jeit (későbbiekben prop) nem módosíthatja. Ezt úgy nevezzük, hogy tiszta módon futnak a komponensek.</w:t>
      </w:r>
    </w:p>
    <w:p w14:paraId="24AE11C2" w14:textId="77777777" w:rsidR="004B39C4" w:rsidRPr="00F7288C" w:rsidRDefault="004B39C4" w:rsidP="004B39C4">
      <w:pPr>
        <w:pStyle w:val="Kd"/>
        <w:ind w:left="1418"/>
      </w:pPr>
      <w:r w:rsidRPr="00F7288C">
        <w:t xml:space="preserve">function </w:t>
      </w:r>
      <w:r>
        <w:t>modifyOrderAmount</w:t>
      </w:r>
      <w:r w:rsidRPr="00F7288C">
        <w:t>(</w:t>
      </w:r>
      <w:r>
        <w:t>Order</w:t>
      </w:r>
      <w:r w:rsidRPr="00F7288C">
        <w:t xml:space="preserve">, </w:t>
      </w:r>
      <w:r>
        <w:t>newValue</w:t>
      </w:r>
      <w:r w:rsidRPr="00F7288C">
        <w:t>) {</w:t>
      </w:r>
    </w:p>
    <w:p w14:paraId="44EBF427" w14:textId="77777777" w:rsidR="004B39C4" w:rsidRPr="00F7288C" w:rsidRDefault="004B39C4" w:rsidP="004B39C4">
      <w:pPr>
        <w:pStyle w:val="Kd"/>
        <w:ind w:left="1418"/>
      </w:pPr>
      <w:r w:rsidRPr="00F7288C">
        <w:t xml:space="preserve">  </w:t>
      </w:r>
      <w:r>
        <w:t>Order.Amount = newValue;</w:t>
      </w:r>
    </w:p>
    <w:p w14:paraId="2B024A3F" w14:textId="77777777" w:rsidR="004B39C4" w:rsidRDefault="004B39C4" w:rsidP="004B39C4">
      <w:pPr>
        <w:pStyle w:val="Kd"/>
        <w:ind w:left="1418"/>
      </w:pPr>
      <w:r w:rsidRPr="00F7288C">
        <w:t>}</w:t>
      </w:r>
    </w:p>
    <w:p w14:paraId="11E710B5" w14:textId="77777777" w:rsidR="004B39C4" w:rsidRDefault="004B39C4" w:rsidP="004B39C4">
      <w:pPr>
        <w:pStyle w:val="Kd"/>
        <w:ind w:left="1418"/>
      </w:pPr>
    </w:p>
    <w:p w14:paraId="68789D9C" w14:textId="77777777" w:rsidR="004B39C4" w:rsidRPr="00F7288C" w:rsidRDefault="004B39C4" w:rsidP="004B39C4">
      <w:pPr>
        <w:pStyle w:val="Kd"/>
        <w:ind w:left="1418"/>
      </w:pPr>
      <w:r w:rsidRPr="00F7288C">
        <w:t xml:space="preserve">function </w:t>
      </w:r>
      <w:r>
        <w:t>AddToOrderAmount</w:t>
      </w:r>
      <w:r w:rsidRPr="00F7288C">
        <w:t>(</w:t>
      </w:r>
      <w:r>
        <w:t>Order</w:t>
      </w:r>
      <w:r w:rsidRPr="00F7288C">
        <w:t xml:space="preserve">, </w:t>
      </w:r>
      <w:r>
        <w:t>toAdd</w:t>
      </w:r>
      <w:r w:rsidRPr="00F7288C">
        <w:t>) {</w:t>
      </w:r>
    </w:p>
    <w:p w14:paraId="764349CD" w14:textId="77777777" w:rsidR="004B39C4" w:rsidRPr="00F7288C" w:rsidRDefault="004B39C4" w:rsidP="004B39C4">
      <w:pPr>
        <w:pStyle w:val="Kd"/>
        <w:ind w:left="1418"/>
      </w:pPr>
      <w:r w:rsidRPr="00F7288C">
        <w:t xml:space="preserve">  </w:t>
      </w:r>
      <w:r>
        <w:t>Order.Amount += toAdd;</w:t>
      </w:r>
    </w:p>
    <w:p w14:paraId="0E733F67" w14:textId="77777777" w:rsidR="004B39C4" w:rsidRPr="00F7288C" w:rsidRDefault="004B39C4" w:rsidP="004B39C4">
      <w:pPr>
        <w:pStyle w:val="Kd"/>
        <w:ind w:left="1418"/>
      </w:pPr>
      <w:r w:rsidRPr="00F7288C">
        <w:t>}</w:t>
      </w:r>
    </w:p>
    <w:p w14:paraId="765404B1" w14:textId="77777777" w:rsidR="004B39C4" w:rsidRDefault="004B39C4" w:rsidP="004B39C4">
      <w:pPr>
        <w:pStyle w:val="Kd"/>
      </w:pPr>
    </w:p>
    <w:p w14:paraId="1044F5F0" w14:textId="77777777" w:rsidR="004B39C4" w:rsidRDefault="004B39C4" w:rsidP="004B39C4">
      <w:r>
        <w:t xml:space="preserve">További fontos tudnivaló még a komponensekkel kapcsolatban az nem más, mint a komponensek életciklusa. Egy komponensnek három állapota lehet, egyszer lehet létrehozás állapotban, ebbe akkor kerülnek a komponensek, amikor létrehozzuk őket. Egy másik állapot a frissítés, ebbe akkor kerülhet egy komponens, amikor megváltozik az állapota, vagy a propjai. Illetve lehet még leszerelés állapotban, amikor eltávolítjuk a </w:t>
      </w:r>
      <w:r>
        <w:lastRenderedPageBreak/>
        <w:t>DOM-ból. Ezekben az életciklusokban találhatóak metódusok is, amik lefutnak az életciklus során egy meghatározott sorrendben. Lehetőségünk van ezeket a metódusokat felülírni, és így a saját kódjainkat futtatni. Az életciklusokban található metódusok és ezeknek a futási sorrendje az alábbi ábrán látható.</w:t>
      </w:r>
    </w:p>
    <w:p w14:paraId="409BA093" w14:textId="71535940" w:rsidR="004B39C4" w:rsidRDefault="004B39C4" w:rsidP="004B39C4">
      <w:pPr>
        <w:jc w:val="center"/>
      </w:pPr>
      <w:r>
        <w:rPr>
          <w:noProof/>
        </w:rPr>
        <w:drawing>
          <wp:inline distT="0" distB="0" distL="0" distR="0" wp14:anchorId="445407E9" wp14:editId="66C057E0">
            <wp:extent cx="4740676" cy="1973981"/>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79039" cy="1989955"/>
                    </a:xfrm>
                    <a:prstGeom prst="rect">
                      <a:avLst/>
                    </a:prstGeom>
                  </pic:spPr>
                </pic:pic>
              </a:graphicData>
            </a:graphic>
          </wp:inline>
        </w:drawing>
      </w:r>
    </w:p>
    <w:p w14:paraId="2593E6FC" w14:textId="62E1B1DF" w:rsidR="007320A0" w:rsidRDefault="007320A0" w:rsidP="007320A0">
      <w:pPr>
        <w:pStyle w:val="Kpalrs"/>
        <w:numPr>
          <w:ilvl w:val="0"/>
          <w:numId w:val="42"/>
        </w:numPr>
      </w:pPr>
      <w:r>
        <w:t xml:space="preserve">ábra React komponensek életciklusai </w:t>
      </w:r>
      <w:r>
        <w:fldChar w:fldCharType="begin"/>
      </w:r>
      <w:r>
        <w:instrText xml:space="preserve"> REF _Ref71039424 \r \h </w:instrText>
      </w:r>
      <w:r>
        <w:fldChar w:fldCharType="separate"/>
      </w:r>
      <w:r>
        <w:t>[7]</w:t>
      </w:r>
      <w:r>
        <w:fldChar w:fldCharType="end"/>
      </w:r>
    </w:p>
    <w:p w14:paraId="7F8891C9" w14:textId="4E0FFADE" w:rsidR="004B39C4" w:rsidRDefault="004B39C4" w:rsidP="004B39C4">
      <w:r>
        <w:t>Ahhoz, hogy egy komponens megjelenjen a kimeneten, vagyis a felhasználói felületen ki kell renderelni. Ezt a ReactDOM.render() függvény meghívásával tehetünk meg. Van lehetőségünk meghatározni, hogy mely komponensek milyen feltételek teljesülése esetén renderelődjön ki. Ezt egyszerűen eldönthetjük egy változó alapján, egy if-else segítségével, vagy már magában egy komponensben is. Olyan is előfordulhat, hogy egy komponenst többször szeretnék megjeleníteni a képernyőt, erre szintén lehetőségünk van. Azonban ezeket azonosítanunk kell valamivel, hogy meg tudjuk találni a komponenseket, erre kulcsokat használunk. A kulcs általában Id-ként van hivatkozva, és ez egy szöveg vagy szám.</w:t>
      </w:r>
    </w:p>
    <w:p w14:paraId="5617F55B" w14:textId="6E4DB22F" w:rsidR="003A4334" w:rsidRDefault="003A4334" w:rsidP="003A4334">
      <w:pPr>
        <w:pStyle w:val="Cmsor3"/>
      </w:pPr>
      <w:bookmarkStart w:id="23" w:name="_Toc71100590"/>
      <w:r>
        <w:t>Angular.js</w:t>
      </w:r>
      <w:r w:rsidR="00266851">
        <w:t xml:space="preserve"> alkalmazások felépítése</w:t>
      </w:r>
      <w:bookmarkEnd w:id="23"/>
    </w:p>
    <w:p w14:paraId="6B8F6D5B" w14:textId="75C9C3FB" w:rsidR="00001EEC" w:rsidRDefault="00001EEC" w:rsidP="004B39C4">
      <w:r>
        <w:t>Angular.js esetében az alkalmazásunk egy komponenseket tartalmazó faként lehet leírni. A komponensek a legalapvetőbb építőelemei a felhasználói felületünknek. A komponensek mindig össze vannak kapcsolva egy template-el. Egy template egy eleméhez csakis kizárólag egy komponens köthető. Ahhoz, hogy egy komponenst más komponensekben vagy alkalmazásokban is tudjuk használni egy NgModule-hoz kell kapcsolni, ezt úgy tehetjük meg, hogy az NgModule metaadatai között megadjuk a komponensünket.</w:t>
      </w:r>
      <w:r w:rsidR="000F7242">
        <w:t xml:space="preserve"> </w:t>
      </w:r>
    </w:p>
    <w:p w14:paraId="6D8F8750" w14:textId="02533073" w:rsidR="00BC02EF" w:rsidRDefault="00BC02EF" w:rsidP="00BC02EF">
      <w:r>
        <w:lastRenderedPageBreak/>
        <w:t>Angularban egy komponens definiálása eltérő attól, amit a React-nél láttunk. Itt dekorátorok segítségével kell definiálnunk őket. A dekorátorokban kell megadni a komponens különböző információit.</w:t>
      </w:r>
      <w:r w:rsidR="007320A0">
        <w:fldChar w:fldCharType="begin"/>
      </w:r>
      <w:r w:rsidR="007320A0">
        <w:instrText xml:space="preserve"> REF _Ref71039351 \r \h </w:instrText>
      </w:r>
      <w:r w:rsidR="007320A0">
        <w:fldChar w:fldCharType="separate"/>
      </w:r>
      <w:r w:rsidR="007320A0">
        <w:t>[11]</w:t>
      </w:r>
      <w:r w:rsidR="007320A0">
        <w:fldChar w:fldCharType="end"/>
      </w:r>
    </w:p>
    <w:p w14:paraId="3646F5C2" w14:textId="77777777" w:rsidR="00BC02EF" w:rsidRDefault="00BC02EF" w:rsidP="00BC02EF">
      <w:pPr>
        <w:pStyle w:val="Listaszerbekezds"/>
        <w:numPr>
          <w:ilvl w:val="0"/>
          <w:numId w:val="29"/>
        </w:numPr>
      </w:pPr>
      <w:r>
        <w:t>selector: komponenst azonosító név</w:t>
      </w:r>
    </w:p>
    <w:p w14:paraId="5B4EEA51" w14:textId="77777777" w:rsidR="00BC02EF" w:rsidRDefault="00BC02EF" w:rsidP="00BC02EF">
      <w:pPr>
        <w:pStyle w:val="Listaszerbekezds"/>
        <w:numPr>
          <w:ilvl w:val="0"/>
          <w:numId w:val="29"/>
        </w:numPr>
      </w:pPr>
      <w:r>
        <w:t>styleURL: komponenshez tartozó CSS fájlok útvonala</w:t>
      </w:r>
    </w:p>
    <w:p w14:paraId="727D7E10" w14:textId="7D488EAF" w:rsidR="00BC02EF" w:rsidRDefault="00BC02EF" w:rsidP="00BC02EF">
      <w:pPr>
        <w:pStyle w:val="Listaszerbekezds"/>
        <w:numPr>
          <w:ilvl w:val="0"/>
          <w:numId w:val="29"/>
        </w:numPr>
      </w:pPr>
      <w:r>
        <w:t>templateURL:</w:t>
      </w:r>
      <w:r>
        <w:tab/>
        <w:t xml:space="preserve">útvonal a komponens sablonjához </w:t>
      </w:r>
    </w:p>
    <w:p w14:paraId="021DF318" w14:textId="6396BDB8" w:rsidR="00BC02EF" w:rsidRDefault="00BC02EF" w:rsidP="00BC02EF">
      <w:pPr>
        <w:pStyle w:val="Kd"/>
        <w:ind w:left="1985"/>
        <w:jc w:val="left"/>
        <w:rPr>
          <w:lang w:eastAsia="hu-HU"/>
        </w:rPr>
      </w:pPr>
      <w:r w:rsidRPr="00BC02EF">
        <w:rPr>
          <w:lang w:eastAsia="hu-HU"/>
        </w:rPr>
        <w:t>@</w:t>
      </w:r>
      <w:hyperlink r:id="rId14" w:history="1">
        <w:r w:rsidRPr="00BC02EF">
          <w:rPr>
            <w:lang w:eastAsia="hu-HU"/>
          </w:rPr>
          <w:t>Component</w:t>
        </w:r>
      </w:hyperlink>
      <w:r w:rsidRPr="00BC02EF">
        <w:rPr>
          <w:lang w:eastAsia="hu-HU"/>
        </w:rPr>
        <w:t>({</w:t>
      </w:r>
    </w:p>
    <w:p w14:paraId="6FFBC246" w14:textId="28F91649" w:rsidR="00BC02EF" w:rsidRDefault="00BC02EF" w:rsidP="00A12BF3">
      <w:pPr>
        <w:pStyle w:val="Kd"/>
        <w:ind w:left="2160"/>
        <w:jc w:val="left"/>
        <w:rPr>
          <w:lang w:eastAsia="hu-HU"/>
        </w:rPr>
      </w:pPr>
      <w:r w:rsidRPr="00BC02EF">
        <w:rPr>
          <w:lang w:eastAsia="hu-HU"/>
        </w:rPr>
        <w:t>selector: 'app-my-</w:t>
      </w:r>
      <w:r>
        <w:rPr>
          <w:lang w:eastAsia="hu-HU"/>
        </w:rPr>
        <w:t>example</w:t>
      </w:r>
      <w:r w:rsidRPr="00BC02EF">
        <w:rPr>
          <w:lang w:eastAsia="hu-HU"/>
        </w:rPr>
        <w:t>',</w:t>
      </w:r>
    </w:p>
    <w:p w14:paraId="5F580B37" w14:textId="457090A7" w:rsidR="00BC02EF" w:rsidRDefault="00BC02EF" w:rsidP="00A12BF3">
      <w:pPr>
        <w:pStyle w:val="Kd"/>
        <w:ind w:left="2160"/>
        <w:jc w:val="left"/>
        <w:rPr>
          <w:lang w:eastAsia="hu-HU"/>
        </w:rPr>
      </w:pPr>
      <w:r w:rsidRPr="00BC02EF">
        <w:rPr>
          <w:lang w:eastAsia="hu-HU"/>
        </w:rPr>
        <w:t>templateUrl: './</w:t>
      </w:r>
      <w:r>
        <w:rPr>
          <w:lang w:eastAsia="hu-HU"/>
        </w:rPr>
        <w:t>my-example</w:t>
      </w:r>
      <w:r w:rsidRPr="00BC02EF">
        <w:rPr>
          <w:lang w:eastAsia="hu-HU"/>
        </w:rPr>
        <w:t>.component.html',</w:t>
      </w:r>
    </w:p>
    <w:p w14:paraId="0A6A3F6C" w14:textId="6F746123" w:rsidR="00BC02EF" w:rsidRDefault="00BC02EF" w:rsidP="00A12BF3">
      <w:pPr>
        <w:pStyle w:val="Kd"/>
        <w:ind w:left="2160"/>
        <w:jc w:val="left"/>
        <w:rPr>
          <w:lang w:eastAsia="hu-HU"/>
        </w:rPr>
      </w:pPr>
      <w:r>
        <w:rPr>
          <w:lang w:eastAsia="hu-HU"/>
        </w:rPr>
        <w:t xml:space="preserve">styleURL: </w:t>
      </w:r>
      <w:r w:rsidRPr="00BC02EF">
        <w:rPr>
          <w:lang w:eastAsia="hu-HU"/>
        </w:rPr>
        <w:t>'./</w:t>
      </w:r>
      <w:r>
        <w:rPr>
          <w:lang w:eastAsia="hu-HU"/>
        </w:rPr>
        <w:t>my-example</w:t>
      </w:r>
      <w:r w:rsidRPr="00BC02EF">
        <w:rPr>
          <w:lang w:eastAsia="hu-HU"/>
        </w:rPr>
        <w:t>.component.</w:t>
      </w:r>
      <w:r>
        <w:rPr>
          <w:lang w:eastAsia="hu-HU"/>
        </w:rPr>
        <w:t>css</w:t>
      </w:r>
      <w:r w:rsidRPr="00BC02EF">
        <w:rPr>
          <w:lang w:eastAsia="hu-HU"/>
        </w:rPr>
        <w:t>'</w:t>
      </w:r>
    </w:p>
    <w:p w14:paraId="030E18B6" w14:textId="76D8AB35" w:rsidR="00BC02EF" w:rsidRDefault="00BC02EF" w:rsidP="00BC02EF">
      <w:pPr>
        <w:pStyle w:val="Kd"/>
        <w:ind w:left="1985"/>
        <w:jc w:val="left"/>
        <w:rPr>
          <w:lang w:eastAsia="hu-HU"/>
        </w:rPr>
      </w:pPr>
      <w:r w:rsidRPr="00BC02EF">
        <w:rPr>
          <w:lang w:eastAsia="hu-HU"/>
        </w:rPr>
        <w:t>})</w:t>
      </w:r>
    </w:p>
    <w:p w14:paraId="587076EF" w14:textId="7C565B1A" w:rsidR="00BC02EF" w:rsidRDefault="00BC02EF" w:rsidP="00D237AF">
      <w:pPr>
        <w:pStyle w:val="Kd"/>
        <w:ind w:left="1985"/>
        <w:jc w:val="left"/>
        <w:rPr>
          <w:lang w:eastAsia="hu-HU"/>
        </w:rPr>
      </w:pPr>
      <w:r w:rsidRPr="00BC02EF">
        <w:rPr>
          <w:lang w:eastAsia="hu-HU"/>
        </w:rPr>
        <w:t>export class My</w:t>
      </w:r>
      <w:r>
        <w:rPr>
          <w:lang w:eastAsia="hu-HU"/>
        </w:rPr>
        <w:t>Example</w:t>
      </w:r>
      <w:r w:rsidRPr="00BC02EF">
        <w:rPr>
          <w:lang w:eastAsia="hu-HU"/>
        </w:rPr>
        <w:t>Component { }</w:t>
      </w:r>
    </w:p>
    <w:p w14:paraId="107FC6CB" w14:textId="2D482269" w:rsidR="003A4334" w:rsidRDefault="003A4334" w:rsidP="004B39C4">
      <w:r>
        <w:t>Ahogy a React.js esetében láthattuk itt is van a komponenseknek életciklusa. Ezek segítségével a szakaszokban futtathatjuk saját kódjainkat, véghez vihetjük folyamatinkat. Miután az alkalmazásunk példányosít egy komponenst a konstruktorral, az Angular meghívja az adott életciklushoz tartozó hook metódusokat a következő sorrendben.</w:t>
      </w:r>
    </w:p>
    <w:tbl>
      <w:tblPr>
        <w:tblStyle w:val="Rcsostblzat"/>
        <w:tblW w:w="0" w:type="auto"/>
        <w:tblLook w:val="04A0" w:firstRow="1" w:lastRow="0" w:firstColumn="1" w:lastColumn="0" w:noHBand="0" w:noVBand="1"/>
      </w:tblPr>
      <w:tblGrid>
        <w:gridCol w:w="2562"/>
        <w:gridCol w:w="3186"/>
        <w:gridCol w:w="2746"/>
      </w:tblGrid>
      <w:tr w:rsidR="004E4BB8" w14:paraId="312D5744" w14:textId="77777777" w:rsidTr="005E6CDE">
        <w:tc>
          <w:tcPr>
            <w:tcW w:w="2562" w:type="dxa"/>
            <w:shd w:val="clear" w:color="auto" w:fill="A6A6A6" w:themeFill="background1" w:themeFillShade="A6"/>
            <w:vAlign w:val="center"/>
          </w:tcPr>
          <w:p w14:paraId="41614874" w14:textId="4DD7B469" w:rsidR="003A4334" w:rsidRPr="000A1DAB" w:rsidRDefault="003A4334" w:rsidP="003A4334">
            <w:pPr>
              <w:ind w:firstLine="0"/>
              <w:jc w:val="center"/>
              <w:rPr>
                <w:b/>
                <w:bCs/>
              </w:rPr>
            </w:pPr>
            <w:r w:rsidRPr="000A1DAB">
              <w:rPr>
                <w:b/>
                <w:bCs/>
              </w:rPr>
              <w:t>Hook metódus</w:t>
            </w:r>
          </w:p>
        </w:tc>
        <w:tc>
          <w:tcPr>
            <w:tcW w:w="3186" w:type="dxa"/>
            <w:shd w:val="clear" w:color="auto" w:fill="A6A6A6" w:themeFill="background1" w:themeFillShade="A6"/>
            <w:vAlign w:val="center"/>
          </w:tcPr>
          <w:p w14:paraId="4C256CAC" w14:textId="41A832C7" w:rsidR="003A4334" w:rsidRPr="000A1DAB" w:rsidRDefault="003A4334" w:rsidP="003A4334">
            <w:pPr>
              <w:ind w:firstLine="0"/>
              <w:jc w:val="center"/>
              <w:rPr>
                <w:b/>
                <w:bCs/>
              </w:rPr>
            </w:pPr>
            <w:r w:rsidRPr="000A1DAB">
              <w:rPr>
                <w:b/>
                <w:bCs/>
              </w:rPr>
              <w:t>Leírás</w:t>
            </w:r>
          </w:p>
        </w:tc>
        <w:tc>
          <w:tcPr>
            <w:tcW w:w="2746" w:type="dxa"/>
            <w:shd w:val="clear" w:color="auto" w:fill="A6A6A6" w:themeFill="background1" w:themeFillShade="A6"/>
            <w:vAlign w:val="center"/>
          </w:tcPr>
          <w:p w14:paraId="52C6D6DA" w14:textId="3279D38B" w:rsidR="003A4334" w:rsidRPr="000A1DAB" w:rsidRDefault="003A4334" w:rsidP="003A4334">
            <w:pPr>
              <w:ind w:firstLine="0"/>
              <w:jc w:val="center"/>
              <w:rPr>
                <w:b/>
                <w:bCs/>
              </w:rPr>
            </w:pPr>
            <w:r w:rsidRPr="000A1DAB">
              <w:rPr>
                <w:b/>
                <w:bCs/>
              </w:rPr>
              <w:t>Meghívás időpontja</w:t>
            </w:r>
          </w:p>
        </w:tc>
      </w:tr>
      <w:tr w:rsidR="004E4BB8" w14:paraId="3783CDAD" w14:textId="77777777" w:rsidTr="005E6CDE">
        <w:tc>
          <w:tcPr>
            <w:tcW w:w="2562" w:type="dxa"/>
          </w:tcPr>
          <w:p w14:paraId="33799F06" w14:textId="7BF216C2" w:rsidR="003A4334" w:rsidRDefault="003A4334" w:rsidP="004B39C4">
            <w:pPr>
              <w:ind w:firstLine="0"/>
            </w:pPr>
            <w:r>
              <w:t>ngOnChanges</w:t>
            </w:r>
          </w:p>
        </w:tc>
        <w:tc>
          <w:tcPr>
            <w:tcW w:w="3186" w:type="dxa"/>
          </w:tcPr>
          <w:p w14:paraId="5BD6826B" w14:textId="0DBFF992" w:rsidR="003A4334" w:rsidRDefault="003A4334" w:rsidP="004B39C4">
            <w:pPr>
              <w:ind w:firstLine="0"/>
            </w:pPr>
            <w:r>
              <w:t>Akkor hívódik meg, amikor beállítjuk vagy visszaállítjuk az adatokhoz kötött tulajdonságokat. Viszonylag sokszor hívódik, így teljesítmény igényes feladatok implementálása nem ajánlott.</w:t>
            </w:r>
          </w:p>
        </w:tc>
        <w:tc>
          <w:tcPr>
            <w:tcW w:w="2746" w:type="dxa"/>
          </w:tcPr>
          <w:p w14:paraId="4F562986" w14:textId="1D70D74F" w:rsidR="003A4334" w:rsidRDefault="003A4334" w:rsidP="004B39C4">
            <w:pPr>
              <w:ind w:firstLine="0"/>
            </w:pPr>
            <w:r>
              <w:t>Az ngOnInit előtt hívódik és akkor ha megváltoznak az adathoz kötött tulajdonságok.</w:t>
            </w:r>
          </w:p>
        </w:tc>
      </w:tr>
      <w:tr w:rsidR="004E4BB8" w14:paraId="232CE280" w14:textId="77777777" w:rsidTr="005E6CDE">
        <w:tc>
          <w:tcPr>
            <w:tcW w:w="2562" w:type="dxa"/>
          </w:tcPr>
          <w:p w14:paraId="56763113" w14:textId="3D2EED5F" w:rsidR="003A4334" w:rsidRDefault="003A4334" w:rsidP="004B39C4">
            <w:pPr>
              <w:ind w:firstLine="0"/>
            </w:pPr>
            <w:r>
              <w:t>ngOnInit</w:t>
            </w:r>
          </w:p>
        </w:tc>
        <w:tc>
          <w:tcPr>
            <w:tcW w:w="3186" w:type="dxa"/>
          </w:tcPr>
          <w:p w14:paraId="0F458DD5" w14:textId="12B7354A" w:rsidR="003A4334" w:rsidRDefault="003A4334" w:rsidP="004B39C4">
            <w:pPr>
              <w:ind w:firstLine="0"/>
            </w:pPr>
            <w:r>
              <w:t xml:space="preserve">Inicializálja a komponenst és beállítja a bejövő adatokat. </w:t>
            </w:r>
          </w:p>
        </w:tc>
        <w:tc>
          <w:tcPr>
            <w:tcW w:w="2746" w:type="dxa"/>
          </w:tcPr>
          <w:p w14:paraId="7A5ED561" w14:textId="26D1E837" w:rsidR="003A4334" w:rsidRDefault="003A4334" w:rsidP="004B39C4">
            <w:pPr>
              <w:ind w:firstLine="0"/>
            </w:pPr>
            <w:r>
              <w:t>Egyszer hívódik meg az első ngOnChanges metódus után.</w:t>
            </w:r>
          </w:p>
        </w:tc>
      </w:tr>
      <w:tr w:rsidR="004E4BB8" w14:paraId="4DA64F0A" w14:textId="77777777" w:rsidTr="005E6CDE">
        <w:tc>
          <w:tcPr>
            <w:tcW w:w="2562" w:type="dxa"/>
          </w:tcPr>
          <w:p w14:paraId="0BFA1082" w14:textId="44BCA67D" w:rsidR="003A4334" w:rsidRDefault="003A4334" w:rsidP="004B39C4">
            <w:pPr>
              <w:ind w:firstLine="0"/>
            </w:pPr>
            <w:r>
              <w:t>ngDoCheck</w:t>
            </w:r>
          </w:p>
        </w:tc>
        <w:tc>
          <w:tcPr>
            <w:tcW w:w="3186" w:type="dxa"/>
          </w:tcPr>
          <w:p w14:paraId="1358140F" w14:textId="36A9D894" w:rsidR="003A4334" w:rsidRDefault="003A4334" w:rsidP="004B39C4">
            <w:pPr>
              <w:ind w:firstLine="0"/>
            </w:pPr>
            <w:r>
              <w:t>Felismeri azokat a változásokat, amiket az Angular magától nem tud.</w:t>
            </w:r>
          </w:p>
        </w:tc>
        <w:tc>
          <w:tcPr>
            <w:tcW w:w="2746" w:type="dxa"/>
          </w:tcPr>
          <w:p w14:paraId="35064C35" w14:textId="4C91444C" w:rsidR="003A4334" w:rsidRDefault="003A4334" w:rsidP="004B39C4">
            <w:pPr>
              <w:ind w:firstLine="0"/>
            </w:pPr>
            <w:r>
              <w:t>Minden ngOnChanges után meghívódik közvetlenül és az első futáskor az ngOnInit után is.</w:t>
            </w:r>
          </w:p>
        </w:tc>
      </w:tr>
      <w:tr w:rsidR="004E4BB8" w14:paraId="7AF7B278" w14:textId="77777777" w:rsidTr="005E6CDE">
        <w:tc>
          <w:tcPr>
            <w:tcW w:w="2562" w:type="dxa"/>
          </w:tcPr>
          <w:p w14:paraId="1AD7BC3E" w14:textId="21C6BE03" w:rsidR="004E4BB8" w:rsidRDefault="004E4BB8" w:rsidP="004B39C4">
            <w:pPr>
              <w:ind w:firstLine="0"/>
            </w:pPr>
            <w:r>
              <w:lastRenderedPageBreak/>
              <w:t>ngAfterContentInit</w:t>
            </w:r>
          </w:p>
        </w:tc>
        <w:tc>
          <w:tcPr>
            <w:tcW w:w="3186" w:type="dxa"/>
          </w:tcPr>
          <w:p w14:paraId="615D553D" w14:textId="06C30158" w:rsidR="004E4BB8" w:rsidRDefault="004E4BB8" w:rsidP="004B39C4">
            <w:pPr>
              <w:ind w:firstLine="0"/>
            </w:pPr>
            <w:r>
              <w:t>Akkor válaszol, amikor egy külső tartalom megjelenik a nézetben.</w:t>
            </w:r>
          </w:p>
        </w:tc>
        <w:tc>
          <w:tcPr>
            <w:tcW w:w="2746" w:type="dxa"/>
          </w:tcPr>
          <w:p w14:paraId="549BE046" w14:textId="5DA3F9BE" w:rsidR="004E4BB8" w:rsidRDefault="004E4BB8" w:rsidP="004B39C4">
            <w:pPr>
              <w:ind w:firstLine="0"/>
            </w:pPr>
            <w:r>
              <w:t>Egyszer hívódik meg az ngDoCheck után.</w:t>
            </w:r>
          </w:p>
        </w:tc>
      </w:tr>
      <w:tr w:rsidR="004E4BB8" w14:paraId="5E31CBCC" w14:textId="77777777" w:rsidTr="005E6CDE">
        <w:tc>
          <w:tcPr>
            <w:tcW w:w="2562" w:type="dxa"/>
          </w:tcPr>
          <w:p w14:paraId="66C4AD32" w14:textId="29E2B76F" w:rsidR="004E4BB8" w:rsidRDefault="004E4BB8" w:rsidP="004B39C4">
            <w:pPr>
              <w:ind w:firstLine="0"/>
            </w:pPr>
            <w:r>
              <w:t>ngAfterContentChecked</w:t>
            </w:r>
          </w:p>
        </w:tc>
        <w:tc>
          <w:tcPr>
            <w:tcW w:w="3186" w:type="dxa"/>
          </w:tcPr>
          <w:p w14:paraId="22353247" w14:textId="512AC238" w:rsidR="004E4BB8" w:rsidRDefault="004E4BB8" w:rsidP="004B39C4">
            <w:pPr>
              <w:ind w:firstLine="0"/>
            </w:pPr>
            <w:r>
              <w:t>Akkor válaszol, amikor az Angular ellenőrzi a kivetített tartalmat a komponensben.</w:t>
            </w:r>
          </w:p>
        </w:tc>
        <w:tc>
          <w:tcPr>
            <w:tcW w:w="2746" w:type="dxa"/>
          </w:tcPr>
          <w:p w14:paraId="6DD6A2D6" w14:textId="4B629CE9" w:rsidR="004E4BB8" w:rsidRDefault="004E4BB8" w:rsidP="004B39C4">
            <w:pPr>
              <w:ind w:firstLine="0"/>
            </w:pPr>
            <w:r>
              <w:t>Az ngAfterContentInit után és minden ngDoCheck után.</w:t>
            </w:r>
          </w:p>
        </w:tc>
      </w:tr>
      <w:tr w:rsidR="00D237AF" w14:paraId="318CCF9A" w14:textId="77777777" w:rsidTr="00D237AF">
        <w:tc>
          <w:tcPr>
            <w:tcW w:w="2562" w:type="dxa"/>
          </w:tcPr>
          <w:p w14:paraId="637C43ED" w14:textId="77777777" w:rsidR="00D237AF" w:rsidRDefault="00D237AF" w:rsidP="00BD668E">
            <w:pPr>
              <w:ind w:firstLine="0"/>
            </w:pPr>
            <w:r>
              <w:t>ngAfterViewInit</w:t>
            </w:r>
          </w:p>
        </w:tc>
        <w:tc>
          <w:tcPr>
            <w:tcW w:w="3186" w:type="dxa"/>
          </w:tcPr>
          <w:p w14:paraId="3146C114" w14:textId="77777777" w:rsidR="00D237AF" w:rsidRDefault="00D237AF" w:rsidP="00BD668E">
            <w:pPr>
              <w:ind w:firstLine="0"/>
            </w:pPr>
            <w:r>
              <w:t>Akkor tér vissza, amikor a komponens nézetét inicializálta.</w:t>
            </w:r>
          </w:p>
        </w:tc>
        <w:tc>
          <w:tcPr>
            <w:tcW w:w="2746" w:type="dxa"/>
          </w:tcPr>
          <w:p w14:paraId="0269D7EA" w14:textId="77777777" w:rsidR="00D237AF" w:rsidRDefault="00D237AF" w:rsidP="00BD668E">
            <w:pPr>
              <w:ind w:firstLine="0"/>
            </w:pPr>
            <w:r>
              <w:t>Csakis egyszer az ngAfterContentChecked után.</w:t>
            </w:r>
          </w:p>
        </w:tc>
      </w:tr>
      <w:tr w:rsidR="00D237AF" w14:paraId="51006024" w14:textId="77777777" w:rsidTr="00D237AF">
        <w:tc>
          <w:tcPr>
            <w:tcW w:w="2562" w:type="dxa"/>
          </w:tcPr>
          <w:p w14:paraId="02050524" w14:textId="77777777" w:rsidR="00D237AF" w:rsidRDefault="00D237AF" w:rsidP="00BD668E">
            <w:pPr>
              <w:ind w:firstLine="0"/>
            </w:pPr>
            <w:r>
              <w:t>ngAfterViewChecked</w:t>
            </w:r>
          </w:p>
        </w:tc>
        <w:tc>
          <w:tcPr>
            <w:tcW w:w="3186" w:type="dxa"/>
          </w:tcPr>
          <w:p w14:paraId="15A2F76B" w14:textId="77777777" w:rsidR="00D237AF" w:rsidRDefault="00D237AF" w:rsidP="00BD668E">
            <w:pPr>
              <w:ind w:firstLine="0"/>
            </w:pPr>
            <w:r>
              <w:t>Akkor tér vissza, ha az Angular ellenőrizte a komponens nézeteit.</w:t>
            </w:r>
          </w:p>
        </w:tc>
        <w:tc>
          <w:tcPr>
            <w:tcW w:w="2746" w:type="dxa"/>
          </w:tcPr>
          <w:p w14:paraId="27FA8656" w14:textId="77777777" w:rsidR="00D237AF" w:rsidRDefault="00D237AF" w:rsidP="00BD668E">
            <w:pPr>
              <w:ind w:firstLine="0"/>
            </w:pPr>
            <w:r>
              <w:t>Az ngAfterViewInit után és minden alhívás ngAfterContentChecked után.</w:t>
            </w:r>
          </w:p>
        </w:tc>
      </w:tr>
      <w:tr w:rsidR="00D237AF" w14:paraId="0A2659F9" w14:textId="77777777" w:rsidTr="00D237AF">
        <w:tc>
          <w:tcPr>
            <w:tcW w:w="2562" w:type="dxa"/>
          </w:tcPr>
          <w:p w14:paraId="1675292F" w14:textId="77777777" w:rsidR="00D237AF" w:rsidRDefault="00D237AF" w:rsidP="00BD668E">
            <w:pPr>
              <w:ind w:firstLine="0"/>
            </w:pPr>
            <w:r>
              <w:t>ngOnDestroy</w:t>
            </w:r>
          </w:p>
        </w:tc>
        <w:tc>
          <w:tcPr>
            <w:tcW w:w="3186" w:type="dxa"/>
          </w:tcPr>
          <w:p w14:paraId="27B9BD54" w14:textId="77777777" w:rsidR="00D237AF" w:rsidRDefault="00D237AF" w:rsidP="00BD668E">
            <w:pPr>
              <w:ind w:firstLine="0"/>
            </w:pPr>
            <w:r>
              <w:t>Mielőtt az Angular megsemmisíti a komponenst meghívódik és megtisztítja a komponenst, leiratkozik eseményekről stb. ezzel is megakadályozva a memória szivárgást.</w:t>
            </w:r>
          </w:p>
        </w:tc>
        <w:tc>
          <w:tcPr>
            <w:tcW w:w="2746" w:type="dxa"/>
          </w:tcPr>
          <w:p w14:paraId="1BA0FD69" w14:textId="77777777" w:rsidR="00D237AF" w:rsidRDefault="00D237AF" w:rsidP="00BD668E">
            <w:pPr>
              <w:ind w:firstLine="0"/>
            </w:pPr>
            <w:r>
              <w:t>Közvetlenül mielőtt egy komponenst megsemmisít az Angular.</w:t>
            </w:r>
          </w:p>
        </w:tc>
      </w:tr>
    </w:tbl>
    <w:p w14:paraId="435CD084" w14:textId="288DDD4B" w:rsidR="003A4334" w:rsidRDefault="003A4334" w:rsidP="007B78F6">
      <w:pPr>
        <w:ind w:firstLine="0"/>
      </w:pPr>
    </w:p>
    <w:p w14:paraId="3DFC2A47" w14:textId="11C671D6" w:rsidR="00583E25" w:rsidRDefault="00583E25" w:rsidP="00583E25">
      <w:pPr>
        <w:pStyle w:val="Cmsor3"/>
      </w:pPr>
      <w:bookmarkStart w:id="24" w:name="_Toc71100591"/>
      <w:r>
        <w:t>Vue.js</w:t>
      </w:r>
      <w:r w:rsidR="00266851">
        <w:t xml:space="preserve"> alkalmazások építő elemi</w:t>
      </w:r>
      <w:bookmarkEnd w:id="24"/>
    </w:p>
    <w:p w14:paraId="273F2909" w14:textId="6B419A60" w:rsidR="00583E25" w:rsidRDefault="00583E25" w:rsidP="009B10E3">
      <w:pPr>
        <w:rPr>
          <w:lang w:eastAsia="hu-HU"/>
        </w:rPr>
      </w:pPr>
      <w:r>
        <w:rPr>
          <w:lang w:eastAsia="hu-HU"/>
        </w:rPr>
        <w:t xml:space="preserve">Vue.js keretrendszer alapvető koncepciója </w:t>
      </w:r>
      <w:r w:rsidR="00521612">
        <w:rPr>
          <w:lang w:eastAsia="hu-HU"/>
        </w:rPr>
        <w:t xml:space="preserve">szintén </w:t>
      </w:r>
      <w:r>
        <w:rPr>
          <w:lang w:eastAsia="hu-HU"/>
        </w:rPr>
        <w:t xml:space="preserve">a komponensekből történő építkezés. Alapvetően kétféle megközelítést szoktunk alkalmazni. Az egyik, hogy minden komponens egy fájlban van definiálva, ezt főleg kis és közepes méretű projekteknél lehet alkalmazni. Nagyobb projekteknél azonban ez nem jártható út, több okból kifolyólag sem. Az egyik probléma a globális változókkal van. Amennyiben minden komponensünk egy fájlban található, minden változónak különböző nevet kell adnunk. Ezekre a problémákra megoldást nyújt az a megközelítési mód, amikor minden komponenst egy </w:t>
      </w:r>
      <w:r w:rsidR="009B10E3">
        <w:rPr>
          <w:lang w:eastAsia="hu-HU"/>
        </w:rPr>
        <w:t>külön .vue</w:t>
      </w:r>
      <w:r>
        <w:rPr>
          <w:lang w:eastAsia="hu-HU"/>
        </w:rPr>
        <w:t xml:space="preserve"> kiterjesztésű fájlban definiálunk.</w:t>
      </w:r>
    </w:p>
    <w:p w14:paraId="3D1605FA" w14:textId="77777777" w:rsidR="00583E25" w:rsidRDefault="00583E25" w:rsidP="00583E25">
      <w:pPr>
        <w:pStyle w:val="Kd"/>
        <w:rPr>
          <w:lang w:eastAsia="hu-HU"/>
        </w:rPr>
      </w:pPr>
    </w:p>
    <w:p w14:paraId="10F01B25" w14:textId="77777777" w:rsidR="00583E25" w:rsidRDefault="00583E25" w:rsidP="00583E25">
      <w:pPr>
        <w:pStyle w:val="Kd"/>
        <w:rPr>
          <w:lang w:eastAsia="hu-HU"/>
        </w:rPr>
      </w:pPr>
    </w:p>
    <w:p w14:paraId="664E0D51" w14:textId="77777777" w:rsidR="00583E25" w:rsidRPr="00DD1B20" w:rsidRDefault="00583E25" w:rsidP="00DD1B20">
      <w:pPr>
        <w:pStyle w:val="Kd"/>
      </w:pPr>
      <w:r w:rsidRPr="00DD1B20">
        <w:t>&lt;script&gt;</w:t>
      </w:r>
    </w:p>
    <w:p w14:paraId="5085AA42" w14:textId="322A4001" w:rsidR="00583E25" w:rsidRPr="00DD1B20" w:rsidRDefault="00583E25" w:rsidP="00DD1B20">
      <w:pPr>
        <w:pStyle w:val="Kd"/>
      </w:pPr>
      <w:r w:rsidRPr="00DD1B20">
        <w:t>module.exports = {</w:t>
      </w:r>
      <w:r w:rsidR="00DD1B20">
        <w:t xml:space="preserve"> </w:t>
      </w:r>
      <w:r w:rsidRPr="00DD1B20">
        <w:t>data() {</w:t>
      </w:r>
    </w:p>
    <w:p w14:paraId="14A56F4D" w14:textId="658BC02D" w:rsidR="00583E25" w:rsidRPr="00DD1B20" w:rsidRDefault="00583E25" w:rsidP="00DD1B20">
      <w:pPr>
        <w:pStyle w:val="Kd"/>
      </w:pPr>
      <w:r w:rsidRPr="00DD1B20">
        <w:t xml:space="preserve">    return {</w:t>
      </w:r>
      <w:r w:rsidR="00DD1B20">
        <w:t xml:space="preserve"> </w:t>
      </w:r>
      <w:r w:rsidRPr="00DD1B20">
        <w:t>greeting: "Hello"</w:t>
      </w:r>
      <w:r w:rsidR="00DD1B20">
        <w:t xml:space="preserve"> </w:t>
      </w:r>
      <w:r w:rsidRPr="00DD1B20">
        <w:t>};}};</w:t>
      </w:r>
    </w:p>
    <w:p w14:paraId="29AB9ED6" w14:textId="77777777" w:rsidR="00583E25" w:rsidRPr="00DD1B20" w:rsidRDefault="00583E25" w:rsidP="00DD1B20">
      <w:pPr>
        <w:pStyle w:val="Kd"/>
      </w:pPr>
      <w:r w:rsidRPr="00DD1B20">
        <w:t>&lt;/script&gt;</w:t>
      </w:r>
    </w:p>
    <w:p w14:paraId="37F9449F" w14:textId="77777777" w:rsidR="00583E25" w:rsidRDefault="00583E25" w:rsidP="00583E25">
      <w:pPr>
        <w:rPr>
          <w:lang w:eastAsia="hu-HU"/>
        </w:rPr>
      </w:pPr>
      <w:r>
        <w:rPr>
          <w:lang w:eastAsia="hu-HU"/>
        </w:rPr>
        <w:t xml:space="preserve">Ahogy a fenti példában láthatjuk, itt is megjelenik a data tulajdonság, azonban ebben az esetben ez egy metódus, ami egy objektumot ad vissza. Ez azért így működik, mivel, ha egy komponenst többször használunk fel, akkor minden komponensnek külön adatokkal kell rendelkeznie, nem globális adatokat szeretnénk használni. </w:t>
      </w:r>
    </w:p>
    <w:p w14:paraId="70CA492C" w14:textId="025218DA" w:rsidR="00583E25" w:rsidRDefault="00583E25" w:rsidP="00583E25">
      <w:pPr>
        <w:rPr>
          <w:lang w:eastAsia="hu-HU"/>
        </w:rPr>
      </w:pPr>
      <w:r>
        <w:rPr>
          <w:lang w:eastAsia="hu-HU"/>
        </w:rPr>
        <w:t>A komponensek használatához azonban először be kell regisztrálnunk őket, hogy a vue ismerje és tudja használni őket. Ennek kétféle módja van. Lehet lokálisan vagy globálisan regisztrálni egy komponenst. A globális regisztráció hátránya, hogy ha már egy komponenst nem használunk akkor is benne van az alkalmazásban és így le kell töltenie a felhasználónak feleslegesen, ilyenkor érdemes a lokális regisztrációt alkalmazni. Azonban a lokálisan regisztrált komponensek nem elérhetőek alkomponensekben, így, ha használni akarjuk őket, oda is külön be kell regisztrálni.</w:t>
      </w:r>
      <w:r w:rsidR="007320A0">
        <w:rPr>
          <w:lang w:eastAsia="hu-HU"/>
        </w:rPr>
        <w:fldChar w:fldCharType="begin"/>
      </w:r>
      <w:r w:rsidR="007320A0">
        <w:rPr>
          <w:lang w:eastAsia="hu-HU"/>
        </w:rPr>
        <w:instrText xml:space="preserve"> REF _Ref71039357 \r \h </w:instrText>
      </w:r>
      <w:r w:rsidR="007320A0">
        <w:rPr>
          <w:lang w:eastAsia="hu-HU"/>
        </w:rPr>
      </w:r>
      <w:r w:rsidR="007320A0">
        <w:rPr>
          <w:lang w:eastAsia="hu-HU"/>
        </w:rPr>
        <w:fldChar w:fldCharType="separate"/>
      </w:r>
      <w:r w:rsidR="007320A0">
        <w:rPr>
          <w:lang w:eastAsia="hu-HU"/>
        </w:rPr>
        <w:t>[10]</w:t>
      </w:r>
      <w:r w:rsidR="007320A0">
        <w:rPr>
          <w:lang w:eastAsia="hu-HU"/>
        </w:rPr>
        <w:fldChar w:fldCharType="end"/>
      </w:r>
    </w:p>
    <w:tbl>
      <w:tblPr>
        <w:tblStyle w:val="Rcsostblzat"/>
        <w:tblW w:w="0" w:type="auto"/>
        <w:tblLook w:val="04A0" w:firstRow="1" w:lastRow="0" w:firstColumn="1" w:lastColumn="0" w:noHBand="0" w:noVBand="1"/>
      </w:tblPr>
      <w:tblGrid>
        <w:gridCol w:w="4247"/>
        <w:gridCol w:w="4247"/>
      </w:tblGrid>
      <w:tr w:rsidR="00583E25" w14:paraId="1D215182" w14:textId="77777777" w:rsidTr="009E3841">
        <w:tc>
          <w:tcPr>
            <w:tcW w:w="4247" w:type="dxa"/>
            <w:shd w:val="pct30" w:color="auto" w:fill="auto"/>
            <w:vAlign w:val="center"/>
          </w:tcPr>
          <w:p w14:paraId="1B660CC8" w14:textId="77777777" w:rsidR="00583E25" w:rsidRPr="00D80E18" w:rsidRDefault="00583E25" w:rsidP="009E3841">
            <w:pPr>
              <w:ind w:firstLine="0"/>
              <w:jc w:val="center"/>
              <w:rPr>
                <w:b/>
                <w:bCs/>
                <w:lang w:eastAsia="hu-HU"/>
              </w:rPr>
            </w:pPr>
            <w:r w:rsidRPr="00D80E18">
              <w:rPr>
                <w:b/>
                <w:bCs/>
                <w:lang w:eastAsia="hu-HU"/>
              </w:rPr>
              <w:t>Globális Regisztráció</w:t>
            </w:r>
          </w:p>
        </w:tc>
        <w:tc>
          <w:tcPr>
            <w:tcW w:w="4247" w:type="dxa"/>
            <w:shd w:val="pct30" w:color="auto" w:fill="auto"/>
            <w:vAlign w:val="center"/>
          </w:tcPr>
          <w:p w14:paraId="3505086F" w14:textId="77777777" w:rsidR="00583E25" w:rsidRPr="00D80E18" w:rsidRDefault="00583E25" w:rsidP="009E3841">
            <w:pPr>
              <w:ind w:firstLine="0"/>
              <w:jc w:val="center"/>
              <w:rPr>
                <w:b/>
                <w:bCs/>
                <w:lang w:eastAsia="hu-HU"/>
              </w:rPr>
            </w:pPr>
            <w:r w:rsidRPr="00D80E18">
              <w:rPr>
                <w:b/>
                <w:bCs/>
                <w:lang w:eastAsia="hu-HU"/>
              </w:rPr>
              <w:t>Lokális Regisztráció</w:t>
            </w:r>
          </w:p>
        </w:tc>
      </w:tr>
      <w:tr w:rsidR="00583E25" w14:paraId="6A698942" w14:textId="77777777" w:rsidTr="009E3841">
        <w:tc>
          <w:tcPr>
            <w:tcW w:w="4247" w:type="dxa"/>
          </w:tcPr>
          <w:p w14:paraId="2240B122" w14:textId="77777777" w:rsidR="00583E25" w:rsidRPr="00D80E18" w:rsidRDefault="00583E25" w:rsidP="009E3841">
            <w:pPr>
              <w:pStyle w:val="Kd"/>
              <w:rPr>
                <w:rStyle w:val="HTML-kd"/>
                <w:rFonts w:ascii="Menlo" w:hAnsi="Menlo" w:cs="Menlo"/>
              </w:rPr>
            </w:pPr>
            <w:r w:rsidRPr="00D80E18">
              <w:rPr>
                <w:rStyle w:val="token"/>
                <w:rFonts w:ascii="Menlo" w:hAnsi="Menlo" w:cs="Menlo"/>
              </w:rPr>
              <w:t>const</w:t>
            </w:r>
            <w:r w:rsidRPr="00D80E18">
              <w:rPr>
                <w:rStyle w:val="HTML-kd"/>
                <w:rFonts w:ascii="Menlo" w:hAnsi="Menlo" w:cs="Menlo"/>
              </w:rPr>
              <w:t xml:space="preserve"> app </w:t>
            </w:r>
            <w:r w:rsidRPr="00D80E18">
              <w:rPr>
                <w:rStyle w:val="token"/>
                <w:rFonts w:ascii="Menlo" w:hAnsi="Menlo" w:cs="Menlo"/>
              </w:rPr>
              <w:t>=</w:t>
            </w:r>
            <w:r w:rsidRPr="00D80E18">
              <w:rPr>
                <w:rStyle w:val="HTML-kd"/>
                <w:rFonts w:ascii="Menlo" w:hAnsi="Menlo" w:cs="Menlo"/>
              </w:rPr>
              <w:t xml:space="preserve"> Vue</w:t>
            </w:r>
            <w:r w:rsidRPr="00D80E18">
              <w:rPr>
                <w:rStyle w:val="token"/>
                <w:rFonts w:ascii="Menlo" w:hAnsi="Menlo" w:cs="Menlo"/>
              </w:rPr>
              <w:t>.createApp({})</w:t>
            </w:r>
          </w:p>
          <w:p w14:paraId="26D83514" w14:textId="77777777" w:rsidR="00583E25" w:rsidRPr="00D80E18" w:rsidRDefault="00583E25" w:rsidP="009E3841">
            <w:pPr>
              <w:pStyle w:val="Kd"/>
              <w:rPr>
                <w:rStyle w:val="HTML-kd"/>
                <w:rFonts w:ascii="Menlo" w:hAnsi="Menlo" w:cs="Menlo"/>
              </w:rPr>
            </w:pPr>
          </w:p>
          <w:p w14:paraId="4F78FDEE" w14:textId="77777777" w:rsidR="00583E25" w:rsidRPr="00D80E18" w:rsidRDefault="00583E25" w:rsidP="009E3841">
            <w:pPr>
              <w:pStyle w:val="Kd"/>
              <w:rPr>
                <w:rStyle w:val="HTML-kd"/>
                <w:rFonts w:ascii="Menlo" w:hAnsi="Menlo" w:cs="Menlo"/>
              </w:rPr>
            </w:pPr>
            <w:r w:rsidRPr="00D80E18">
              <w:rPr>
                <w:rStyle w:val="HTML-kd"/>
                <w:rFonts w:ascii="Menlo" w:hAnsi="Menlo" w:cs="Menlo"/>
              </w:rPr>
              <w:t>app</w:t>
            </w:r>
            <w:r w:rsidRPr="00D80E18">
              <w:rPr>
                <w:rStyle w:val="token"/>
                <w:rFonts w:ascii="Menlo" w:hAnsi="Menlo" w:cs="Menlo"/>
              </w:rPr>
              <w:t>.component('component-a',</w:t>
            </w:r>
            <w:r w:rsidRPr="00D80E18">
              <w:rPr>
                <w:rStyle w:val="HTML-kd"/>
                <w:rFonts w:ascii="Menlo" w:hAnsi="Menlo" w:cs="Menlo"/>
              </w:rPr>
              <w:t xml:space="preserve"> </w:t>
            </w:r>
            <w:r w:rsidRPr="00D80E18">
              <w:rPr>
                <w:rStyle w:val="token"/>
                <w:rFonts w:ascii="Menlo" w:hAnsi="Menlo" w:cs="Menlo"/>
              </w:rPr>
              <w:t>{</w:t>
            </w:r>
          </w:p>
          <w:p w14:paraId="6FB2801B" w14:textId="77777777" w:rsidR="00583E25" w:rsidRPr="00D80E18" w:rsidRDefault="00583E25" w:rsidP="009E3841">
            <w:pPr>
              <w:pStyle w:val="Kd"/>
              <w:rPr>
                <w:rStyle w:val="HTML-kd"/>
                <w:rFonts w:ascii="Menlo" w:hAnsi="Menlo" w:cs="Menlo"/>
              </w:rPr>
            </w:pPr>
            <w:r w:rsidRPr="00D80E18">
              <w:rPr>
                <w:rStyle w:val="HTML-kd"/>
                <w:rFonts w:ascii="Menlo" w:hAnsi="Menlo" w:cs="Menlo"/>
              </w:rPr>
              <w:t xml:space="preserve">  </w:t>
            </w:r>
            <w:r w:rsidRPr="00D80E18">
              <w:rPr>
                <w:rStyle w:val="token"/>
                <w:rFonts w:ascii="Menlo" w:hAnsi="Menlo" w:cs="Menlo"/>
              </w:rPr>
              <w:t>/* ... */</w:t>
            </w:r>
          </w:p>
          <w:p w14:paraId="2DE9742F" w14:textId="77777777" w:rsidR="00583E25" w:rsidRPr="00D80E18" w:rsidRDefault="00583E25" w:rsidP="009E3841">
            <w:pPr>
              <w:pStyle w:val="Kd"/>
              <w:rPr>
                <w:sz w:val="24"/>
                <w:lang w:eastAsia="hu-HU"/>
              </w:rPr>
            </w:pPr>
            <w:r w:rsidRPr="00D80E18">
              <w:rPr>
                <w:rStyle w:val="token"/>
                <w:rFonts w:ascii="Menlo" w:hAnsi="Menlo" w:cs="Menlo"/>
              </w:rPr>
              <w:t>})</w:t>
            </w:r>
          </w:p>
        </w:tc>
        <w:tc>
          <w:tcPr>
            <w:tcW w:w="4247" w:type="dxa"/>
          </w:tcPr>
          <w:p w14:paraId="701B09F6" w14:textId="77777777" w:rsidR="00583E25" w:rsidRPr="00D80E18" w:rsidRDefault="00583E25" w:rsidP="009E3841">
            <w:pPr>
              <w:pStyle w:val="Kd"/>
              <w:rPr>
                <w:rStyle w:val="HTML-kd"/>
                <w:rFonts w:ascii="Menlo" w:hAnsi="Menlo" w:cs="Menlo"/>
              </w:rPr>
            </w:pPr>
            <w:r w:rsidRPr="00D80E18">
              <w:rPr>
                <w:rStyle w:val="token"/>
                <w:rFonts w:ascii="Menlo" w:hAnsi="Menlo" w:cs="Menlo"/>
              </w:rPr>
              <w:t>const</w:t>
            </w:r>
            <w:r w:rsidRPr="00D80E18">
              <w:rPr>
                <w:rStyle w:val="HTML-kd"/>
                <w:rFonts w:ascii="Menlo" w:hAnsi="Menlo" w:cs="Menlo"/>
              </w:rPr>
              <w:t xml:space="preserve"> app </w:t>
            </w:r>
            <w:r w:rsidRPr="00D80E18">
              <w:rPr>
                <w:rStyle w:val="token"/>
                <w:rFonts w:ascii="Menlo" w:hAnsi="Menlo" w:cs="Menlo"/>
              </w:rPr>
              <w:t>=</w:t>
            </w:r>
            <w:r w:rsidRPr="00D80E18">
              <w:rPr>
                <w:rStyle w:val="HTML-kd"/>
                <w:rFonts w:ascii="Menlo" w:hAnsi="Menlo" w:cs="Menlo"/>
              </w:rPr>
              <w:t xml:space="preserve"> Vue</w:t>
            </w:r>
            <w:r w:rsidRPr="00D80E18">
              <w:rPr>
                <w:rStyle w:val="token"/>
                <w:rFonts w:ascii="Menlo" w:hAnsi="Menlo" w:cs="Menlo"/>
              </w:rPr>
              <w:t>.createApp({</w:t>
            </w:r>
          </w:p>
          <w:p w14:paraId="585A08DE" w14:textId="77777777" w:rsidR="00583E25" w:rsidRPr="00D80E18" w:rsidRDefault="00583E25" w:rsidP="009E3841">
            <w:pPr>
              <w:pStyle w:val="Kd"/>
              <w:rPr>
                <w:rStyle w:val="HTML-kd"/>
                <w:rFonts w:ascii="Menlo" w:hAnsi="Menlo" w:cs="Menlo"/>
              </w:rPr>
            </w:pPr>
            <w:r w:rsidRPr="00D80E18">
              <w:rPr>
                <w:rStyle w:val="HTML-kd"/>
                <w:rFonts w:ascii="Menlo" w:hAnsi="Menlo" w:cs="Menlo"/>
              </w:rPr>
              <w:t xml:space="preserve">  components</w:t>
            </w:r>
            <w:r w:rsidRPr="00D80E18">
              <w:rPr>
                <w:rStyle w:val="token"/>
                <w:rFonts w:ascii="Menlo" w:hAnsi="Menlo" w:cs="Menlo"/>
              </w:rPr>
              <w:t>:</w:t>
            </w:r>
            <w:r w:rsidRPr="00D80E18">
              <w:rPr>
                <w:rStyle w:val="HTML-kd"/>
                <w:rFonts w:ascii="Menlo" w:hAnsi="Menlo" w:cs="Menlo"/>
              </w:rPr>
              <w:t xml:space="preserve"> </w:t>
            </w:r>
            <w:r w:rsidRPr="00D80E18">
              <w:rPr>
                <w:rStyle w:val="token"/>
                <w:rFonts w:ascii="Menlo" w:hAnsi="Menlo" w:cs="Menlo"/>
              </w:rPr>
              <w:t>{</w:t>
            </w:r>
          </w:p>
          <w:p w14:paraId="11131913" w14:textId="77777777" w:rsidR="00583E25" w:rsidRPr="00D80E18" w:rsidRDefault="00583E25" w:rsidP="009E3841">
            <w:pPr>
              <w:pStyle w:val="Kd"/>
              <w:rPr>
                <w:rStyle w:val="HTML-kd"/>
                <w:rFonts w:ascii="Menlo" w:hAnsi="Menlo" w:cs="Menlo"/>
              </w:rPr>
            </w:pPr>
            <w:r w:rsidRPr="00D80E18">
              <w:rPr>
                <w:rStyle w:val="HTML-kd"/>
                <w:rFonts w:ascii="Menlo" w:hAnsi="Menlo" w:cs="Menlo"/>
              </w:rPr>
              <w:t xml:space="preserve">    </w:t>
            </w:r>
            <w:r w:rsidRPr="00D80E18">
              <w:rPr>
                <w:rStyle w:val="token"/>
                <w:rFonts w:ascii="Menlo" w:hAnsi="Menlo" w:cs="Menlo"/>
              </w:rPr>
              <w:t>'component-a':</w:t>
            </w:r>
            <w:r w:rsidRPr="00D80E18">
              <w:rPr>
                <w:rStyle w:val="HTML-kd"/>
                <w:rFonts w:ascii="Menlo" w:hAnsi="Menlo" w:cs="Menlo"/>
              </w:rPr>
              <w:t xml:space="preserve"> ComponentA</w:t>
            </w:r>
            <w:r w:rsidRPr="00D80E18">
              <w:rPr>
                <w:rStyle w:val="token"/>
                <w:rFonts w:ascii="Menlo" w:hAnsi="Menlo" w:cs="Menlo"/>
              </w:rPr>
              <w:t>,</w:t>
            </w:r>
          </w:p>
          <w:p w14:paraId="24B59B03" w14:textId="77777777" w:rsidR="00583E25" w:rsidRPr="00D80E18" w:rsidRDefault="00583E25" w:rsidP="009E3841">
            <w:pPr>
              <w:pStyle w:val="Kd"/>
              <w:rPr>
                <w:rStyle w:val="HTML-kd"/>
                <w:rFonts w:ascii="Menlo" w:hAnsi="Menlo" w:cs="Menlo"/>
              </w:rPr>
            </w:pPr>
            <w:r w:rsidRPr="00D80E18">
              <w:rPr>
                <w:rStyle w:val="HTML-kd"/>
                <w:rFonts w:ascii="Menlo" w:hAnsi="Menlo" w:cs="Menlo"/>
              </w:rPr>
              <w:t xml:space="preserve">    </w:t>
            </w:r>
            <w:r w:rsidRPr="00D80E18">
              <w:rPr>
                <w:rStyle w:val="token"/>
                <w:rFonts w:ascii="Menlo" w:hAnsi="Menlo" w:cs="Menlo"/>
              </w:rPr>
              <w:t>'component-b':</w:t>
            </w:r>
            <w:r w:rsidRPr="00D80E18">
              <w:rPr>
                <w:rStyle w:val="HTML-kd"/>
                <w:rFonts w:ascii="Menlo" w:hAnsi="Menlo" w:cs="Menlo"/>
              </w:rPr>
              <w:t xml:space="preserve"> ComponentB</w:t>
            </w:r>
          </w:p>
          <w:p w14:paraId="660882E7" w14:textId="77777777" w:rsidR="00583E25" w:rsidRPr="00D80E18" w:rsidRDefault="00583E25" w:rsidP="009E3841">
            <w:pPr>
              <w:pStyle w:val="Kd"/>
              <w:rPr>
                <w:rStyle w:val="HTML-kd"/>
                <w:rFonts w:ascii="Menlo" w:hAnsi="Menlo" w:cs="Menlo"/>
              </w:rPr>
            </w:pPr>
            <w:r w:rsidRPr="00D80E18">
              <w:rPr>
                <w:rStyle w:val="HTML-kd"/>
                <w:rFonts w:ascii="Menlo" w:hAnsi="Menlo" w:cs="Menlo"/>
              </w:rPr>
              <w:t xml:space="preserve">  </w:t>
            </w:r>
            <w:r w:rsidRPr="00D80E18">
              <w:rPr>
                <w:rStyle w:val="token"/>
                <w:rFonts w:ascii="Menlo" w:hAnsi="Menlo" w:cs="Menlo"/>
              </w:rPr>
              <w:t>}</w:t>
            </w:r>
          </w:p>
          <w:p w14:paraId="6F92B653" w14:textId="77777777" w:rsidR="00583E25" w:rsidRPr="00D80E18" w:rsidRDefault="00583E25" w:rsidP="009E3841">
            <w:pPr>
              <w:pStyle w:val="Kd"/>
              <w:rPr>
                <w:sz w:val="24"/>
                <w:lang w:eastAsia="hu-HU"/>
              </w:rPr>
            </w:pPr>
            <w:r w:rsidRPr="00D80E18">
              <w:rPr>
                <w:rStyle w:val="token"/>
                <w:rFonts w:ascii="Menlo" w:hAnsi="Menlo" w:cs="Menlo"/>
              </w:rPr>
              <w:t>})</w:t>
            </w:r>
          </w:p>
        </w:tc>
      </w:tr>
    </w:tbl>
    <w:p w14:paraId="6DC39399" w14:textId="77777777" w:rsidR="00583E25" w:rsidRDefault="00583E25" w:rsidP="00583E25">
      <w:pPr>
        <w:ind w:firstLine="0"/>
        <w:rPr>
          <w:lang w:eastAsia="hu-HU"/>
        </w:rPr>
      </w:pPr>
    </w:p>
    <w:p w14:paraId="045DC479" w14:textId="1282991D" w:rsidR="00A91C43" w:rsidRPr="00A91C43" w:rsidRDefault="00583E25" w:rsidP="008626F7">
      <w:r>
        <w:rPr>
          <w:lang w:eastAsia="hu-HU"/>
        </w:rPr>
        <w:t>Lehetőségünk van a komponenseket egymásba ágyazni, azaz szülő gyerek kapcsolatba állítani őket. Ilyen esetben sokszor kell adatokat átvinni egyik komponensből a másikba. Erre van egy props nevezetű tulajdonság. Ez a szülő -&gt; gyerek irányba működik, ha a másik irányba szeretnénk adatokat küldeni, vagy valami változásról értesíteni a szülő komponenst azt esemény objektumokon keresztül tehetjük meg. Ennek a kétirányú kommunikáció megvalósításának megkönnyítésére hozták léte a v-model direktívát.</w:t>
      </w:r>
      <w:r w:rsidR="005B6B33">
        <w:rPr>
          <w:lang w:eastAsia="hu-HU"/>
        </w:rPr>
        <w:t xml:space="preserve"> A direktívákról a következő fejezetben lesz szó.</w:t>
      </w:r>
    </w:p>
    <w:p w14:paraId="358897D2" w14:textId="37389CBE" w:rsidR="00810FCF" w:rsidRDefault="00810FCF" w:rsidP="00810FCF">
      <w:pPr>
        <w:pStyle w:val="Cmsor2"/>
      </w:pPr>
      <w:bookmarkStart w:id="25" w:name="_Toc71100592"/>
      <w:r>
        <w:t>Direktívák</w:t>
      </w:r>
      <w:bookmarkEnd w:id="25"/>
    </w:p>
    <w:p w14:paraId="11E1E923" w14:textId="5EE0BE70" w:rsidR="005B6B33" w:rsidRDefault="005B6B33" w:rsidP="005B6B33">
      <w:r>
        <w:t>A direktívák lényegében arra szolgálnak, hogy egy speciális jelöléssel</w:t>
      </w:r>
      <w:r w:rsidR="00EE0F38">
        <w:t xml:space="preserve"> (egyedi attribútummal)</w:t>
      </w:r>
      <w:r>
        <w:t xml:space="preserve"> megmondja a könyvtárnak, hogy csináljon valami a DOM elemekkel. </w:t>
      </w:r>
      <w:r w:rsidR="00EE0F38">
        <w:lastRenderedPageBreak/>
        <w:t xml:space="preserve">Lényegében egy egyedi HTML attribútum. </w:t>
      </w:r>
      <w:r>
        <w:t>Például, ha van egy listánk és minden elemét meg akarjuk jeleníteni, akkor erre jó megoldást nyújthat egy direktíva.</w:t>
      </w:r>
    </w:p>
    <w:p w14:paraId="6EF6A813" w14:textId="3CF376D3" w:rsidR="007824F5" w:rsidRPr="005B6B33" w:rsidRDefault="00266851" w:rsidP="007824F5">
      <w:pPr>
        <w:pStyle w:val="Cmsor3"/>
      </w:pPr>
      <w:bookmarkStart w:id="26" w:name="_Toc71100593"/>
      <w:r>
        <w:t xml:space="preserve">Direktívák a </w:t>
      </w:r>
      <w:r w:rsidR="007824F5">
        <w:t>React.js</w:t>
      </w:r>
      <w:r>
        <w:t>-ben</w:t>
      </w:r>
      <w:bookmarkEnd w:id="26"/>
    </w:p>
    <w:p w14:paraId="4931D206" w14:textId="77777777" w:rsidR="005B6B33" w:rsidRDefault="005B6B33" w:rsidP="005B6B33">
      <w:r>
        <w:t xml:space="preserve">A React.js-ben alapból nem találhatóak meg a direktívák. Ez nem is meglepő, mivel ez a másik kettő összehasonlításban szereplő technológiával ellentétben csak egy könyvtár nem egy egész keretrendszer, így nyilván kevesebb funkcióval is rendelkezik. Azonban ezt a hiányosságot egyszerűen lehet orvosolni, egy másik könyvtár alkalmazásával. Erre a react-directive nevezetű könyvtárat szoktuk alkalmazni. Ezt az npm segítségével egyszerűen tudjuk telepíteni és használni az alkalmazásunkban. </w:t>
      </w:r>
    </w:p>
    <w:p w14:paraId="0ECDD3AA" w14:textId="32C0B540" w:rsidR="005B6B33" w:rsidRPr="006417A2" w:rsidRDefault="005B6B33" w:rsidP="005B6B33">
      <w:r>
        <w:t xml:space="preserve">A react-directive könyvtárat a vue.js-ben található direktívák inspirálták. </w:t>
      </w:r>
      <w:r w:rsidR="006417A2">
        <w:t xml:space="preserve">Ezáltal a használata és a működése nagyon hasonlít a vue.js-ben lévő direktívákéhoz, amit a később látni is fogunk, amikor megnézzük a vue.js-ben lévő direktívákat is. Ebben a könyvtárban kétféle direktíva található, az egyik a feltételek vizsgálatára a másik pedig a </w:t>
      </w:r>
      <w:r w:rsidR="006417A2" w:rsidRPr="006417A2">
        <w:t>komponensek listázására használható.</w:t>
      </w:r>
    </w:p>
    <w:p w14:paraId="4032BCE3" w14:textId="77777777" w:rsidR="006417A2" w:rsidRPr="006417A2" w:rsidRDefault="006417A2" w:rsidP="006417A2">
      <w:pPr>
        <w:pStyle w:val="Kd"/>
      </w:pPr>
      <w:r w:rsidRPr="006417A2">
        <w:t>import  React  from  'react';</w:t>
      </w:r>
    </w:p>
    <w:p w14:paraId="0E0E6288" w14:textId="6F756173" w:rsidR="006417A2" w:rsidRPr="006417A2" w:rsidRDefault="006417A2" w:rsidP="006417A2">
      <w:pPr>
        <w:pStyle w:val="Kd"/>
      </w:pPr>
      <w:r w:rsidRPr="006417A2">
        <w:t>import  ReactDirective  from  'react-directive';</w:t>
      </w:r>
    </w:p>
    <w:p w14:paraId="58E6BC11" w14:textId="77777777" w:rsidR="006417A2" w:rsidRPr="006417A2" w:rsidRDefault="006417A2" w:rsidP="006417A2">
      <w:pPr>
        <w:pStyle w:val="Kd"/>
      </w:pPr>
      <w:r w:rsidRPr="006417A2">
        <w:t>const  MyComponent  =  props  =&gt;  {</w:t>
      </w:r>
    </w:p>
    <w:p w14:paraId="26C9CF04" w14:textId="77777777" w:rsidR="006417A2" w:rsidRPr="006417A2" w:rsidRDefault="006417A2" w:rsidP="006417A2">
      <w:pPr>
        <w:pStyle w:val="Kd"/>
      </w:pPr>
      <w:r w:rsidRPr="006417A2">
        <w:t>    return (</w:t>
      </w:r>
    </w:p>
    <w:p w14:paraId="27178314" w14:textId="77777777" w:rsidR="006417A2" w:rsidRPr="006417A2" w:rsidRDefault="006417A2" w:rsidP="006417A2">
      <w:pPr>
        <w:pStyle w:val="Kd"/>
      </w:pPr>
      <w:r w:rsidRPr="006417A2">
        <w:t>        &lt;ReactDirective&gt;</w:t>
      </w:r>
    </w:p>
    <w:p w14:paraId="4C0C59B3" w14:textId="0386E9FD" w:rsidR="006417A2" w:rsidRPr="006417A2" w:rsidRDefault="006417A2" w:rsidP="006417A2">
      <w:pPr>
        <w:pStyle w:val="Kd"/>
      </w:pPr>
      <w:r w:rsidRPr="006417A2">
        <w:t>            {</w:t>
      </w:r>
      <w:r w:rsidRPr="006417A2">
        <w:rPr>
          <w:i/>
          <w:iCs/>
        </w:rPr>
        <w:t>/* </w:t>
      </w:r>
      <w:r>
        <w:rPr>
          <w:i/>
          <w:iCs/>
        </w:rPr>
        <w:t xml:space="preserve">Az itt lévő komponenseknél lehet használni a </w:t>
      </w:r>
      <w:r w:rsidRPr="006417A2">
        <w:rPr>
          <w:i/>
          <w:iCs/>
        </w:rPr>
        <w:t> data-react-if </w:t>
      </w:r>
      <w:r>
        <w:rPr>
          <w:i/>
          <w:iCs/>
        </w:rPr>
        <w:t>és a</w:t>
      </w:r>
      <w:r w:rsidRPr="006417A2">
        <w:rPr>
          <w:i/>
          <w:iCs/>
        </w:rPr>
        <w:t> data-react-for </w:t>
      </w:r>
      <w:r>
        <w:rPr>
          <w:i/>
          <w:iCs/>
        </w:rPr>
        <w:t>direkt</w:t>
      </w:r>
      <w:r w:rsidR="007B6302">
        <w:rPr>
          <w:i/>
          <w:iCs/>
        </w:rPr>
        <w:t>í</w:t>
      </w:r>
      <w:r>
        <w:rPr>
          <w:i/>
          <w:iCs/>
        </w:rPr>
        <w:t>vákat.</w:t>
      </w:r>
      <w:r w:rsidRPr="006417A2">
        <w:rPr>
          <w:i/>
          <w:iCs/>
        </w:rPr>
        <w:t> */</w:t>
      </w:r>
      <w:r w:rsidRPr="006417A2">
        <w:t>}</w:t>
      </w:r>
    </w:p>
    <w:p w14:paraId="10DA1427" w14:textId="77777777" w:rsidR="006417A2" w:rsidRPr="006417A2" w:rsidRDefault="006417A2" w:rsidP="006417A2">
      <w:pPr>
        <w:pStyle w:val="Kd"/>
      </w:pPr>
      <w:r w:rsidRPr="006417A2">
        <w:t>        &lt;/ReactDirective&gt;</w:t>
      </w:r>
    </w:p>
    <w:p w14:paraId="1943D3C4" w14:textId="77777777" w:rsidR="006417A2" w:rsidRPr="006417A2" w:rsidRDefault="006417A2" w:rsidP="006417A2">
      <w:pPr>
        <w:pStyle w:val="Kd"/>
      </w:pPr>
      <w:r w:rsidRPr="006417A2">
        <w:t>    );</w:t>
      </w:r>
    </w:p>
    <w:p w14:paraId="129B266A" w14:textId="7A90FF8E" w:rsidR="006417A2" w:rsidRPr="006417A2" w:rsidRDefault="006417A2" w:rsidP="006417A2">
      <w:pPr>
        <w:pStyle w:val="Kd"/>
      </w:pPr>
      <w:r w:rsidRPr="006417A2">
        <w:t>}</w:t>
      </w:r>
    </w:p>
    <w:p w14:paraId="25F62102" w14:textId="0619FFBC" w:rsidR="006417A2" w:rsidRDefault="006417A2" w:rsidP="00EE0F38">
      <w:pPr>
        <w:pStyle w:val="Kd"/>
      </w:pPr>
      <w:r w:rsidRPr="006417A2">
        <w:t>export default MyComponent;</w:t>
      </w:r>
    </w:p>
    <w:p w14:paraId="2E7493B5" w14:textId="5B912D65" w:rsidR="007824F5" w:rsidRDefault="007824F5" w:rsidP="007824F5">
      <w:pPr>
        <w:pStyle w:val="Cmsor3"/>
      </w:pPr>
      <w:bookmarkStart w:id="27" w:name="_Toc71100594"/>
      <w:r>
        <w:t>Angular.js</w:t>
      </w:r>
      <w:r w:rsidR="00266851">
        <w:t>-ben alkalmazott direktívák</w:t>
      </w:r>
      <w:bookmarkEnd w:id="27"/>
    </w:p>
    <w:p w14:paraId="0F3B194F" w14:textId="091AA892" w:rsidR="00EE0F38" w:rsidRDefault="00EE0F38" w:rsidP="00EE0F38">
      <w:r>
        <w:t>Angular esetében a React-el ellentétben már alapból jelen vannak a direktívák, és eltérő a használatuknak mind a módja mind pedig a szintaktikája.</w:t>
      </w:r>
      <w:r w:rsidR="009A1B64">
        <w:t xml:space="preserve"> Első lépésként meg kell értenünk, hogyan fordítja le az Angular a HTML-t és ezzel együtt a direktívákat.</w:t>
      </w:r>
      <w:r w:rsidR="00880051">
        <w:t xml:space="preserve"> Ez három lépésben történik.</w:t>
      </w:r>
      <w:r w:rsidR="007320A0">
        <w:fldChar w:fldCharType="begin"/>
      </w:r>
      <w:r w:rsidR="007320A0">
        <w:instrText xml:space="preserve"> REF _Ref71039357 \r \h </w:instrText>
      </w:r>
      <w:r w:rsidR="007320A0">
        <w:fldChar w:fldCharType="separate"/>
      </w:r>
      <w:r w:rsidR="007320A0">
        <w:t>[10]</w:t>
      </w:r>
      <w:r w:rsidR="007320A0">
        <w:fldChar w:fldCharType="end"/>
      </w:r>
    </w:p>
    <w:p w14:paraId="487D431A" w14:textId="667D82B2" w:rsidR="00880051" w:rsidRDefault="00880051" w:rsidP="00880051">
      <w:pPr>
        <w:pStyle w:val="Listaszerbekezds"/>
        <w:numPr>
          <w:ilvl w:val="0"/>
          <w:numId w:val="30"/>
        </w:numPr>
      </w:pPr>
      <w:r>
        <w:t>Bejárja a DOM elemeket és azonosítja a direktívákat. Ha a fordító talál egy elemet, amihez van direktíva akkor a direktívát beleteszi egy listába, ebben a listában azok a direktívák vannak, amik az elemhez tartoznak.</w:t>
      </w:r>
    </w:p>
    <w:p w14:paraId="7372EDCE" w14:textId="1367345D" w:rsidR="00880051" w:rsidRDefault="00880051" w:rsidP="00880051">
      <w:pPr>
        <w:pStyle w:val="Listaszerbekezds"/>
        <w:numPr>
          <w:ilvl w:val="0"/>
          <w:numId w:val="30"/>
        </w:numPr>
      </w:pPr>
      <w:r>
        <w:lastRenderedPageBreak/>
        <w:t>Miután minden direktívát azonosított, rendezik őket a prioritásuk szerint és minden direktíva compile metódusa lefut, ezek módosítják a DOM elemet.</w:t>
      </w:r>
    </w:p>
    <w:p w14:paraId="7950896E" w14:textId="5BA079F6" w:rsidR="00880051" w:rsidRDefault="00880051" w:rsidP="00880051">
      <w:pPr>
        <w:pStyle w:val="Listaszerbekezds"/>
        <w:numPr>
          <w:ilvl w:val="0"/>
          <w:numId w:val="30"/>
        </w:numPr>
      </w:pPr>
      <w:r>
        <w:t>Összeköti a sablonnal, beregisztrálja a listener-eket. Létrejön a kapcsolat a scope és a DOM elem között.</w:t>
      </w:r>
    </w:p>
    <w:p w14:paraId="3673A95C" w14:textId="5047B640" w:rsidR="00AE4763" w:rsidRDefault="00402F99" w:rsidP="00AE4763">
      <w:r>
        <w:t>Angularban alapvetően három típusra tudjuk bontani a direktívákat.</w:t>
      </w:r>
    </w:p>
    <w:p w14:paraId="6A27A664" w14:textId="14FCCA76" w:rsidR="00402F99" w:rsidRDefault="00402F99" w:rsidP="00402F99">
      <w:pPr>
        <w:pStyle w:val="Listaszerbekezds"/>
        <w:numPr>
          <w:ilvl w:val="0"/>
          <w:numId w:val="32"/>
        </w:numPr>
      </w:pPr>
      <w:r>
        <w:t>Komponens direktíva: A sablon, azaz a HTML elemek számára. Ez a leggyakoribb.</w:t>
      </w:r>
    </w:p>
    <w:p w14:paraId="40EFD6A0" w14:textId="33A5295F" w:rsidR="00402F99" w:rsidRDefault="00402F99" w:rsidP="00402F99">
      <w:pPr>
        <w:pStyle w:val="Listaszerbekezds"/>
        <w:numPr>
          <w:ilvl w:val="0"/>
          <w:numId w:val="32"/>
        </w:numPr>
      </w:pPr>
      <w:r>
        <w:t>Attribútum direktíva: Megváltoztathatják egy elem, komponens vagy egy másik direktíva viselkedését, megjelenését.</w:t>
      </w:r>
    </w:p>
    <w:p w14:paraId="6230FDE6" w14:textId="0F408D88" w:rsidR="00402F99" w:rsidRDefault="00402F99" w:rsidP="00402F99">
      <w:pPr>
        <w:pStyle w:val="Listaszerbekezds"/>
        <w:numPr>
          <w:ilvl w:val="0"/>
          <w:numId w:val="32"/>
        </w:numPr>
      </w:pPr>
      <w:r>
        <w:t>Strukturális direktíva: A DOM-ot módosítja, eltávolít vagy hozzáad elemeket.</w:t>
      </w:r>
    </w:p>
    <w:p w14:paraId="266F366E" w14:textId="77777777" w:rsidR="00402F99" w:rsidRDefault="00402F99" w:rsidP="00402F99">
      <w:pPr>
        <w:pStyle w:val="Kd"/>
      </w:pPr>
      <w:r>
        <w:t>&lt;!-- toggle the "special" class on/off with a property --&gt;</w:t>
      </w:r>
    </w:p>
    <w:p w14:paraId="3A824531" w14:textId="5E4DF76C" w:rsidR="00402F99" w:rsidRDefault="00402F99" w:rsidP="00402F99">
      <w:pPr>
        <w:pStyle w:val="Kd"/>
      </w:pPr>
      <w:r>
        <w:t>&lt;div [ngClass]="isSpecial ? 'special' : ''"&gt;This div is special&lt;/div&gt;</w:t>
      </w:r>
    </w:p>
    <w:p w14:paraId="7019E231" w14:textId="2C076A96" w:rsidR="00402F99" w:rsidRDefault="00402F99" w:rsidP="00402F99">
      <w:pPr>
        <w:pStyle w:val="Kd"/>
      </w:pPr>
    </w:p>
    <w:p w14:paraId="3390CED7" w14:textId="691B570F" w:rsidR="00402F99" w:rsidRPr="005B6B33" w:rsidRDefault="007824F5" w:rsidP="007824F5">
      <w:pPr>
        <w:pStyle w:val="Cmsor3"/>
      </w:pPr>
      <w:bookmarkStart w:id="28" w:name="_Toc71100595"/>
      <w:r>
        <w:t>Vue.js</w:t>
      </w:r>
      <w:r w:rsidR="00266851">
        <w:t xml:space="preserve"> direktívák</w:t>
      </w:r>
      <w:bookmarkEnd w:id="28"/>
    </w:p>
    <w:p w14:paraId="4AAE69A3" w14:textId="59DF4629" w:rsidR="00583E25" w:rsidRDefault="00402F99" w:rsidP="00583E25">
      <w:pPr>
        <w:rPr>
          <w:lang w:eastAsia="hu-HU"/>
        </w:rPr>
      </w:pPr>
      <w:r>
        <w:rPr>
          <w:lang w:eastAsia="hu-HU"/>
        </w:rPr>
        <w:t>A Vue.js keretrendszerben az Angularhoz hasonlóan szintén alapból megtalálhatóak a direktívák, de szintaktikájuk és működésük eltérő, ebben a React-nél bemutatott kiegészítő könyvtárhoz hasonlóak. Azonban lényegesen több féle érhető el belőle. Vue.js-ben a</w:t>
      </w:r>
      <w:r w:rsidR="00583E25">
        <w:rPr>
          <w:lang w:eastAsia="hu-HU"/>
        </w:rPr>
        <w:t xml:space="preserve"> direktívákat a következőképpen kell megadni a DOM elemeknek. Elején egy v- prefixet kell használnunk, ezzel jelezzük, hogy egy direktívát akarunk használni. Ezután jöhet a direktíva neve. Előfordulhat, hogy egy direktívának vannak argumentumai, ezeket egy kettőspont után lehet megadni. Van még lehetőségünk módosítók megadására is, ezekkel speciális viselkedést érhetünk el a DOM elemeknél, ezeket egy pont megadása után kell meghatározni. Vannak előre definiált direktívák, de lehetőségünk van nekünk is létrehozni újakat. Vannak eseményekre vonatkozó direktívák például egy kattintás eseményre egy direktíva a következőképpen néz ki.</w:t>
      </w:r>
      <w:r w:rsidR="007320A0">
        <w:rPr>
          <w:lang w:eastAsia="hu-HU"/>
        </w:rPr>
        <w:fldChar w:fldCharType="begin"/>
      </w:r>
      <w:r w:rsidR="007320A0">
        <w:rPr>
          <w:lang w:eastAsia="hu-HU"/>
        </w:rPr>
        <w:instrText xml:space="preserve"> REF _Ref71039549 \r \h </w:instrText>
      </w:r>
      <w:r w:rsidR="007320A0">
        <w:rPr>
          <w:lang w:eastAsia="hu-HU"/>
        </w:rPr>
      </w:r>
      <w:r w:rsidR="007320A0">
        <w:rPr>
          <w:lang w:eastAsia="hu-HU"/>
        </w:rPr>
        <w:fldChar w:fldCharType="separate"/>
      </w:r>
      <w:r w:rsidR="007320A0">
        <w:rPr>
          <w:lang w:eastAsia="hu-HU"/>
        </w:rPr>
        <w:t>[9]</w:t>
      </w:r>
      <w:r w:rsidR="007320A0">
        <w:rPr>
          <w:lang w:eastAsia="hu-HU"/>
        </w:rPr>
        <w:fldChar w:fldCharType="end"/>
      </w:r>
    </w:p>
    <w:p w14:paraId="20175DAB" w14:textId="77777777" w:rsidR="00583E25" w:rsidRPr="007063D8" w:rsidRDefault="00583E25" w:rsidP="00583E25">
      <w:pPr>
        <w:pStyle w:val="Kd"/>
        <w:rPr>
          <w:rStyle w:val="token"/>
          <w:rFonts w:cs="Consolas"/>
        </w:rPr>
      </w:pPr>
      <w:r w:rsidRPr="007063D8">
        <w:rPr>
          <w:rStyle w:val="token"/>
          <w:rFonts w:cs="Consolas"/>
        </w:rPr>
        <w:t>&lt;button v-on:click="Submit"&gt;</w:t>
      </w:r>
      <w:r w:rsidRPr="007063D8">
        <w:rPr>
          <w:rStyle w:val="HTML-kd"/>
          <w:rFonts w:ascii="Consolas" w:hAnsi="Consolas" w:cs="Consolas"/>
        </w:rPr>
        <w:t>Submit form</w:t>
      </w:r>
      <w:r w:rsidRPr="007063D8">
        <w:rPr>
          <w:rStyle w:val="token"/>
          <w:rFonts w:cs="Consolas"/>
        </w:rPr>
        <w:t>&lt;/button&gt;</w:t>
      </w:r>
    </w:p>
    <w:p w14:paraId="3B713F97" w14:textId="77777777" w:rsidR="00583E25" w:rsidRDefault="00583E25" w:rsidP="00583E25">
      <w:pPr>
        <w:rPr>
          <w:lang w:eastAsia="hu-HU"/>
        </w:rPr>
      </w:pPr>
      <w:r>
        <w:rPr>
          <w:lang w:eastAsia="hu-HU"/>
        </w:rPr>
        <w:t xml:space="preserve">Továbbá vannak úgynevezett feltételes direktívák is, amikkel dinamikusan eldönthetjük, hogy egy elemet meg szeretnénk-e jeleníteni. Itt három direktívát kell mindenképpen megemlíteni a v-if, a v-else és a v-show direktívákat. Az első kettő szerintem nem igényel magyarázatott, a már megszokott módon működnek. A v-show </w:t>
      </w:r>
      <w:r>
        <w:rPr>
          <w:lang w:eastAsia="hu-HU"/>
        </w:rPr>
        <w:lastRenderedPageBreak/>
        <w:t xml:space="preserve">abban különbözik a v-if-től, hogy ebben az esetben legenerálódik az elem, csak az inline tulajdonság módosításával jelenítjük meg vagy tűntetjük el az elemet. </w:t>
      </w:r>
    </w:p>
    <w:p w14:paraId="02A14EDD" w14:textId="77777777" w:rsidR="00583E25" w:rsidRPr="007063D8" w:rsidRDefault="00583E25" w:rsidP="00583E25">
      <w:pPr>
        <w:pStyle w:val="Kd"/>
        <w:rPr>
          <w:rStyle w:val="HTML-kd"/>
          <w:rFonts w:ascii="Consolas" w:hAnsi="Consolas" w:cs="Consolas"/>
        </w:rPr>
      </w:pPr>
      <w:r w:rsidRPr="007063D8">
        <w:rPr>
          <w:rStyle w:val="token"/>
          <w:rFonts w:cs="Consolas"/>
        </w:rPr>
        <w:t>&lt;div id="app"&gt;</w:t>
      </w:r>
    </w:p>
    <w:p w14:paraId="015B20F2" w14:textId="77777777" w:rsidR="00583E25" w:rsidRPr="007063D8" w:rsidRDefault="00583E25" w:rsidP="00583E25">
      <w:pPr>
        <w:pStyle w:val="Kd"/>
        <w:rPr>
          <w:rStyle w:val="HTML-kd"/>
          <w:rFonts w:ascii="Consolas" w:hAnsi="Consolas" w:cs="Consolas"/>
        </w:rPr>
      </w:pPr>
      <w:r w:rsidRPr="007063D8">
        <w:rPr>
          <w:rStyle w:val="HTML-kd"/>
          <w:rFonts w:ascii="Consolas" w:hAnsi="Consolas" w:cs="Consolas"/>
        </w:rPr>
        <w:tab/>
      </w:r>
      <w:r w:rsidRPr="007063D8">
        <w:rPr>
          <w:rStyle w:val="token"/>
          <w:rFonts w:cs="Consolas"/>
        </w:rPr>
        <w:t>&lt;button v-on:click="change"&gt;</w:t>
      </w:r>
      <w:r w:rsidRPr="007063D8">
        <w:rPr>
          <w:rStyle w:val="HTML-kd"/>
          <w:rFonts w:ascii="Consolas" w:hAnsi="Consolas" w:cs="Consolas"/>
        </w:rPr>
        <w:t>Change button</w:t>
      </w:r>
      <w:r w:rsidRPr="007063D8">
        <w:rPr>
          <w:rStyle w:val="token"/>
          <w:rFonts w:cs="Consolas"/>
        </w:rPr>
        <w:t>&lt;/button&gt;</w:t>
      </w:r>
    </w:p>
    <w:p w14:paraId="200BA149" w14:textId="77777777" w:rsidR="00583E25" w:rsidRPr="007063D8" w:rsidRDefault="00583E25" w:rsidP="00583E25">
      <w:pPr>
        <w:pStyle w:val="Kd"/>
        <w:rPr>
          <w:rStyle w:val="HTML-kd"/>
          <w:rFonts w:ascii="Consolas" w:hAnsi="Consolas" w:cs="Consolas"/>
        </w:rPr>
      </w:pPr>
      <w:r w:rsidRPr="007063D8">
        <w:rPr>
          <w:rStyle w:val="HTML-kd"/>
          <w:rFonts w:ascii="Consolas" w:hAnsi="Consolas" w:cs="Consolas"/>
        </w:rPr>
        <w:tab/>
      </w:r>
      <w:r w:rsidRPr="007063D8">
        <w:rPr>
          <w:rStyle w:val="token"/>
          <w:rFonts w:cs="Consolas"/>
        </w:rPr>
        <w:t>&lt;p v-if="condition"&gt;</w:t>
      </w:r>
      <w:r w:rsidRPr="007063D8">
        <w:rPr>
          <w:rStyle w:val="HTML-kd"/>
          <w:rFonts w:ascii="Consolas" w:hAnsi="Consolas" w:cs="Consolas"/>
        </w:rPr>
        <w:t>Condition true</w:t>
      </w:r>
      <w:r w:rsidRPr="007063D8">
        <w:rPr>
          <w:rStyle w:val="token"/>
          <w:rFonts w:cs="Consolas"/>
        </w:rPr>
        <w:t>&lt;/p&gt;</w:t>
      </w:r>
    </w:p>
    <w:p w14:paraId="79372EEC" w14:textId="77777777" w:rsidR="00583E25" w:rsidRPr="007063D8" w:rsidRDefault="00583E25" w:rsidP="00583E25">
      <w:pPr>
        <w:pStyle w:val="Kd"/>
        <w:rPr>
          <w:rStyle w:val="HTML-kd"/>
          <w:rFonts w:ascii="Consolas" w:hAnsi="Consolas" w:cs="Consolas"/>
        </w:rPr>
      </w:pPr>
      <w:r w:rsidRPr="007063D8">
        <w:rPr>
          <w:rStyle w:val="HTML-kd"/>
          <w:rFonts w:ascii="Consolas" w:hAnsi="Consolas" w:cs="Consolas"/>
        </w:rPr>
        <w:tab/>
      </w:r>
      <w:r w:rsidRPr="007063D8">
        <w:rPr>
          <w:rStyle w:val="token"/>
          <w:rFonts w:cs="Consolas"/>
        </w:rPr>
        <w:t>&lt;p v-else&gt;</w:t>
      </w:r>
      <w:r w:rsidRPr="007063D8">
        <w:rPr>
          <w:rStyle w:val="HTML-kd"/>
          <w:rFonts w:ascii="Consolas" w:hAnsi="Consolas" w:cs="Consolas"/>
        </w:rPr>
        <w:t>Condition false</w:t>
      </w:r>
      <w:r w:rsidRPr="007063D8">
        <w:rPr>
          <w:rStyle w:val="token"/>
          <w:rFonts w:cs="Consolas"/>
        </w:rPr>
        <w:t>&lt;/p&gt;</w:t>
      </w:r>
    </w:p>
    <w:p w14:paraId="551016BF" w14:textId="77777777" w:rsidR="00583E25" w:rsidRPr="007063D8" w:rsidRDefault="00583E25" w:rsidP="00583E25">
      <w:pPr>
        <w:pStyle w:val="Kd"/>
        <w:rPr>
          <w:rStyle w:val="HTML-kd"/>
          <w:rFonts w:ascii="Consolas" w:hAnsi="Consolas" w:cs="Consolas"/>
        </w:rPr>
      </w:pPr>
      <w:r w:rsidRPr="007063D8">
        <w:rPr>
          <w:rStyle w:val="HTML-kd"/>
          <w:rFonts w:ascii="Consolas" w:hAnsi="Consolas" w:cs="Consolas"/>
        </w:rPr>
        <w:tab/>
      </w:r>
      <w:r w:rsidRPr="007063D8">
        <w:rPr>
          <w:rStyle w:val="token"/>
          <w:rFonts w:cs="Consolas"/>
        </w:rPr>
        <w:t>&lt;p v-show="condition2"&gt;</w:t>
      </w:r>
      <w:r w:rsidRPr="007063D8">
        <w:rPr>
          <w:rStyle w:val="HTML-kd"/>
          <w:rFonts w:ascii="Consolas" w:hAnsi="Consolas" w:cs="Consolas"/>
        </w:rPr>
        <w:t>Condition2 true</w:t>
      </w:r>
      <w:r w:rsidRPr="007063D8">
        <w:rPr>
          <w:rStyle w:val="token"/>
          <w:rFonts w:cs="Consolas"/>
        </w:rPr>
        <w:t>&lt;/p&gt;</w:t>
      </w:r>
    </w:p>
    <w:p w14:paraId="65457B1F" w14:textId="77777777" w:rsidR="00583E25" w:rsidRPr="007063D8" w:rsidRDefault="00583E25" w:rsidP="00583E25">
      <w:pPr>
        <w:pStyle w:val="Kd"/>
        <w:rPr>
          <w:rFonts w:cs="Consolas"/>
          <w:sz w:val="24"/>
          <w:lang w:eastAsia="hu-HU"/>
        </w:rPr>
      </w:pPr>
      <w:r w:rsidRPr="007063D8">
        <w:rPr>
          <w:rStyle w:val="token"/>
          <w:rFonts w:cs="Consolas"/>
        </w:rPr>
        <w:t>&lt;/div&gt;</w:t>
      </w:r>
    </w:p>
    <w:p w14:paraId="2E749CC1" w14:textId="1655AE19" w:rsidR="00583E25" w:rsidRPr="00583E25" w:rsidRDefault="00583E25" w:rsidP="00583E25">
      <w:r>
        <w:rPr>
          <w:lang w:eastAsia="hu-HU"/>
        </w:rPr>
        <w:t>Vannak még direktívák egy DOM elem egy attribútumhoz való kapcsolásához, ez a v-bind direktíva, illetve van még a v-for direktíva, ami</w:t>
      </w:r>
      <w:r w:rsidR="00A8064B">
        <w:rPr>
          <w:lang w:eastAsia="hu-HU"/>
        </w:rPr>
        <w:t xml:space="preserve"> a data-react-for direktívának feleltethető meg.</w:t>
      </w:r>
    </w:p>
    <w:p w14:paraId="65938A19" w14:textId="2C29EEB4" w:rsidR="00E15C55" w:rsidRDefault="00E15C55" w:rsidP="00E15C55">
      <w:pPr>
        <w:pStyle w:val="Cmsor2"/>
      </w:pPr>
      <w:bookmarkStart w:id="29" w:name="_Toc71100596"/>
      <w:r>
        <w:t>Események</w:t>
      </w:r>
      <w:r w:rsidR="00A73115">
        <w:t xml:space="preserve"> kezelése</w:t>
      </w:r>
      <w:bookmarkEnd w:id="29"/>
    </w:p>
    <w:p w14:paraId="5FB74987" w14:textId="2CA05007" w:rsidR="00E67E97" w:rsidRPr="00E67E97" w:rsidRDefault="00BA1514" w:rsidP="00E67E97">
      <w:r>
        <w:t>Egy webes vagy bármilyen alkalmazás fejlesztésekor elengedhetetlen az események kezelése. Ezek az események jöhetnek a felhasználói felületről, azaz a felhasználótól vagy jöhetnek magából a programból is, amikor például lejár egy időzítő és az triggerel egy eseményt. Ezeknek az eseményeknek a kezelése mind a három keretrendszerben meg van oldva, de különböző módszerekkel. Ebben a fejezetben ezeket a megoldásokat hasonlítom össze.</w:t>
      </w:r>
    </w:p>
    <w:p w14:paraId="68170CD2" w14:textId="7C13112D" w:rsidR="00E15C55" w:rsidRDefault="00E15C55" w:rsidP="00E15C55">
      <w:pPr>
        <w:pStyle w:val="Cmsor3"/>
      </w:pPr>
      <w:bookmarkStart w:id="30" w:name="_Toc71100597"/>
      <w:r>
        <w:t>React.js</w:t>
      </w:r>
      <w:r w:rsidR="005756A4">
        <w:t xml:space="preserve"> események</w:t>
      </w:r>
      <w:bookmarkEnd w:id="30"/>
    </w:p>
    <w:p w14:paraId="73F34BD6" w14:textId="6C630D63" w:rsidR="00E15C55" w:rsidRDefault="00E15C55" w:rsidP="00E15C55">
      <w:r>
        <w:t xml:space="preserve">Reactben az események kezelése nagyon hasonló a DOM-ban megszokotthoz, csak kisebb szintaktikai eltérések vannak. Egyik ilyen, hogy JSX használata esetén az eseménykezelőnek egy string helyett magát a függvényt adjuk át. Az eseménykezelők még kapnak alapból úgynevezett szintetikus eseményeket is. A szintetikus események hasonló tulajdonságokkal rendelkeznek, mint a böngészőben szerepló natív események, de ezek nem függenek attól, hogy milyen böngészőből van futtatva az alkalmazás. Ezek a szintetikus események a Reactben a W3C szabvány alapján van megvalósítva, így nem kell kompatibilitási problémáktól tartanunk. Azonban, ha mégis szükségünk lenne egy natív eseményre, akkor azt is el tudjuk érni. </w:t>
      </w:r>
    </w:p>
    <w:p w14:paraId="442E371E" w14:textId="3A71F6AE" w:rsidR="00E15C55" w:rsidRDefault="00E15C55" w:rsidP="007824F5">
      <w:r>
        <w:t>Ha egy DOM elemhez eseménykezelőt szeretnénk hozzárendelni azt általában már az elem létrehozásánál hozzá szoktuk adni, azonban lehetőség van utólag is hozzáadni az addEventListener() metódus meghívásával.</w:t>
      </w:r>
      <w:r w:rsidR="007320A0">
        <w:fldChar w:fldCharType="begin"/>
      </w:r>
      <w:r w:rsidR="007320A0">
        <w:instrText xml:space="preserve"> REF _Ref71039308 \r \h </w:instrText>
      </w:r>
      <w:r w:rsidR="007320A0">
        <w:fldChar w:fldCharType="separate"/>
      </w:r>
      <w:r w:rsidR="007320A0">
        <w:t>[6]</w:t>
      </w:r>
      <w:r w:rsidR="007320A0">
        <w:fldChar w:fldCharType="end"/>
      </w:r>
    </w:p>
    <w:p w14:paraId="3C0558C2" w14:textId="77777777" w:rsidR="00E15C55" w:rsidRDefault="00E15C55" w:rsidP="00E15C55">
      <w:pPr>
        <w:pStyle w:val="Kd"/>
      </w:pPr>
      <w:r w:rsidRPr="006A24E1">
        <w:t>&lt;button onClick={(e) =&gt; this.</w:t>
      </w:r>
      <w:r>
        <w:t>showMore</w:t>
      </w:r>
      <w:r w:rsidRPr="006A24E1">
        <w:t>(id, e)}&gt;</w:t>
      </w:r>
      <w:r>
        <w:t>További infó</w:t>
      </w:r>
      <w:r w:rsidRPr="006A24E1">
        <w:t>&lt;/button&gt;</w:t>
      </w:r>
    </w:p>
    <w:p w14:paraId="342AE2AB" w14:textId="77777777" w:rsidR="00E15C55" w:rsidRPr="006A24E1" w:rsidRDefault="00E15C55" w:rsidP="00E15C55">
      <w:pPr>
        <w:pStyle w:val="Kd"/>
      </w:pPr>
    </w:p>
    <w:p w14:paraId="112462D7" w14:textId="204207C5" w:rsidR="00BA1514" w:rsidRDefault="00E15C55" w:rsidP="00253F42">
      <w:pPr>
        <w:pStyle w:val="Kd"/>
        <w:rPr>
          <w:rFonts w:ascii="inherit" w:hAnsi="inherit" w:cs="Courier New"/>
          <w:szCs w:val="20"/>
          <w:bdr w:val="none" w:sz="0" w:space="0" w:color="auto" w:frame="1"/>
          <w:lang w:eastAsia="hu-HU"/>
        </w:rPr>
      </w:pPr>
      <w:r w:rsidRPr="006A24E1">
        <w:rPr>
          <w:rFonts w:ascii="inherit" w:hAnsi="inherit" w:cs="Courier New"/>
          <w:szCs w:val="20"/>
          <w:bdr w:val="none" w:sz="0" w:space="0" w:color="auto" w:frame="1"/>
          <w:lang w:eastAsia="hu-HU"/>
        </w:rPr>
        <w:t>ReactDOM.findDOMNode(this).addEventListener('</w:t>
      </w:r>
      <w:r>
        <w:rPr>
          <w:rFonts w:ascii="inherit" w:hAnsi="inherit" w:cs="Courier New"/>
          <w:szCs w:val="20"/>
          <w:bdr w:val="none" w:sz="0" w:space="0" w:color="auto" w:frame="1"/>
          <w:lang w:eastAsia="hu-HU"/>
        </w:rPr>
        <w:t>showMoreButton</w:t>
      </w:r>
      <w:r w:rsidRPr="006A24E1">
        <w:rPr>
          <w:rFonts w:ascii="inherit" w:hAnsi="inherit" w:cs="Courier New"/>
          <w:szCs w:val="20"/>
          <w:bdr w:val="none" w:sz="0" w:space="0" w:color="auto" w:frame="1"/>
          <w:lang w:eastAsia="hu-HU"/>
        </w:rPr>
        <w:t>', this.handle</w:t>
      </w:r>
      <w:r>
        <w:rPr>
          <w:rFonts w:ascii="inherit" w:hAnsi="inherit" w:cs="Courier New"/>
          <w:szCs w:val="20"/>
          <w:bdr w:val="none" w:sz="0" w:space="0" w:color="auto" w:frame="1"/>
          <w:lang w:eastAsia="hu-HU"/>
        </w:rPr>
        <w:t>Click</w:t>
      </w:r>
      <w:r w:rsidRPr="006A24E1">
        <w:rPr>
          <w:rFonts w:ascii="inherit" w:hAnsi="inherit" w:cs="Courier New"/>
          <w:szCs w:val="20"/>
          <w:bdr w:val="none" w:sz="0" w:space="0" w:color="auto" w:frame="1"/>
          <w:lang w:eastAsia="hu-HU"/>
        </w:rPr>
        <w:t>);</w:t>
      </w:r>
    </w:p>
    <w:p w14:paraId="2030DC52" w14:textId="77777777" w:rsidR="00253F42" w:rsidRPr="00253F42" w:rsidRDefault="00253F42" w:rsidP="00253F42">
      <w:pPr>
        <w:pStyle w:val="Kd"/>
        <w:rPr>
          <w:rFonts w:ascii="inherit" w:hAnsi="inherit" w:cs="Courier New"/>
          <w:szCs w:val="20"/>
          <w:bdr w:val="none" w:sz="0" w:space="0" w:color="auto" w:frame="1"/>
          <w:lang w:eastAsia="hu-HU"/>
        </w:rPr>
      </w:pPr>
    </w:p>
    <w:p w14:paraId="017ACB95" w14:textId="3F9ED47C" w:rsidR="007824F5" w:rsidRDefault="007824F5" w:rsidP="007824F5">
      <w:pPr>
        <w:pStyle w:val="Cmsor3"/>
        <w:rPr>
          <w:lang w:eastAsia="hu-HU"/>
        </w:rPr>
      </w:pPr>
      <w:bookmarkStart w:id="31" w:name="_Toc71100598"/>
      <w:r>
        <w:rPr>
          <w:lang w:eastAsia="hu-HU"/>
        </w:rPr>
        <w:t>Angular.js</w:t>
      </w:r>
      <w:r w:rsidR="005756A4">
        <w:rPr>
          <w:lang w:eastAsia="hu-HU"/>
        </w:rPr>
        <w:t xml:space="preserve"> események kezelése</w:t>
      </w:r>
      <w:bookmarkEnd w:id="31"/>
    </w:p>
    <w:p w14:paraId="6F9E2017" w14:textId="734CB32C" w:rsidR="00253F42" w:rsidRDefault="0018636B" w:rsidP="00253F42">
      <w:pPr>
        <w:rPr>
          <w:lang w:eastAsia="hu-HU"/>
        </w:rPr>
      </w:pPr>
      <w:r>
        <w:rPr>
          <w:lang w:eastAsia="hu-HU"/>
        </w:rPr>
        <w:t>Angular.js-ben szintén elég hasonlóan működik az események kezelése, mint a DOM-ban. A HTML elemeknél kell megadnunk, hogy egy esemény bekövetkezte esetén, milyen metódus hívódjon meg. Szintaktikailag azonban eltérőek, erre egy példa alább látható.</w:t>
      </w:r>
    </w:p>
    <w:p w14:paraId="0E677AA9" w14:textId="77777777" w:rsidR="0018636B" w:rsidRDefault="0018636B" w:rsidP="0018636B">
      <w:pPr>
        <w:pStyle w:val="Kd"/>
        <w:rPr>
          <w:lang w:eastAsia="hu-HU"/>
        </w:rPr>
      </w:pPr>
      <w:r>
        <w:rPr>
          <w:lang w:eastAsia="hu-HU"/>
        </w:rPr>
        <w:t>&lt;input [value]="currentItem.name"</w:t>
      </w:r>
    </w:p>
    <w:p w14:paraId="736B0763" w14:textId="5869A6B7" w:rsidR="0018636B" w:rsidRDefault="0018636B" w:rsidP="0018636B">
      <w:pPr>
        <w:pStyle w:val="Kd"/>
        <w:rPr>
          <w:lang w:eastAsia="hu-HU"/>
        </w:rPr>
      </w:pPr>
      <w:r>
        <w:rPr>
          <w:lang w:eastAsia="hu-HU"/>
        </w:rPr>
        <w:t xml:space="preserve">       (input)="currentItem.name=getValue($event.target)"&gt;</w:t>
      </w:r>
    </w:p>
    <w:p w14:paraId="682DA327" w14:textId="7DB0AD64" w:rsidR="0018636B" w:rsidRDefault="0018636B" w:rsidP="0018636B">
      <w:pPr>
        <w:rPr>
          <w:lang w:eastAsia="hu-HU"/>
        </w:rPr>
      </w:pPr>
      <w:r>
        <w:rPr>
          <w:lang w:eastAsia="hu-HU"/>
        </w:rPr>
        <w:t>Ha ezt a példát nézzük itt átadjuk az eseményt kezelő metódusnak az event objektumot, ami tartalmazz egy csomó információt magáról az eseményről, például, hogy melyik gomb lett lenyomva. A példánknál maradva ebben az esetben a következők történnek.</w:t>
      </w:r>
      <w:r w:rsidR="007320A0">
        <w:rPr>
          <w:lang w:eastAsia="hu-HU"/>
        </w:rPr>
        <w:fldChar w:fldCharType="begin"/>
      </w:r>
      <w:r w:rsidR="007320A0">
        <w:rPr>
          <w:lang w:eastAsia="hu-HU"/>
        </w:rPr>
        <w:instrText xml:space="preserve"> REF _Ref71039351 \r \h </w:instrText>
      </w:r>
      <w:r w:rsidR="007320A0">
        <w:rPr>
          <w:lang w:eastAsia="hu-HU"/>
        </w:rPr>
      </w:r>
      <w:r w:rsidR="007320A0">
        <w:rPr>
          <w:lang w:eastAsia="hu-HU"/>
        </w:rPr>
        <w:fldChar w:fldCharType="separate"/>
      </w:r>
      <w:r w:rsidR="007320A0">
        <w:rPr>
          <w:lang w:eastAsia="hu-HU"/>
        </w:rPr>
        <w:t>[11]</w:t>
      </w:r>
      <w:r w:rsidR="007320A0">
        <w:rPr>
          <w:lang w:eastAsia="hu-HU"/>
        </w:rPr>
        <w:fldChar w:fldCharType="end"/>
      </w:r>
    </w:p>
    <w:p w14:paraId="52CDECE8" w14:textId="5BB5F020" w:rsidR="0018636B" w:rsidRDefault="0018636B" w:rsidP="0018636B">
      <w:pPr>
        <w:pStyle w:val="Listaszerbekezds"/>
        <w:numPr>
          <w:ilvl w:val="0"/>
          <w:numId w:val="34"/>
        </w:numPr>
        <w:rPr>
          <w:lang w:eastAsia="hu-HU"/>
        </w:rPr>
      </w:pPr>
      <w:r>
        <w:rPr>
          <w:lang w:eastAsia="hu-HU"/>
        </w:rPr>
        <w:t>Az input HTML elem input eseményéhez kötjük a getValue() metódust.</w:t>
      </w:r>
    </w:p>
    <w:p w14:paraId="6DC9E220" w14:textId="28265B80" w:rsidR="0018636B" w:rsidRDefault="0018636B" w:rsidP="0018636B">
      <w:pPr>
        <w:pStyle w:val="Listaszerbekezds"/>
        <w:numPr>
          <w:ilvl w:val="0"/>
          <w:numId w:val="34"/>
        </w:numPr>
        <w:rPr>
          <w:lang w:eastAsia="hu-HU"/>
        </w:rPr>
      </w:pPr>
      <w:r>
        <w:rPr>
          <w:lang w:eastAsia="hu-HU"/>
        </w:rPr>
        <w:t>Amikor a felhasználó megváltoztatja az input elembe írt adatot az esemény meghívódik.</w:t>
      </w:r>
    </w:p>
    <w:p w14:paraId="629110F8" w14:textId="374CFE43" w:rsidR="0018636B" w:rsidRDefault="0018636B" w:rsidP="0018636B">
      <w:pPr>
        <w:pStyle w:val="Listaszerbekezds"/>
        <w:numPr>
          <w:ilvl w:val="0"/>
          <w:numId w:val="34"/>
        </w:numPr>
        <w:rPr>
          <w:lang w:eastAsia="hu-HU"/>
        </w:rPr>
      </w:pPr>
      <w:r>
        <w:rPr>
          <w:lang w:eastAsia="hu-HU"/>
        </w:rPr>
        <w:t>Végrehajtódik az utasítás.</w:t>
      </w:r>
    </w:p>
    <w:p w14:paraId="1FC330C6" w14:textId="10B503CC" w:rsidR="0018636B" w:rsidRPr="00253F42" w:rsidRDefault="0018636B" w:rsidP="0018636B">
      <w:pPr>
        <w:pStyle w:val="Listaszerbekezds"/>
        <w:numPr>
          <w:ilvl w:val="0"/>
          <w:numId w:val="34"/>
        </w:numPr>
        <w:rPr>
          <w:lang w:eastAsia="hu-HU"/>
        </w:rPr>
      </w:pPr>
      <w:r>
        <w:rPr>
          <w:lang w:eastAsia="hu-HU"/>
        </w:rPr>
        <w:t>Lekérdezzük a megváltozott nevet a getValue() metódussal.</w:t>
      </w:r>
    </w:p>
    <w:p w14:paraId="6A440EFB" w14:textId="2B09A282" w:rsidR="007824F5" w:rsidRDefault="007824F5" w:rsidP="007824F5">
      <w:pPr>
        <w:pStyle w:val="Cmsor3"/>
        <w:rPr>
          <w:lang w:eastAsia="hu-HU"/>
        </w:rPr>
      </w:pPr>
      <w:bookmarkStart w:id="32" w:name="_Toc71100599"/>
      <w:r>
        <w:rPr>
          <w:lang w:eastAsia="hu-HU"/>
        </w:rPr>
        <w:t>Vue.js</w:t>
      </w:r>
      <w:r w:rsidR="005756A4">
        <w:rPr>
          <w:lang w:eastAsia="hu-HU"/>
        </w:rPr>
        <w:t xml:space="preserve"> események kezelése</w:t>
      </w:r>
      <w:bookmarkEnd w:id="32"/>
    </w:p>
    <w:p w14:paraId="667DC07F" w14:textId="780C6C9C" w:rsidR="0018636B" w:rsidRDefault="00657501" w:rsidP="0018636B">
      <w:pPr>
        <w:rPr>
          <w:lang w:eastAsia="hu-HU"/>
        </w:rPr>
      </w:pPr>
      <w:r>
        <w:rPr>
          <w:lang w:eastAsia="hu-HU"/>
        </w:rPr>
        <w:t>Vue.js esetében is hasonló módon történik az események kezelése, mint az előző két technológiánál, azonban szintaktikailag itt is eltér ez előzőkétől. Itt is a HTML elemeinknél kell megadni az eseményt és a hozzá kapcsolódó funkcionalitást, de ezt ebben az esetben a v-on direktíva segítségével tudjuk megvalósítani.</w:t>
      </w:r>
      <w:r w:rsidR="00624FA5">
        <w:rPr>
          <w:lang w:eastAsia="hu-HU"/>
        </w:rPr>
        <w:t xml:space="preserve"> A direktívának lehet megadni egyszerűbb feladatokat is vagy bonyolultabb folyamatok esetében egy metódust.</w:t>
      </w:r>
    </w:p>
    <w:p w14:paraId="2B6C32D3" w14:textId="77777777" w:rsidR="00624FA5" w:rsidRPr="00624FA5" w:rsidRDefault="00624FA5" w:rsidP="00624FA5">
      <w:pPr>
        <w:pStyle w:val="Kd"/>
        <w:rPr>
          <w:lang w:eastAsia="hu-HU"/>
        </w:rPr>
      </w:pPr>
      <w:r w:rsidRPr="00624FA5">
        <w:rPr>
          <w:lang w:eastAsia="hu-HU"/>
        </w:rPr>
        <w:t>&lt;div id="example-2"&gt;</w:t>
      </w:r>
    </w:p>
    <w:p w14:paraId="70E6814C" w14:textId="261CBDE8" w:rsidR="00624FA5" w:rsidRPr="00624FA5" w:rsidRDefault="00624FA5" w:rsidP="00624FA5">
      <w:pPr>
        <w:pStyle w:val="Kd"/>
        <w:rPr>
          <w:lang w:eastAsia="hu-HU"/>
        </w:rPr>
      </w:pPr>
      <w:r w:rsidRPr="00624FA5">
        <w:rPr>
          <w:lang w:eastAsia="hu-HU"/>
        </w:rPr>
        <w:t xml:space="preserve">  &lt;!-- `greet` </w:t>
      </w:r>
      <w:r>
        <w:rPr>
          <w:lang w:eastAsia="hu-HU"/>
        </w:rPr>
        <w:t>a metódus neve</w:t>
      </w:r>
      <w:r w:rsidRPr="00624FA5">
        <w:rPr>
          <w:lang w:eastAsia="hu-HU"/>
        </w:rPr>
        <w:t>--&gt;</w:t>
      </w:r>
    </w:p>
    <w:p w14:paraId="55FB26BC" w14:textId="77777777" w:rsidR="00624FA5" w:rsidRPr="00624FA5" w:rsidRDefault="00624FA5" w:rsidP="00624FA5">
      <w:pPr>
        <w:pStyle w:val="Kd"/>
        <w:rPr>
          <w:lang w:eastAsia="hu-HU"/>
        </w:rPr>
      </w:pPr>
      <w:r w:rsidRPr="00624FA5">
        <w:rPr>
          <w:lang w:eastAsia="hu-HU"/>
        </w:rPr>
        <w:t xml:space="preserve">  &lt;button v-on:click="greet"&gt;Greet&lt;/button&gt;</w:t>
      </w:r>
    </w:p>
    <w:p w14:paraId="1F09EA51" w14:textId="531E9C47" w:rsidR="00624FA5" w:rsidRDefault="00624FA5" w:rsidP="00624FA5">
      <w:pPr>
        <w:pStyle w:val="Kd"/>
        <w:rPr>
          <w:lang w:eastAsia="hu-HU"/>
        </w:rPr>
      </w:pPr>
      <w:r w:rsidRPr="00624FA5">
        <w:rPr>
          <w:lang w:eastAsia="hu-HU"/>
        </w:rPr>
        <w:t>&lt;/div&gt;</w:t>
      </w:r>
    </w:p>
    <w:p w14:paraId="585E24B0" w14:textId="62F2B11B" w:rsidR="00624FA5" w:rsidRDefault="00624FA5" w:rsidP="00624FA5">
      <w:pPr>
        <w:rPr>
          <w:lang w:eastAsia="hu-HU"/>
        </w:rPr>
      </w:pPr>
      <w:r>
        <w:rPr>
          <w:lang w:eastAsia="hu-HU"/>
        </w:rPr>
        <w:t>Sokszor előfordul az eseményeknél, hogy meg kell hívjuk az esemény interfész valamely metódusát, például az event.preventDefault() metódust. Ezt egyszerűen megtehetjük a handler metódusban is, de van erre lehetőségünk a direktíváknál is, ezzel is átláthatóbbá téve a kódunkat. A következő esemény módosító kifejezések érhetőek el a v-on direktíváknál</w:t>
      </w:r>
      <w:r w:rsidR="007320A0">
        <w:rPr>
          <w:lang w:eastAsia="hu-HU"/>
        </w:rPr>
        <w:fldChar w:fldCharType="begin"/>
      </w:r>
      <w:r w:rsidR="007320A0">
        <w:rPr>
          <w:lang w:eastAsia="hu-HU"/>
        </w:rPr>
        <w:instrText xml:space="preserve"> REF _Ref71039549 \r \h </w:instrText>
      </w:r>
      <w:r w:rsidR="007320A0">
        <w:rPr>
          <w:lang w:eastAsia="hu-HU"/>
        </w:rPr>
      </w:r>
      <w:r w:rsidR="007320A0">
        <w:rPr>
          <w:lang w:eastAsia="hu-HU"/>
        </w:rPr>
        <w:fldChar w:fldCharType="separate"/>
      </w:r>
      <w:r w:rsidR="007320A0">
        <w:rPr>
          <w:lang w:eastAsia="hu-HU"/>
        </w:rPr>
        <w:t>[9]</w:t>
      </w:r>
      <w:r w:rsidR="007320A0">
        <w:rPr>
          <w:lang w:eastAsia="hu-HU"/>
        </w:rPr>
        <w:fldChar w:fldCharType="end"/>
      </w:r>
      <w:r>
        <w:rPr>
          <w:lang w:eastAsia="hu-HU"/>
        </w:rPr>
        <w:t>:</w:t>
      </w:r>
    </w:p>
    <w:p w14:paraId="37194669" w14:textId="49D67820" w:rsidR="00624FA5" w:rsidRDefault="00624FA5" w:rsidP="00624FA5">
      <w:pPr>
        <w:pStyle w:val="Listaszerbekezds"/>
        <w:numPr>
          <w:ilvl w:val="0"/>
          <w:numId w:val="35"/>
        </w:numPr>
        <w:rPr>
          <w:lang w:eastAsia="hu-HU"/>
        </w:rPr>
      </w:pPr>
      <w:r>
        <w:rPr>
          <w:lang w:eastAsia="hu-HU"/>
        </w:rPr>
        <w:lastRenderedPageBreak/>
        <w:t>stop</w:t>
      </w:r>
    </w:p>
    <w:p w14:paraId="43CB2D21" w14:textId="14FC2457" w:rsidR="00624FA5" w:rsidRDefault="00624FA5" w:rsidP="00624FA5">
      <w:pPr>
        <w:pStyle w:val="Listaszerbekezds"/>
        <w:numPr>
          <w:ilvl w:val="0"/>
          <w:numId w:val="35"/>
        </w:numPr>
        <w:rPr>
          <w:lang w:eastAsia="hu-HU"/>
        </w:rPr>
      </w:pPr>
      <w:r>
        <w:rPr>
          <w:lang w:eastAsia="hu-HU"/>
        </w:rPr>
        <w:t>prevent</w:t>
      </w:r>
    </w:p>
    <w:p w14:paraId="280AE025" w14:textId="3735561C" w:rsidR="00624FA5" w:rsidRDefault="00624FA5" w:rsidP="00624FA5">
      <w:pPr>
        <w:pStyle w:val="Listaszerbekezds"/>
        <w:numPr>
          <w:ilvl w:val="0"/>
          <w:numId w:val="35"/>
        </w:numPr>
        <w:rPr>
          <w:lang w:eastAsia="hu-HU"/>
        </w:rPr>
      </w:pPr>
      <w:r>
        <w:rPr>
          <w:lang w:eastAsia="hu-HU"/>
        </w:rPr>
        <w:t>capture</w:t>
      </w:r>
    </w:p>
    <w:p w14:paraId="14354345" w14:textId="52222834" w:rsidR="00624FA5" w:rsidRDefault="00624FA5" w:rsidP="00624FA5">
      <w:pPr>
        <w:pStyle w:val="Listaszerbekezds"/>
        <w:numPr>
          <w:ilvl w:val="0"/>
          <w:numId w:val="35"/>
        </w:numPr>
        <w:rPr>
          <w:lang w:eastAsia="hu-HU"/>
        </w:rPr>
      </w:pPr>
      <w:r>
        <w:rPr>
          <w:lang w:eastAsia="hu-HU"/>
        </w:rPr>
        <w:t>self</w:t>
      </w:r>
    </w:p>
    <w:p w14:paraId="036D24A4" w14:textId="0D3D784F" w:rsidR="00624FA5" w:rsidRDefault="00624FA5" w:rsidP="00624FA5">
      <w:pPr>
        <w:pStyle w:val="Listaszerbekezds"/>
        <w:numPr>
          <w:ilvl w:val="0"/>
          <w:numId w:val="35"/>
        </w:numPr>
        <w:rPr>
          <w:lang w:eastAsia="hu-HU"/>
        </w:rPr>
      </w:pPr>
      <w:r>
        <w:rPr>
          <w:lang w:eastAsia="hu-HU"/>
        </w:rPr>
        <w:t>once</w:t>
      </w:r>
    </w:p>
    <w:p w14:paraId="0A3D25B3" w14:textId="32508223" w:rsidR="00624FA5" w:rsidRDefault="00624FA5" w:rsidP="00624FA5">
      <w:pPr>
        <w:pStyle w:val="Listaszerbekezds"/>
        <w:numPr>
          <w:ilvl w:val="0"/>
          <w:numId w:val="35"/>
        </w:numPr>
        <w:rPr>
          <w:lang w:eastAsia="hu-HU"/>
        </w:rPr>
      </w:pPr>
      <w:r>
        <w:rPr>
          <w:lang w:eastAsia="hu-HU"/>
        </w:rPr>
        <w:t>passive</w:t>
      </w:r>
    </w:p>
    <w:p w14:paraId="559D381A" w14:textId="77777777" w:rsidR="00624FA5" w:rsidRDefault="00624FA5" w:rsidP="00624FA5">
      <w:pPr>
        <w:pStyle w:val="Listaszerbekezds"/>
        <w:ind w:left="1440" w:firstLine="0"/>
        <w:rPr>
          <w:lang w:eastAsia="hu-HU"/>
        </w:rPr>
      </w:pPr>
    </w:p>
    <w:p w14:paraId="7E280D5E" w14:textId="77777777" w:rsidR="00624FA5" w:rsidRPr="0037073C" w:rsidRDefault="00624FA5" w:rsidP="00624FA5">
      <w:pPr>
        <w:pStyle w:val="Kd"/>
        <w:ind w:left="1080"/>
        <w:rPr>
          <w:shd w:val="clear" w:color="auto" w:fill="F8F8F8"/>
          <w:lang w:eastAsia="hu-HU"/>
        </w:rPr>
      </w:pPr>
      <w:r w:rsidRPr="0037073C">
        <w:rPr>
          <w:shd w:val="clear" w:color="auto" w:fill="F8F8F8"/>
          <w:lang w:eastAsia="hu-HU"/>
        </w:rPr>
        <w:t>&lt;!-- the submit event will no longer reload the page --&gt;</w:t>
      </w:r>
    </w:p>
    <w:p w14:paraId="49047B1A" w14:textId="36DC08F5" w:rsidR="00624FA5" w:rsidRPr="00624FA5" w:rsidRDefault="00624FA5" w:rsidP="00624FA5">
      <w:pPr>
        <w:pStyle w:val="Kd"/>
        <w:ind w:left="1080"/>
        <w:rPr>
          <w:shd w:val="clear" w:color="auto" w:fill="F8F8F8"/>
          <w:lang w:eastAsia="hu-HU"/>
        </w:rPr>
      </w:pPr>
      <w:r w:rsidRPr="0037073C">
        <w:rPr>
          <w:shd w:val="clear" w:color="auto" w:fill="F8F8F8"/>
          <w:lang w:eastAsia="hu-HU"/>
        </w:rPr>
        <w:t>&lt;form v-on:submit.prevent="onSubmit"&gt;&lt;/form&gt;</w:t>
      </w:r>
    </w:p>
    <w:p w14:paraId="51E866CA" w14:textId="77777777" w:rsidR="00624FA5" w:rsidRPr="0018636B" w:rsidRDefault="00624FA5" w:rsidP="00801071">
      <w:pPr>
        <w:ind w:firstLine="0"/>
        <w:rPr>
          <w:lang w:eastAsia="hu-HU"/>
        </w:rPr>
      </w:pPr>
    </w:p>
    <w:p w14:paraId="5098C8EE" w14:textId="3A368775" w:rsidR="009B10E3" w:rsidRDefault="009B10E3" w:rsidP="009B10E3">
      <w:pPr>
        <w:pStyle w:val="Cmsor2"/>
        <w:rPr>
          <w:lang w:eastAsia="hu-HU"/>
        </w:rPr>
      </w:pPr>
      <w:bookmarkStart w:id="33" w:name="_Toc71100600"/>
      <w:r>
        <w:rPr>
          <w:lang w:eastAsia="hu-HU"/>
        </w:rPr>
        <w:t>Routing</w:t>
      </w:r>
      <w:bookmarkEnd w:id="33"/>
    </w:p>
    <w:p w14:paraId="58F76C84" w14:textId="27DB0A72" w:rsidR="009B10E3" w:rsidRDefault="0037073C" w:rsidP="009B10E3">
      <w:pPr>
        <w:rPr>
          <w:lang w:eastAsia="hu-HU"/>
        </w:rPr>
      </w:pPr>
      <w:r>
        <w:rPr>
          <w:lang w:eastAsia="hu-HU"/>
        </w:rPr>
        <w:t xml:space="preserve">A single-page alkalmazásoknál nem az egész oldalt töltjük be a szerverről, hanem a meglévő oldalt írjuk felül az új adatokkal. Ennek az oka, hogy gyorsabban történjen a váltás. Ezt a </w:t>
      </w:r>
      <w:r w:rsidR="004D71D6">
        <w:rPr>
          <w:lang w:eastAsia="hu-HU"/>
        </w:rPr>
        <w:t>nézetek közötti váltást</w:t>
      </w:r>
      <w:r>
        <w:rPr>
          <w:lang w:eastAsia="hu-HU"/>
        </w:rPr>
        <w:t xml:space="preserve"> lehetővé tévő megoldást szoktuk routingnak nevezni. Routingra minden technológia esetében szükség van, ebben a fejezetben bemutatom milyen megoldások vannak rá az általam vizsgált három technológiában.</w:t>
      </w:r>
    </w:p>
    <w:p w14:paraId="46C8698A" w14:textId="38E70719" w:rsidR="00543EE4" w:rsidRDefault="00543EE4" w:rsidP="00543EE4">
      <w:pPr>
        <w:pStyle w:val="Cmsor3"/>
        <w:rPr>
          <w:lang w:eastAsia="hu-HU"/>
        </w:rPr>
      </w:pPr>
      <w:bookmarkStart w:id="34" w:name="_Toc71100601"/>
      <w:r>
        <w:rPr>
          <w:lang w:eastAsia="hu-HU"/>
        </w:rPr>
        <w:t>React</w:t>
      </w:r>
      <w:r w:rsidR="006B6837">
        <w:rPr>
          <w:lang w:eastAsia="hu-HU"/>
        </w:rPr>
        <w:t xml:space="preserve"> Router</w:t>
      </w:r>
      <w:bookmarkEnd w:id="34"/>
    </w:p>
    <w:p w14:paraId="399809C6" w14:textId="46C3CB4B" w:rsidR="00D56545" w:rsidRDefault="002B0B41" w:rsidP="00D56545">
      <w:pPr>
        <w:rPr>
          <w:lang w:eastAsia="hu-HU"/>
        </w:rPr>
      </w:pPr>
      <w:r>
        <w:rPr>
          <w:lang w:eastAsia="hu-HU"/>
        </w:rPr>
        <w:t>React.js-ben alapból nincs megoldás a routingra, ezt egy külső könyvtár segítségével tudjuk megvalósítani, ami a React Router. Ennek telepítése nagyon egyszerűen az npm segítségével megoldható. Jelen esetben mi egy web alkalamzást szeretnénk készíteni így a react-router-dom-ot kell telepítenünk és importálnunk.</w:t>
      </w:r>
      <w:r w:rsidR="007320A0">
        <w:rPr>
          <w:lang w:eastAsia="hu-HU"/>
        </w:rPr>
        <w:fldChar w:fldCharType="begin"/>
      </w:r>
      <w:r w:rsidR="007320A0">
        <w:rPr>
          <w:lang w:eastAsia="hu-HU"/>
        </w:rPr>
        <w:instrText xml:space="preserve"> REF _Ref71039605 \r \h </w:instrText>
      </w:r>
      <w:r w:rsidR="007320A0">
        <w:rPr>
          <w:lang w:eastAsia="hu-HU"/>
        </w:rPr>
      </w:r>
      <w:r w:rsidR="007320A0">
        <w:rPr>
          <w:lang w:eastAsia="hu-HU"/>
        </w:rPr>
        <w:fldChar w:fldCharType="separate"/>
      </w:r>
      <w:r w:rsidR="007320A0">
        <w:rPr>
          <w:lang w:eastAsia="hu-HU"/>
        </w:rPr>
        <w:t>[16]</w:t>
      </w:r>
      <w:r w:rsidR="007320A0">
        <w:rPr>
          <w:lang w:eastAsia="hu-HU"/>
        </w:rPr>
        <w:fldChar w:fldCharType="end"/>
      </w:r>
    </w:p>
    <w:p w14:paraId="3A97CFA5" w14:textId="3C57DA1D" w:rsidR="002B0B41" w:rsidRDefault="00C86CB4" w:rsidP="00D56545">
      <w:pPr>
        <w:rPr>
          <w:lang w:eastAsia="hu-HU"/>
        </w:rPr>
      </w:pPr>
      <w:r>
        <w:rPr>
          <w:lang w:eastAsia="hu-HU"/>
        </w:rPr>
        <w:t xml:space="preserve">Három fő típusa van a komponenseknek a React Routerben, amit feltétlenül meg kell említenünk. </w:t>
      </w:r>
    </w:p>
    <w:p w14:paraId="7403CF57" w14:textId="0A6BAC18" w:rsidR="00C86CB4" w:rsidRDefault="00C86CB4" w:rsidP="00C86CB4">
      <w:pPr>
        <w:pStyle w:val="Listaszerbekezds"/>
        <w:numPr>
          <w:ilvl w:val="0"/>
          <w:numId w:val="39"/>
        </w:numPr>
        <w:rPr>
          <w:lang w:eastAsia="hu-HU"/>
        </w:rPr>
      </w:pPr>
      <w:r>
        <w:rPr>
          <w:lang w:eastAsia="hu-HU"/>
        </w:rPr>
        <w:t xml:space="preserve">routers: Ez a fő routing komponens, minden alkalmazásba mely megvalósítja a routingot kell, hogy szerepeljen. Kétféle router található a könyvtárban a &lt;BrowserRouter&gt; és a &lt;HashRouter&gt;. A különbség a kettő között az URL tárolásának és a webkiszolgálóval történő kommunikációjának módjában van. </w:t>
      </w:r>
    </w:p>
    <w:p w14:paraId="5FB5D5C1" w14:textId="34816EE3" w:rsidR="00C86CB4" w:rsidRDefault="00C86CB4" w:rsidP="00C86CB4">
      <w:pPr>
        <w:pStyle w:val="Listaszerbekezds"/>
        <w:numPr>
          <w:ilvl w:val="1"/>
          <w:numId w:val="39"/>
        </w:numPr>
        <w:rPr>
          <w:lang w:eastAsia="hu-HU"/>
        </w:rPr>
      </w:pPr>
      <w:r>
        <w:rPr>
          <w:lang w:eastAsia="hu-HU"/>
        </w:rPr>
        <w:lastRenderedPageBreak/>
        <w:t>BrowserRouter: A megszokott URL útvonalakat használja, ezért megköveteli, hogy a szerver jól legyen konfigurálva. Pontosabban a szervernek mindig ugyan azt az oldalt kell kiszolgálnia, minden olyan címen, amit a kliens oldalon a React Routerrel kezelünk.</w:t>
      </w:r>
    </w:p>
    <w:p w14:paraId="6487D0DB" w14:textId="1F335744" w:rsidR="00C86CB4" w:rsidRDefault="00C86CB4" w:rsidP="00C86CB4">
      <w:pPr>
        <w:pStyle w:val="Listaszerbekezds"/>
        <w:numPr>
          <w:ilvl w:val="1"/>
          <w:numId w:val="39"/>
        </w:numPr>
        <w:rPr>
          <w:lang w:eastAsia="hu-HU"/>
        </w:rPr>
      </w:pPr>
      <w:r>
        <w:rPr>
          <w:lang w:eastAsia="hu-HU"/>
        </w:rPr>
        <w:t>HashRouter: Az aktuális helyet az URL hash részében tárolja. Mivel a hash-t nem küldjük el a szervernek az nem igényel konfigurációt.</w:t>
      </w:r>
    </w:p>
    <w:p w14:paraId="593B64A6" w14:textId="2910705F" w:rsidR="00C86CB4" w:rsidRDefault="00C86CB4" w:rsidP="00C86CB4">
      <w:pPr>
        <w:pStyle w:val="Listaszerbekezds"/>
        <w:numPr>
          <w:ilvl w:val="0"/>
          <w:numId w:val="39"/>
        </w:numPr>
        <w:rPr>
          <w:lang w:eastAsia="hu-HU"/>
        </w:rPr>
      </w:pPr>
      <w:r>
        <w:rPr>
          <w:lang w:eastAsia="hu-HU"/>
        </w:rPr>
        <w:t>route matcher: Kétféle létezik belőle, ezek a &lt;Route&gt; és a &lt;Switch&gt;. A switch végigmegy a route elemeken és megkeresi azt amelyik a legjobban passzol az URL-hez és azt jeleníti meg a többit nem. Ezért fontos, hogy a speciálisabb címeket tartalmazó route-okat előrébb tegyük a kevésbé specifikusakhoz képest. Ha nincs találat semmit nem jelenít meg.</w:t>
      </w:r>
    </w:p>
    <w:p w14:paraId="3A5311EA" w14:textId="025B5464" w:rsidR="00C86CB4" w:rsidRDefault="00C86CB4" w:rsidP="00C86CB4">
      <w:pPr>
        <w:pStyle w:val="Listaszerbekezds"/>
        <w:numPr>
          <w:ilvl w:val="0"/>
          <w:numId w:val="39"/>
        </w:numPr>
        <w:rPr>
          <w:lang w:eastAsia="hu-HU"/>
        </w:rPr>
      </w:pPr>
      <w:r>
        <w:rPr>
          <w:lang w:eastAsia="hu-HU"/>
        </w:rPr>
        <w:t>navigation: Ide tartozik a &lt;Link&gt; , &lt;NavLink&gt;, &lt;Redirect&gt;. A Link egy &lt;a&gt; HTML elemet generál a háttérben a NavLink pedig a link speciális típusa, ami aktívra tudja állítani magát, ha megfelelő helyen vagyunk. A Redirect pedig átnavigál minket oda, amit megadtunk neki attribútumként.</w:t>
      </w:r>
    </w:p>
    <w:p w14:paraId="04C12FE9" w14:textId="5801251D" w:rsidR="00674051" w:rsidRDefault="00674051" w:rsidP="00674051">
      <w:pPr>
        <w:rPr>
          <w:lang w:eastAsia="hu-HU"/>
        </w:rPr>
      </w:pPr>
    </w:p>
    <w:p w14:paraId="60F7EAFF" w14:textId="35D22891" w:rsidR="00674051" w:rsidRPr="00674051" w:rsidRDefault="00674051" w:rsidP="00674051">
      <w:pPr>
        <w:pStyle w:val="Kd"/>
        <w:ind w:left="1418"/>
        <w:rPr>
          <w:lang w:eastAsia="hu-HU"/>
        </w:rPr>
      </w:pPr>
      <w:r w:rsidRPr="00674051">
        <w:rPr>
          <w:lang w:eastAsia="hu-HU"/>
        </w:rPr>
        <w:t>import { BrowserRouter } from "react-router-dom";</w:t>
      </w:r>
    </w:p>
    <w:p w14:paraId="21FF1A45" w14:textId="77777777" w:rsidR="00674051" w:rsidRPr="00674051" w:rsidRDefault="00674051" w:rsidP="00674051">
      <w:pPr>
        <w:pStyle w:val="Kd"/>
        <w:ind w:left="1418"/>
        <w:rPr>
          <w:lang w:eastAsia="hu-HU"/>
        </w:rPr>
      </w:pPr>
      <w:r w:rsidRPr="00674051">
        <w:rPr>
          <w:lang w:eastAsia="hu-HU"/>
        </w:rPr>
        <w:t>ReactDOM.render(</w:t>
      </w:r>
    </w:p>
    <w:p w14:paraId="529F968B" w14:textId="77777777" w:rsidR="00674051" w:rsidRPr="00674051" w:rsidRDefault="00674051" w:rsidP="00674051">
      <w:pPr>
        <w:pStyle w:val="Kd"/>
        <w:ind w:left="1418"/>
        <w:rPr>
          <w:lang w:eastAsia="hu-HU"/>
        </w:rPr>
      </w:pPr>
      <w:r w:rsidRPr="00674051">
        <w:rPr>
          <w:lang w:eastAsia="hu-HU"/>
        </w:rPr>
        <w:t xml:space="preserve">  &lt;BrowserRouter&gt;</w:t>
      </w:r>
    </w:p>
    <w:p w14:paraId="4F5F254B" w14:textId="77777777" w:rsidR="00674051" w:rsidRPr="00674051" w:rsidRDefault="00674051" w:rsidP="00674051">
      <w:pPr>
        <w:pStyle w:val="Kd"/>
        <w:ind w:left="1418"/>
        <w:rPr>
          <w:lang w:eastAsia="hu-HU"/>
        </w:rPr>
      </w:pPr>
      <w:r w:rsidRPr="00674051">
        <w:rPr>
          <w:lang w:eastAsia="hu-HU"/>
        </w:rPr>
        <w:t xml:space="preserve">    &lt;App /&gt;</w:t>
      </w:r>
    </w:p>
    <w:p w14:paraId="10267D13" w14:textId="77777777" w:rsidR="00674051" w:rsidRPr="00674051" w:rsidRDefault="00674051" w:rsidP="00674051">
      <w:pPr>
        <w:pStyle w:val="Kd"/>
        <w:ind w:left="1418"/>
        <w:rPr>
          <w:lang w:eastAsia="hu-HU"/>
        </w:rPr>
      </w:pPr>
      <w:r w:rsidRPr="00674051">
        <w:rPr>
          <w:lang w:eastAsia="hu-HU"/>
        </w:rPr>
        <w:t xml:space="preserve">  &lt;/BrowserRouter&gt;,</w:t>
      </w:r>
    </w:p>
    <w:p w14:paraId="2F98F8AD" w14:textId="77777777" w:rsidR="00674051" w:rsidRPr="00674051" w:rsidRDefault="00674051" w:rsidP="00674051">
      <w:pPr>
        <w:pStyle w:val="Kd"/>
        <w:ind w:left="1418"/>
        <w:rPr>
          <w:lang w:eastAsia="hu-HU"/>
        </w:rPr>
      </w:pPr>
      <w:r w:rsidRPr="00674051">
        <w:rPr>
          <w:lang w:eastAsia="hu-HU"/>
        </w:rPr>
        <w:t xml:space="preserve">  el</w:t>
      </w:r>
    </w:p>
    <w:p w14:paraId="1A88D639" w14:textId="77777777" w:rsidR="00674051" w:rsidRPr="00674051" w:rsidRDefault="00674051" w:rsidP="00674051">
      <w:pPr>
        <w:pStyle w:val="Kd"/>
        <w:ind w:left="1418"/>
        <w:rPr>
          <w:lang w:eastAsia="hu-HU"/>
        </w:rPr>
      </w:pPr>
      <w:r w:rsidRPr="00674051">
        <w:rPr>
          <w:lang w:eastAsia="hu-HU"/>
        </w:rPr>
        <w:t>);</w:t>
      </w:r>
    </w:p>
    <w:p w14:paraId="64FD6754" w14:textId="77777777" w:rsidR="00674051" w:rsidRPr="00674051" w:rsidRDefault="00674051" w:rsidP="00674051">
      <w:pPr>
        <w:pStyle w:val="Kd"/>
        <w:ind w:left="1418"/>
        <w:rPr>
          <w:lang w:eastAsia="hu-HU"/>
        </w:rPr>
      </w:pPr>
      <w:r w:rsidRPr="00674051">
        <w:rPr>
          <w:lang w:eastAsia="hu-HU"/>
        </w:rPr>
        <w:t>const App = () =&gt; (</w:t>
      </w:r>
    </w:p>
    <w:p w14:paraId="6871EDEF" w14:textId="77777777" w:rsidR="00674051" w:rsidRPr="00674051" w:rsidRDefault="00674051" w:rsidP="00674051">
      <w:pPr>
        <w:pStyle w:val="Kd"/>
        <w:ind w:left="1418"/>
        <w:rPr>
          <w:lang w:eastAsia="hu-HU"/>
        </w:rPr>
      </w:pPr>
      <w:r w:rsidRPr="00674051">
        <w:rPr>
          <w:lang w:eastAsia="hu-HU"/>
        </w:rPr>
        <w:t xml:space="preserve">  &lt;div&gt;</w:t>
      </w:r>
    </w:p>
    <w:p w14:paraId="75C1E3A8" w14:textId="77777777" w:rsidR="00674051" w:rsidRPr="00674051" w:rsidRDefault="00674051" w:rsidP="00674051">
      <w:pPr>
        <w:pStyle w:val="Kd"/>
        <w:ind w:left="1418"/>
        <w:rPr>
          <w:lang w:eastAsia="hu-HU"/>
        </w:rPr>
      </w:pPr>
      <w:r w:rsidRPr="00674051">
        <w:rPr>
          <w:lang w:eastAsia="hu-HU"/>
        </w:rPr>
        <w:t xml:space="preserve">    &lt;nav&gt;</w:t>
      </w:r>
    </w:p>
    <w:p w14:paraId="2A478B36" w14:textId="77777777" w:rsidR="00674051" w:rsidRPr="00674051" w:rsidRDefault="00674051" w:rsidP="00674051">
      <w:pPr>
        <w:pStyle w:val="Kd"/>
        <w:ind w:left="1418"/>
        <w:rPr>
          <w:lang w:eastAsia="hu-HU"/>
        </w:rPr>
      </w:pPr>
      <w:r w:rsidRPr="00674051">
        <w:rPr>
          <w:lang w:eastAsia="hu-HU"/>
        </w:rPr>
        <w:t xml:space="preserve">      &lt;Link to="/dashboard"&gt;Dashboard&lt;/Link&gt;</w:t>
      </w:r>
    </w:p>
    <w:p w14:paraId="15B44EBE" w14:textId="77777777" w:rsidR="00674051" w:rsidRPr="00674051" w:rsidRDefault="00674051" w:rsidP="00674051">
      <w:pPr>
        <w:pStyle w:val="Kd"/>
        <w:ind w:left="1418"/>
        <w:rPr>
          <w:lang w:eastAsia="hu-HU"/>
        </w:rPr>
      </w:pPr>
      <w:r w:rsidRPr="00674051">
        <w:rPr>
          <w:lang w:eastAsia="hu-HU"/>
        </w:rPr>
        <w:t xml:space="preserve">    &lt;/nav&gt;</w:t>
      </w:r>
    </w:p>
    <w:p w14:paraId="413D845F" w14:textId="77777777" w:rsidR="00674051" w:rsidRPr="00674051" w:rsidRDefault="00674051" w:rsidP="00674051">
      <w:pPr>
        <w:pStyle w:val="Kd"/>
        <w:ind w:left="1418"/>
        <w:rPr>
          <w:lang w:eastAsia="hu-HU"/>
        </w:rPr>
      </w:pPr>
      <w:r w:rsidRPr="00674051">
        <w:rPr>
          <w:lang w:eastAsia="hu-HU"/>
        </w:rPr>
        <w:t xml:space="preserve">    &lt;div&gt;</w:t>
      </w:r>
    </w:p>
    <w:p w14:paraId="700C16F0" w14:textId="77777777" w:rsidR="00674051" w:rsidRPr="00674051" w:rsidRDefault="00674051" w:rsidP="00674051">
      <w:pPr>
        <w:pStyle w:val="Kd"/>
        <w:ind w:left="1418"/>
        <w:rPr>
          <w:lang w:eastAsia="hu-HU"/>
        </w:rPr>
      </w:pPr>
      <w:r w:rsidRPr="00674051">
        <w:rPr>
          <w:lang w:eastAsia="hu-HU"/>
        </w:rPr>
        <w:t xml:space="preserve">      &lt;Route path="/dashboard" component={Dashboard} /&gt;</w:t>
      </w:r>
    </w:p>
    <w:p w14:paraId="1AD8DAA5" w14:textId="77777777" w:rsidR="00674051" w:rsidRPr="00674051" w:rsidRDefault="00674051" w:rsidP="00674051">
      <w:pPr>
        <w:pStyle w:val="Kd"/>
        <w:ind w:left="1418"/>
        <w:rPr>
          <w:lang w:eastAsia="hu-HU"/>
        </w:rPr>
      </w:pPr>
      <w:r w:rsidRPr="00674051">
        <w:rPr>
          <w:lang w:eastAsia="hu-HU"/>
        </w:rPr>
        <w:t xml:space="preserve">    &lt;/div&gt;</w:t>
      </w:r>
    </w:p>
    <w:p w14:paraId="0C489D53" w14:textId="77777777" w:rsidR="00674051" w:rsidRPr="00674051" w:rsidRDefault="00674051" w:rsidP="00674051">
      <w:pPr>
        <w:pStyle w:val="Kd"/>
        <w:ind w:left="1418"/>
        <w:rPr>
          <w:lang w:eastAsia="hu-HU"/>
        </w:rPr>
      </w:pPr>
      <w:r w:rsidRPr="00674051">
        <w:rPr>
          <w:lang w:eastAsia="hu-HU"/>
        </w:rPr>
        <w:t xml:space="preserve">  &lt;/div&gt;</w:t>
      </w:r>
    </w:p>
    <w:p w14:paraId="58C8212A" w14:textId="77777777" w:rsidR="00674051" w:rsidRPr="00674051" w:rsidRDefault="00674051" w:rsidP="00674051">
      <w:pPr>
        <w:pStyle w:val="Kd"/>
        <w:ind w:left="1418"/>
        <w:rPr>
          <w:lang w:eastAsia="hu-HU"/>
        </w:rPr>
      </w:pPr>
      <w:r w:rsidRPr="00674051">
        <w:rPr>
          <w:lang w:eastAsia="hu-HU"/>
        </w:rPr>
        <w:t>);</w:t>
      </w:r>
    </w:p>
    <w:p w14:paraId="3EF99DC1" w14:textId="77777777" w:rsidR="00674051" w:rsidRDefault="00674051" w:rsidP="00674051">
      <w:pPr>
        <w:rPr>
          <w:lang w:eastAsia="hu-HU"/>
        </w:rPr>
      </w:pPr>
    </w:p>
    <w:p w14:paraId="262309E2" w14:textId="0B48C933" w:rsidR="00674051" w:rsidRDefault="00674051" w:rsidP="00674051">
      <w:pPr>
        <w:rPr>
          <w:lang w:eastAsia="hu-HU"/>
        </w:rPr>
      </w:pPr>
      <w:r>
        <w:rPr>
          <w:lang w:eastAsia="hu-HU"/>
        </w:rPr>
        <w:t xml:space="preserve">A React Router megközelítésben is különbözik a Vue.js és az Angular.js által használt routingtól, míg azok statikus routing-ot alkalmaznak a React Router dinamukust. A statikus routing azt jelenti, hogy az útvonalakat még az app inicializálása közben definiálni kell még mielőtt bármit megjelenítenénk. A dinamikus routing esetében pedig </w:t>
      </w:r>
      <w:r>
        <w:rPr>
          <w:lang w:eastAsia="hu-HU"/>
        </w:rPr>
        <w:lastRenderedPageBreak/>
        <w:t>a routing a megjelenítés közben történik nem pedig a futó alkalmazáson kívüli konfigurációban.</w:t>
      </w:r>
    </w:p>
    <w:p w14:paraId="563D6978" w14:textId="77777777" w:rsidR="00C86CB4" w:rsidRPr="00D56545" w:rsidRDefault="00C86CB4" w:rsidP="00C86CB4">
      <w:pPr>
        <w:rPr>
          <w:lang w:eastAsia="hu-HU"/>
        </w:rPr>
      </w:pPr>
    </w:p>
    <w:p w14:paraId="254CBEA7" w14:textId="49E52BC4" w:rsidR="00543EE4" w:rsidRDefault="00543EE4" w:rsidP="00543EE4">
      <w:pPr>
        <w:pStyle w:val="Cmsor3"/>
        <w:rPr>
          <w:lang w:eastAsia="hu-HU"/>
        </w:rPr>
      </w:pPr>
      <w:bookmarkStart w:id="35" w:name="_Toc71100602"/>
      <w:r>
        <w:rPr>
          <w:lang w:eastAsia="hu-HU"/>
        </w:rPr>
        <w:t>Angular.js</w:t>
      </w:r>
      <w:r w:rsidR="006B6837">
        <w:rPr>
          <w:lang w:eastAsia="hu-HU"/>
        </w:rPr>
        <w:t xml:space="preserve"> routing</w:t>
      </w:r>
      <w:bookmarkEnd w:id="35"/>
    </w:p>
    <w:p w14:paraId="24BF1952" w14:textId="3D1F0902" w:rsidR="00505400" w:rsidRDefault="004D71D6" w:rsidP="00505400">
      <w:pPr>
        <w:rPr>
          <w:lang w:eastAsia="hu-HU"/>
        </w:rPr>
      </w:pPr>
      <w:r>
        <w:rPr>
          <w:lang w:eastAsia="hu-HU"/>
        </w:rPr>
        <w:t>Angularban a React-el ellentétben van beépített megoldás a routingra, az Angular Router. Ennek a használatához első lépésként be kell importálni a Routes-t és a RouterModule-t a @angular/router könyvtárból. A Router egy szolgáltatás, ami biztosítja a nézetek közötti váltást és a linkek használatát. A Route egy ko</w:t>
      </w:r>
      <w:r w:rsidR="006B37FF">
        <w:rPr>
          <w:lang w:eastAsia="hu-HU"/>
        </w:rPr>
        <w:t>n</w:t>
      </w:r>
      <w:r>
        <w:rPr>
          <w:lang w:eastAsia="hu-HU"/>
        </w:rPr>
        <w:t>figurációs objektum, ami egyet egy útvonalat tartalmaz. A Routes egy Route-okat tartalmazó tömb, ami egy útvonal konfigurációt tartalmaz magának a Router szolgáltatásnak. Egy alkalmazásnak egy Router példánya van, amikor a böngészőben az URL megváltozik a router megkeresi a megfelelő útvonalat és ez alapján a megjelenítendő komponenseket.</w:t>
      </w:r>
      <w:r w:rsidR="000C602C">
        <w:rPr>
          <w:lang w:eastAsia="hu-HU"/>
        </w:rPr>
        <w:t xml:space="preserve"> Egy router konfigurációja a következőképpen néz ki</w:t>
      </w:r>
      <w:r w:rsidR="007320A0">
        <w:rPr>
          <w:lang w:eastAsia="hu-HU"/>
        </w:rPr>
        <w:fldChar w:fldCharType="begin"/>
      </w:r>
      <w:r w:rsidR="007320A0">
        <w:rPr>
          <w:lang w:eastAsia="hu-HU"/>
        </w:rPr>
        <w:instrText xml:space="preserve"> REF _Ref71039351 \r \h </w:instrText>
      </w:r>
      <w:r w:rsidR="007320A0">
        <w:rPr>
          <w:lang w:eastAsia="hu-HU"/>
        </w:rPr>
      </w:r>
      <w:r w:rsidR="007320A0">
        <w:rPr>
          <w:lang w:eastAsia="hu-HU"/>
        </w:rPr>
        <w:fldChar w:fldCharType="separate"/>
      </w:r>
      <w:r w:rsidR="007320A0">
        <w:rPr>
          <w:lang w:eastAsia="hu-HU"/>
        </w:rPr>
        <w:t>[11]</w:t>
      </w:r>
      <w:r w:rsidR="007320A0">
        <w:rPr>
          <w:lang w:eastAsia="hu-HU"/>
        </w:rPr>
        <w:fldChar w:fldCharType="end"/>
      </w:r>
      <w:r w:rsidR="000C602C">
        <w:rPr>
          <w:lang w:eastAsia="hu-HU"/>
        </w:rPr>
        <w:t>.</w:t>
      </w:r>
    </w:p>
    <w:p w14:paraId="69E5D5A3" w14:textId="77777777" w:rsidR="000C602C" w:rsidRDefault="000C602C" w:rsidP="000C602C">
      <w:pPr>
        <w:pStyle w:val="Kd"/>
        <w:rPr>
          <w:lang w:eastAsia="hu-HU"/>
        </w:rPr>
      </w:pPr>
      <w:r>
        <w:rPr>
          <w:lang w:eastAsia="hu-HU"/>
        </w:rPr>
        <w:t>const appRoutes: Routes = [</w:t>
      </w:r>
    </w:p>
    <w:p w14:paraId="3141ABA7" w14:textId="77777777" w:rsidR="000C602C" w:rsidRDefault="000C602C" w:rsidP="000C602C">
      <w:pPr>
        <w:pStyle w:val="Kd"/>
        <w:rPr>
          <w:lang w:eastAsia="hu-HU"/>
        </w:rPr>
      </w:pPr>
      <w:r>
        <w:rPr>
          <w:lang w:eastAsia="hu-HU"/>
        </w:rPr>
        <w:t xml:space="preserve">  { path: 'crisis-center', component: CrisisListComponent },</w:t>
      </w:r>
    </w:p>
    <w:p w14:paraId="3F62EC8D" w14:textId="77777777" w:rsidR="000C602C" w:rsidRDefault="000C602C" w:rsidP="000C602C">
      <w:pPr>
        <w:pStyle w:val="Kd"/>
        <w:rPr>
          <w:lang w:eastAsia="hu-HU"/>
        </w:rPr>
      </w:pPr>
      <w:r>
        <w:rPr>
          <w:lang w:eastAsia="hu-HU"/>
        </w:rPr>
        <w:t xml:space="preserve">  { path: 'hero/:id',      component: HeroDetailComponent },</w:t>
      </w:r>
    </w:p>
    <w:p w14:paraId="5119B09E" w14:textId="77777777" w:rsidR="000C602C" w:rsidRDefault="000C602C" w:rsidP="000C602C">
      <w:pPr>
        <w:pStyle w:val="Kd"/>
        <w:rPr>
          <w:lang w:eastAsia="hu-HU"/>
        </w:rPr>
      </w:pPr>
      <w:r>
        <w:rPr>
          <w:lang w:eastAsia="hu-HU"/>
        </w:rPr>
        <w:t xml:space="preserve">  {</w:t>
      </w:r>
    </w:p>
    <w:p w14:paraId="61997D9B" w14:textId="77777777" w:rsidR="000C602C" w:rsidRDefault="000C602C" w:rsidP="000C602C">
      <w:pPr>
        <w:pStyle w:val="Kd"/>
        <w:rPr>
          <w:lang w:eastAsia="hu-HU"/>
        </w:rPr>
      </w:pPr>
      <w:r>
        <w:rPr>
          <w:lang w:eastAsia="hu-HU"/>
        </w:rPr>
        <w:t xml:space="preserve">    path: 'heroes',</w:t>
      </w:r>
    </w:p>
    <w:p w14:paraId="587485D7" w14:textId="77777777" w:rsidR="000C602C" w:rsidRDefault="000C602C" w:rsidP="000C602C">
      <w:pPr>
        <w:pStyle w:val="Kd"/>
        <w:rPr>
          <w:lang w:eastAsia="hu-HU"/>
        </w:rPr>
      </w:pPr>
      <w:r>
        <w:rPr>
          <w:lang w:eastAsia="hu-HU"/>
        </w:rPr>
        <w:t xml:space="preserve">    component: HeroListComponent,</w:t>
      </w:r>
    </w:p>
    <w:p w14:paraId="093F5D7A" w14:textId="77777777" w:rsidR="000C602C" w:rsidRDefault="000C602C" w:rsidP="000C602C">
      <w:pPr>
        <w:pStyle w:val="Kd"/>
        <w:rPr>
          <w:lang w:eastAsia="hu-HU"/>
        </w:rPr>
      </w:pPr>
      <w:r>
        <w:rPr>
          <w:lang w:eastAsia="hu-HU"/>
        </w:rPr>
        <w:t xml:space="preserve">    data: { title: 'Heroes List' }</w:t>
      </w:r>
    </w:p>
    <w:p w14:paraId="5EF1D906" w14:textId="77777777" w:rsidR="000C602C" w:rsidRDefault="000C602C" w:rsidP="000C602C">
      <w:pPr>
        <w:pStyle w:val="Kd"/>
        <w:rPr>
          <w:lang w:eastAsia="hu-HU"/>
        </w:rPr>
      </w:pPr>
      <w:r>
        <w:rPr>
          <w:lang w:eastAsia="hu-HU"/>
        </w:rPr>
        <w:t xml:space="preserve">  },</w:t>
      </w:r>
    </w:p>
    <w:p w14:paraId="7F1FB4DC" w14:textId="77777777" w:rsidR="000C602C" w:rsidRDefault="000C602C" w:rsidP="000C602C">
      <w:pPr>
        <w:pStyle w:val="Kd"/>
        <w:rPr>
          <w:lang w:eastAsia="hu-HU"/>
        </w:rPr>
      </w:pPr>
      <w:r>
        <w:rPr>
          <w:lang w:eastAsia="hu-HU"/>
        </w:rPr>
        <w:t xml:space="preserve">  { path: '',</w:t>
      </w:r>
    </w:p>
    <w:p w14:paraId="7E6A5B85" w14:textId="77777777" w:rsidR="000C602C" w:rsidRDefault="000C602C" w:rsidP="000C602C">
      <w:pPr>
        <w:pStyle w:val="Kd"/>
        <w:rPr>
          <w:lang w:eastAsia="hu-HU"/>
        </w:rPr>
      </w:pPr>
      <w:r>
        <w:rPr>
          <w:lang w:eastAsia="hu-HU"/>
        </w:rPr>
        <w:t xml:space="preserve">    redirectTo: '/heroes',</w:t>
      </w:r>
    </w:p>
    <w:p w14:paraId="51460A68" w14:textId="77777777" w:rsidR="000C602C" w:rsidRDefault="000C602C" w:rsidP="000C602C">
      <w:pPr>
        <w:pStyle w:val="Kd"/>
        <w:rPr>
          <w:lang w:eastAsia="hu-HU"/>
        </w:rPr>
      </w:pPr>
      <w:r>
        <w:rPr>
          <w:lang w:eastAsia="hu-HU"/>
        </w:rPr>
        <w:t xml:space="preserve">    pathMatch: 'full'</w:t>
      </w:r>
    </w:p>
    <w:p w14:paraId="070A12D3" w14:textId="77777777" w:rsidR="000C602C" w:rsidRDefault="000C602C" w:rsidP="000C602C">
      <w:pPr>
        <w:pStyle w:val="Kd"/>
        <w:rPr>
          <w:lang w:eastAsia="hu-HU"/>
        </w:rPr>
      </w:pPr>
      <w:r>
        <w:rPr>
          <w:lang w:eastAsia="hu-HU"/>
        </w:rPr>
        <w:t xml:space="preserve">  },</w:t>
      </w:r>
    </w:p>
    <w:p w14:paraId="2880D05E" w14:textId="77777777" w:rsidR="000C602C" w:rsidRDefault="000C602C" w:rsidP="000C602C">
      <w:pPr>
        <w:pStyle w:val="Kd"/>
        <w:rPr>
          <w:lang w:eastAsia="hu-HU"/>
        </w:rPr>
      </w:pPr>
      <w:r>
        <w:rPr>
          <w:lang w:eastAsia="hu-HU"/>
        </w:rPr>
        <w:t xml:space="preserve">  { path: '**', component: PageNotFoundComponent }</w:t>
      </w:r>
    </w:p>
    <w:p w14:paraId="70C663F6" w14:textId="19EF9F06" w:rsidR="000C602C" w:rsidRDefault="000C602C" w:rsidP="000C602C">
      <w:pPr>
        <w:pStyle w:val="Kd"/>
        <w:rPr>
          <w:lang w:eastAsia="hu-HU"/>
        </w:rPr>
      </w:pPr>
      <w:r>
        <w:rPr>
          <w:lang w:eastAsia="hu-HU"/>
        </w:rPr>
        <w:t>];</w:t>
      </w:r>
    </w:p>
    <w:p w14:paraId="18B47AC8" w14:textId="5ED6F6B6" w:rsidR="000C602C" w:rsidRDefault="000C602C" w:rsidP="000C602C">
      <w:pPr>
        <w:pStyle w:val="Kd"/>
        <w:rPr>
          <w:lang w:eastAsia="hu-HU"/>
        </w:rPr>
      </w:pPr>
    </w:p>
    <w:p w14:paraId="77C39CD3" w14:textId="758C7584" w:rsidR="000C602C" w:rsidRDefault="000C602C" w:rsidP="000C602C">
      <w:pPr>
        <w:rPr>
          <w:lang w:eastAsia="hu-HU"/>
        </w:rPr>
      </w:pPr>
      <w:r>
        <w:rPr>
          <w:lang w:eastAsia="hu-HU"/>
        </w:rPr>
        <w:t xml:space="preserve">A </w:t>
      </w:r>
      <w:r w:rsidR="00867A43">
        <w:rPr>
          <w:lang w:eastAsia="hu-HU"/>
        </w:rPr>
        <w:t>példában</w:t>
      </w:r>
      <w:r>
        <w:rPr>
          <w:lang w:eastAsia="hu-HU"/>
        </w:rPr>
        <w:t xml:space="preserve"> használt paraméterek </w:t>
      </w:r>
      <w:r w:rsidR="00867A43">
        <w:rPr>
          <w:lang w:eastAsia="hu-HU"/>
        </w:rPr>
        <w:t>magyarázata</w:t>
      </w:r>
      <w:r>
        <w:rPr>
          <w:lang w:eastAsia="hu-HU"/>
        </w:rPr>
        <w:t>:</w:t>
      </w:r>
    </w:p>
    <w:p w14:paraId="3FC07968" w14:textId="30CCF3DC" w:rsidR="000C602C" w:rsidRDefault="000C602C" w:rsidP="000C602C">
      <w:pPr>
        <w:pStyle w:val="Listaszerbekezds"/>
        <w:numPr>
          <w:ilvl w:val="0"/>
          <w:numId w:val="36"/>
        </w:numPr>
        <w:rPr>
          <w:lang w:eastAsia="hu-HU"/>
        </w:rPr>
      </w:pPr>
      <w:r>
        <w:rPr>
          <w:lang w:eastAsia="hu-HU"/>
        </w:rPr>
        <w:t>path: útvonal, megadható egy stringként, a ** paraméter a minden további lehetőséget jelenti</w:t>
      </w:r>
    </w:p>
    <w:p w14:paraId="41B41E3B" w14:textId="43EC06E5" w:rsidR="000C602C" w:rsidRDefault="000C602C" w:rsidP="000C602C">
      <w:pPr>
        <w:pStyle w:val="Listaszerbekezds"/>
        <w:numPr>
          <w:ilvl w:val="0"/>
          <w:numId w:val="36"/>
        </w:numPr>
        <w:rPr>
          <w:lang w:eastAsia="hu-HU"/>
        </w:rPr>
      </w:pPr>
      <w:r>
        <w:rPr>
          <w:lang w:eastAsia="hu-HU"/>
        </w:rPr>
        <w:t xml:space="preserve">component: a megjeleníteni kívánt komponens </w:t>
      </w:r>
    </w:p>
    <w:p w14:paraId="50D16338" w14:textId="0DD23F4F" w:rsidR="000C602C" w:rsidRDefault="000C602C" w:rsidP="000C602C">
      <w:pPr>
        <w:pStyle w:val="Listaszerbekezds"/>
        <w:numPr>
          <w:ilvl w:val="0"/>
          <w:numId w:val="36"/>
        </w:numPr>
        <w:rPr>
          <w:lang w:eastAsia="hu-HU"/>
        </w:rPr>
      </w:pPr>
      <w:r>
        <w:rPr>
          <w:lang w:eastAsia="hu-HU"/>
        </w:rPr>
        <w:t>data: az útvonalhoz tartozó adatokat adhatjuk itt meg</w:t>
      </w:r>
    </w:p>
    <w:p w14:paraId="35C96BCD" w14:textId="2A606EDC" w:rsidR="000C602C" w:rsidRDefault="000C602C" w:rsidP="000C602C">
      <w:pPr>
        <w:pStyle w:val="Listaszerbekezds"/>
        <w:numPr>
          <w:ilvl w:val="0"/>
          <w:numId w:val="36"/>
        </w:numPr>
        <w:rPr>
          <w:lang w:eastAsia="hu-HU"/>
        </w:rPr>
      </w:pPr>
      <w:r>
        <w:rPr>
          <w:lang w:eastAsia="hu-HU"/>
        </w:rPr>
        <w:t>redirectTo: továbbküldi az alkalmazást a megadott címre</w:t>
      </w:r>
    </w:p>
    <w:p w14:paraId="5AFB89D1" w14:textId="7EF52BCF" w:rsidR="000C602C" w:rsidRDefault="000C602C" w:rsidP="000C602C">
      <w:pPr>
        <w:pStyle w:val="Listaszerbekezds"/>
        <w:numPr>
          <w:ilvl w:val="0"/>
          <w:numId w:val="36"/>
        </w:numPr>
        <w:rPr>
          <w:lang w:eastAsia="hu-HU"/>
        </w:rPr>
      </w:pPr>
      <w:r>
        <w:rPr>
          <w:lang w:eastAsia="hu-HU"/>
        </w:rPr>
        <w:t>pathMatch: azt mondja meg, hogy az URL-t hogyan illessze az útvonalhoz, lehet full vagy prefix</w:t>
      </w:r>
    </w:p>
    <w:p w14:paraId="6FED67AF" w14:textId="684B77ED" w:rsidR="00867A43" w:rsidRDefault="00E82991" w:rsidP="00E82991">
      <w:pPr>
        <w:ind w:left="720" w:firstLine="0"/>
        <w:rPr>
          <w:lang w:eastAsia="hu-HU"/>
        </w:rPr>
      </w:pPr>
      <w:r>
        <w:rPr>
          <w:lang w:eastAsia="hu-HU"/>
        </w:rPr>
        <w:lastRenderedPageBreak/>
        <w:t>További funkciók, melyek hasznosak lehetne az útvonalak definiálása során:</w:t>
      </w:r>
    </w:p>
    <w:p w14:paraId="4F100884" w14:textId="04352FAF" w:rsidR="000C602C" w:rsidRDefault="00867A43" w:rsidP="00E82991">
      <w:pPr>
        <w:pStyle w:val="Listaszerbekezds"/>
        <w:numPr>
          <w:ilvl w:val="0"/>
          <w:numId w:val="37"/>
        </w:numPr>
        <w:rPr>
          <w:lang w:eastAsia="hu-HU"/>
        </w:rPr>
      </w:pPr>
      <w:r>
        <w:rPr>
          <w:lang w:eastAsia="hu-HU"/>
        </w:rPr>
        <w:t xml:space="preserve">Jelenleg bárki bármelyik oldalra navigálhat az alkalmazásban, de előfordulhat, hogy nem szabad mindenkinek elérnie egy oldalt, erre a guard-ok alkalmazása jelent megoldást. </w:t>
      </w:r>
    </w:p>
    <w:p w14:paraId="07730D2B" w14:textId="73CCFF44" w:rsidR="00E82991" w:rsidRDefault="00E82991" w:rsidP="00E82991">
      <w:pPr>
        <w:pStyle w:val="Listaszerbekezds"/>
        <w:numPr>
          <w:ilvl w:val="0"/>
          <w:numId w:val="37"/>
        </w:numPr>
        <w:rPr>
          <w:lang w:eastAsia="hu-HU"/>
        </w:rPr>
      </w:pPr>
      <w:r>
        <w:rPr>
          <w:lang w:eastAsia="hu-HU"/>
        </w:rPr>
        <w:t>Nagyobb alkalmazások esetén sokáig eltarthat, mire betölt mindent a böngésző, ezért érdemes aszinkron betöltést használni, amit az angular lusta betöltésnek hív. Az útvonalaknál meg lehet adni, hogy az adott útvonal az egy lusta útvonal-e.</w:t>
      </w:r>
    </w:p>
    <w:p w14:paraId="05F5CEF4" w14:textId="2C33D83D" w:rsidR="000C602C" w:rsidRDefault="00E82991" w:rsidP="00597A35">
      <w:pPr>
        <w:pStyle w:val="Listaszerbekezds"/>
        <w:numPr>
          <w:ilvl w:val="0"/>
          <w:numId w:val="37"/>
        </w:numPr>
        <w:rPr>
          <w:lang w:eastAsia="hu-HU"/>
        </w:rPr>
      </w:pPr>
      <w:r>
        <w:rPr>
          <w:lang w:eastAsia="hu-HU"/>
        </w:rPr>
        <w:t>Előfordulhat, hogy egy komponenshez további gyerek komponensek szükségesek, ekkor ezeknek az útvonalát a szülő komponensben egy újabb routes tömböt kell megadni, amiben lehet definiálni a gyerek komponensek útvonalát.</w:t>
      </w:r>
    </w:p>
    <w:p w14:paraId="457E696F" w14:textId="4666BEDF" w:rsidR="00543EE4" w:rsidRDefault="00543EE4" w:rsidP="00543EE4">
      <w:pPr>
        <w:pStyle w:val="Cmsor3"/>
        <w:rPr>
          <w:lang w:eastAsia="hu-HU"/>
        </w:rPr>
      </w:pPr>
      <w:bookmarkStart w:id="36" w:name="_Toc71100603"/>
      <w:r>
        <w:rPr>
          <w:lang w:eastAsia="hu-HU"/>
        </w:rPr>
        <w:t>Vue.js</w:t>
      </w:r>
      <w:r w:rsidR="006B6837">
        <w:rPr>
          <w:lang w:eastAsia="hu-HU"/>
        </w:rPr>
        <w:t xml:space="preserve"> routing</w:t>
      </w:r>
      <w:bookmarkEnd w:id="36"/>
    </w:p>
    <w:p w14:paraId="747338E2" w14:textId="686D0951" w:rsidR="00FD2498" w:rsidRDefault="006B7D9C" w:rsidP="00FD2498">
      <w:pPr>
        <w:rPr>
          <w:lang w:eastAsia="hu-HU"/>
        </w:rPr>
      </w:pPr>
      <w:r>
        <w:rPr>
          <w:lang w:eastAsia="hu-HU"/>
        </w:rPr>
        <w:t>Vue.js-ben is található hivatalos támogatott megoldás a routingre, ami a vue-router könyvtár.</w:t>
      </w:r>
      <w:r w:rsidR="006B37FF">
        <w:rPr>
          <w:lang w:eastAsia="hu-HU"/>
        </w:rPr>
        <w:t xml:space="preserve"> Ennek működése hasonló az Angular.js-ben található routinggal. Első lépésként telepítenünk kell a könyvtárat, amit megtehetünk a parancssorból az npm segítségével.</w:t>
      </w:r>
      <w:r w:rsidR="00C34D09">
        <w:rPr>
          <w:lang w:eastAsia="hu-HU"/>
        </w:rPr>
        <w:t xml:space="preserve"> Ezután importálni kell a VueRouter-t.</w:t>
      </w:r>
    </w:p>
    <w:p w14:paraId="3A0B5539" w14:textId="4603A379" w:rsidR="00C34D09" w:rsidRDefault="00C34D09" w:rsidP="00FD2498">
      <w:pPr>
        <w:rPr>
          <w:lang w:eastAsia="hu-HU"/>
        </w:rPr>
      </w:pPr>
      <w:r>
        <w:rPr>
          <w:lang w:eastAsia="hu-HU"/>
        </w:rPr>
        <w:t>Ahogy az Angularban úgy itt a Vue.js-ben is a route, a routes, és a router objektumokkal dolgozunk elsősorban. Első lépésként definiáljuk a route komponenseket. Ez a komponenst template-jét tartalmazza. Ezt követően létrehozzuk a routes tömböt, amiben megadjuk az útvonalat és a komponenseknél az útvonalhoz tartozó route komponenst, amit az első lépésnél hoztunk létre. Ha ezzel is megvagyunk, akkor létrehozunk egy példányt a router objektumból és átadjuk neki a routes tömböt. Végül pedig létrehozzuk az alkalmazást a new Vue() metódussal, ennek paraméterként átadjuk a router objektumot, így már tudjuk használni a router példányt a this.$router kulcsszóval, ami azért hasznos mert így nem szükséges minden komponensbe importálni a router-t.</w:t>
      </w:r>
    </w:p>
    <w:p w14:paraId="0D1FF982" w14:textId="7F596604" w:rsidR="00C34D09" w:rsidRPr="00C34D09" w:rsidRDefault="00C34D09" w:rsidP="00C34D09">
      <w:pPr>
        <w:pStyle w:val="Kd"/>
        <w:rPr>
          <w:lang w:eastAsia="hu-HU"/>
        </w:rPr>
      </w:pPr>
      <w:r w:rsidRPr="00C34D09">
        <w:rPr>
          <w:lang w:eastAsia="hu-HU"/>
        </w:rPr>
        <w:t xml:space="preserve">const </w:t>
      </w:r>
      <w:r>
        <w:rPr>
          <w:lang w:eastAsia="hu-HU"/>
        </w:rPr>
        <w:t>alma</w:t>
      </w:r>
      <w:r w:rsidRPr="00C34D09">
        <w:rPr>
          <w:lang w:eastAsia="hu-HU"/>
        </w:rPr>
        <w:t xml:space="preserve"> = { template: '&lt;div&gt;</w:t>
      </w:r>
      <w:r>
        <w:rPr>
          <w:lang w:eastAsia="hu-HU"/>
        </w:rPr>
        <w:t>alma</w:t>
      </w:r>
      <w:r w:rsidRPr="00C34D09">
        <w:rPr>
          <w:lang w:eastAsia="hu-HU"/>
        </w:rPr>
        <w:t>&lt;/div&gt;' }</w:t>
      </w:r>
    </w:p>
    <w:p w14:paraId="6FBB1E1B" w14:textId="2072F550" w:rsidR="00C34D09" w:rsidRPr="00C34D09" w:rsidRDefault="00C34D09" w:rsidP="00C34D09">
      <w:pPr>
        <w:pStyle w:val="Kd"/>
        <w:rPr>
          <w:lang w:eastAsia="hu-HU"/>
        </w:rPr>
      </w:pPr>
      <w:r w:rsidRPr="00C34D09">
        <w:rPr>
          <w:lang w:eastAsia="hu-HU"/>
        </w:rPr>
        <w:t xml:space="preserve">const </w:t>
      </w:r>
      <w:r>
        <w:rPr>
          <w:lang w:eastAsia="hu-HU"/>
        </w:rPr>
        <w:t>barack</w:t>
      </w:r>
      <w:r w:rsidRPr="00C34D09">
        <w:rPr>
          <w:lang w:eastAsia="hu-HU"/>
        </w:rPr>
        <w:t xml:space="preserve"> = { template: '&lt;div&gt;</w:t>
      </w:r>
      <w:r>
        <w:rPr>
          <w:lang w:eastAsia="hu-HU"/>
        </w:rPr>
        <w:t>barack</w:t>
      </w:r>
      <w:r w:rsidRPr="00C34D09">
        <w:rPr>
          <w:lang w:eastAsia="hu-HU"/>
        </w:rPr>
        <w:t>&lt;/div&gt;' }</w:t>
      </w:r>
    </w:p>
    <w:p w14:paraId="0924175F" w14:textId="77777777" w:rsidR="00C34D09" w:rsidRPr="00C34D09" w:rsidRDefault="00C34D09" w:rsidP="00C34D09">
      <w:pPr>
        <w:pStyle w:val="Kd"/>
        <w:rPr>
          <w:lang w:eastAsia="hu-HU"/>
        </w:rPr>
      </w:pPr>
      <w:r w:rsidRPr="00C34D09">
        <w:rPr>
          <w:lang w:eastAsia="hu-HU"/>
        </w:rPr>
        <w:t>const routes = [</w:t>
      </w:r>
    </w:p>
    <w:p w14:paraId="48A13EB3" w14:textId="36A03AC4" w:rsidR="00C34D09" w:rsidRPr="00C34D09" w:rsidRDefault="00C34D09" w:rsidP="00C34D09">
      <w:pPr>
        <w:pStyle w:val="Kd"/>
        <w:rPr>
          <w:lang w:eastAsia="hu-HU"/>
        </w:rPr>
      </w:pPr>
      <w:r w:rsidRPr="00C34D09">
        <w:rPr>
          <w:lang w:eastAsia="hu-HU"/>
        </w:rPr>
        <w:t xml:space="preserve">  { path: '/</w:t>
      </w:r>
      <w:r>
        <w:rPr>
          <w:lang w:eastAsia="hu-HU"/>
        </w:rPr>
        <w:t>alma</w:t>
      </w:r>
      <w:r w:rsidRPr="00C34D09">
        <w:rPr>
          <w:lang w:eastAsia="hu-HU"/>
        </w:rPr>
        <w:t xml:space="preserve">, component: </w:t>
      </w:r>
      <w:r>
        <w:rPr>
          <w:lang w:eastAsia="hu-HU"/>
        </w:rPr>
        <w:t>alma</w:t>
      </w:r>
      <w:r w:rsidRPr="00C34D09">
        <w:rPr>
          <w:lang w:eastAsia="hu-HU"/>
        </w:rPr>
        <w:t xml:space="preserve"> },</w:t>
      </w:r>
    </w:p>
    <w:p w14:paraId="6CEF32CA" w14:textId="3FB64B1E" w:rsidR="00C34D09" w:rsidRPr="00C34D09" w:rsidRDefault="00C34D09" w:rsidP="00C34D09">
      <w:pPr>
        <w:pStyle w:val="Kd"/>
        <w:rPr>
          <w:lang w:eastAsia="hu-HU"/>
        </w:rPr>
      </w:pPr>
      <w:r w:rsidRPr="00C34D09">
        <w:rPr>
          <w:lang w:eastAsia="hu-HU"/>
        </w:rPr>
        <w:t xml:space="preserve">  { path: '/</w:t>
      </w:r>
      <w:r>
        <w:rPr>
          <w:lang w:eastAsia="hu-HU"/>
        </w:rPr>
        <w:t>barack</w:t>
      </w:r>
      <w:r w:rsidRPr="00C34D09">
        <w:rPr>
          <w:lang w:eastAsia="hu-HU"/>
        </w:rPr>
        <w:t xml:space="preserve">, component: </w:t>
      </w:r>
      <w:r>
        <w:rPr>
          <w:lang w:eastAsia="hu-HU"/>
        </w:rPr>
        <w:t>barack</w:t>
      </w:r>
      <w:r w:rsidRPr="00C34D09">
        <w:rPr>
          <w:lang w:eastAsia="hu-HU"/>
        </w:rPr>
        <w:t xml:space="preserve"> }</w:t>
      </w:r>
    </w:p>
    <w:p w14:paraId="518CF95D" w14:textId="277A78A4" w:rsidR="00C34D09" w:rsidRPr="00C34D09" w:rsidRDefault="00C34D09" w:rsidP="00C34D09">
      <w:pPr>
        <w:pStyle w:val="Kd"/>
        <w:rPr>
          <w:lang w:eastAsia="hu-HU"/>
        </w:rPr>
      </w:pPr>
      <w:r w:rsidRPr="00C34D09">
        <w:rPr>
          <w:lang w:eastAsia="hu-HU"/>
        </w:rPr>
        <w:t>]</w:t>
      </w:r>
    </w:p>
    <w:p w14:paraId="09657725" w14:textId="77777777" w:rsidR="00C34D09" w:rsidRPr="00C34D09" w:rsidRDefault="00C34D09" w:rsidP="00C34D09">
      <w:pPr>
        <w:pStyle w:val="Kd"/>
        <w:rPr>
          <w:lang w:eastAsia="hu-HU"/>
        </w:rPr>
      </w:pPr>
      <w:r w:rsidRPr="00C34D09">
        <w:rPr>
          <w:lang w:eastAsia="hu-HU"/>
        </w:rPr>
        <w:t>const router = new VueRouter({</w:t>
      </w:r>
    </w:p>
    <w:p w14:paraId="1498719A" w14:textId="2357F7EE" w:rsidR="00C34D09" w:rsidRPr="00C34D09" w:rsidRDefault="00C34D09" w:rsidP="00C34D09">
      <w:pPr>
        <w:pStyle w:val="Kd"/>
        <w:rPr>
          <w:lang w:eastAsia="hu-HU"/>
        </w:rPr>
      </w:pPr>
      <w:r w:rsidRPr="00C34D09">
        <w:rPr>
          <w:lang w:eastAsia="hu-HU"/>
        </w:rPr>
        <w:t xml:space="preserve">  routes</w:t>
      </w:r>
      <w:r>
        <w:rPr>
          <w:lang w:eastAsia="hu-HU"/>
        </w:rPr>
        <w:t>: routes</w:t>
      </w:r>
    </w:p>
    <w:p w14:paraId="505BDB85" w14:textId="00CF303E" w:rsidR="00C34D09" w:rsidRPr="00C34D09" w:rsidRDefault="00C34D09" w:rsidP="00C34D09">
      <w:pPr>
        <w:pStyle w:val="Kd"/>
        <w:rPr>
          <w:lang w:eastAsia="hu-HU"/>
        </w:rPr>
      </w:pPr>
      <w:r w:rsidRPr="00C34D09">
        <w:rPr>
          <w:lang w:eastAsia="hu-HU"/>
        </w:rPr>
        <w:t>})</w:t>
      </w:r>
    </w:p>
    <w:p w14:paraId="4EDD8F0D" w14:textId="77777777" w:rsidR="00C34D09" w:rsidRPr="00C34D09" w:rsidRDefault="00C34D09" w:rsidP="00C34D09">
      <w:pPr>
        <w:pStyle w:val="Kd"/>
        <w:rPr>
          <w:lang w:eastAsia="hu-HU"/>
        </w:rPr>
      </w:pPr>
      <w:r w:rsidRPr="00C34D09">
        <w:rPr>
          <w:lang w:eastAsia="hu-HU"/>
        </w:rPr>
        <w:lastRenderedPageBreak/>
        <w:t>const app = new Vue({</w:t>
      </w:r>
    </w:p>
    <w:p w14:paraId="24C5B838" w14:textId="77777777" w:rsidR="00C34D09" w:rsidRPr="00C34D09" w:rsidRDefault="00C34D09" w:rsidP="00C34D09">
      <w:pPr>
        <w:pStyle w:val="Kd"/>
        <w:rPr>
          <w:lang w:eastAsia="hu-HU"/>
        </w:rPr>
      </w:pPr>
      <w:r w:rsidRPr="00C34D09">
        <w:rPr>
          <w:lang w:eastAsia="hu-HU"/>
        </w:rPr>
        <w:t xml:space="preserve">  router</w:t>
      </w:r>
    </w:p>
    <w:p w14:paraId="503915A8" w14:textId="513F439A" w:rsidR="00C34D09" w:rsidRDefault="00C34D09" w:rsidP="00C34D09">
      <w:pPr>
        <w:pStyle w:val="Kd"/>
        <w:rPr>
          <w:lang w:eastAsia="hu-HU"/>
        </w:rPr>
      </w:pPr>
      <w:r w:rsidRPr="00C34D09">
        <w:rPr>
          <w:lang w:eastAsia="hu-HU"/>
        </w:rPr>
        <w:t>}).$mount('#app')</w:t>
      </w:r>
    </w:p>
    <w:p w14:paraId="031140E4" w14:textId="47F32B6B" w:rsidR="00D56545" w:rsidRDefault="00D56545" w:rsidP="00C34D09">
      <w:pPr>
        <w:pStyle w:val="Kd"/>
        <w:rPr>
          <w:lang w:eastAsia="hu-HU"/>
        </w:rPr>
      </w:pPr>
    </w:p>
    <w:p w14:paraId="56D57161" w14:textId="700DC507" w:rsidR="00D56545" w:rsidRPr="00C34D09" w:rsidRDefault="00D56545" w:rsidP="00D56545">
      <w:pPr>
        <w:rPr>
          <w:lang w:eastAsia="hu-HU"/>
        </w:rPr>
      </w:pPr>
      <w:r>
        <w:rPr>
          <w:lang w:eastAsia="hu-HU"/>
        </w:rPr>
        <w:t>A fenti példa a legegyszerűbb megvalósítása a routingnak, ennél sokkal bonyolultabb megoldások vannak, melyek sok hasznos funkciót kihasználnak, amivel a vue rendelkezik, melyek közül a legfontosabbak a következők:</w:t>
      </w:r>
    </w:p>
    <w:p w14:paraId="3900BBA7" w14:textId="7CC90786" w:rsidR="00C34D09" w:rsidRDefault="00D56545" w:rsidP="00D56545">
      <w:pPr>
        <w:pStyle w:val="Listaszerbekezds"/>
        <w:numPr>
          <w:ilvl w:val="0"/>
          <w:numId w:val="38"/>
        </w:numPr>
        <w:rPr>
          <w:lang w:eastAsia="hu-HU"/>
        </w:rPr>
      </w:pPr>
      <w:r>
        <w:rPr>
          <w:lang w:eastAsia="hu-HU"/>
        </w:rPr>
        <w:t>Guardok: Angolur.js-hoz hasonlóan itt is tudunk használni guardokat. Többféle guardot tudunk definiálni, attól függően, hogy mikor szeretnénk, hogy lefusson. Például vannak beforeRouteLeave guardok, amik elsőként futnak, a deaktivált komponensben, aztán lehet beforeRouteEnter, ami pedig az új komponensben fut, mielőtt belépünk oda. Ezeken kívül van még számos más lehetőség is.</w:t>
      </w:r>
    </w:p>
    <w:p w14:paraId="47329BE9" w14:textId="469EE7D0" w:rsidR="00D56545" w:rsidRDefault="00D56545" w:rsidP="00D56545">
      <w:pPr>
        <w:pStyle w:val="Listaszerbekezds"/>
        <w:numPr>
          <w:ilvl w:val="0"/>
          <w:numId w:val="38"/>
        </w:numPr>
        <w:rPr>
          <w:lang w:eastAsia="hu-HU"/>
        </w:rPr>
      </w:pPr>
      <w:r>
        <w:rPr>
          <w:lang w:eastAsia="hu-HU"/>
        </w:rPr>
        <w:t xml:space="preserve">Nested routes: Ahogy Angularban láttuk itt is van lehetőség beágyazott vagy gyerek útvonalak felvételére. </w:t>
      </w:r>
    </w:p>
    <w:p w14:paraId="592FFEC9" w14:textId="0A5973E9" w:rsidR="00D56545" w:rsidRDefault="00D56545" w:rsidP="00D56545">
      <w:pPr>
        <w:pStyle w:val="Listaszerbekezds"/>
        <w:numPr>
          <w:ilvl w:val="0"/>
          <w:numId w:val="38"/>
        </w:numPr>
        <w:rPr>
          <w:lang w:eastAsia="hu-HU"/>
        </w:rPr>
      </w:pPr>
      <w:r>
        <w:rPr>
          <w:lang w:eastAsia="hu-HU"/>
        </w:rPr>
        <w:t>Lusta betöltés: Angularhoz hasonlóan az teljesítmény javítására szolgál, csak akkor töltjük be a komponenseket, amikor az útvonalra megyünk.</w:t>
      </w:r>
    </w:p>
    <w:p w14:paraId="24C07588" w14:textId="2C82C7AF" w:rsidR="00D56545" w:rsidRPr="00C34D09" w:rsidRDefault="00D56545" w:rsidP="00D56545">
      <w:pPr>
        <w:pStyle w:val="Listaszerbekezds"/>
        <w:numPr>
          <w:ilvl w:val="0"/>
          <w:numId w:val="38"/>
        </w:numPr>
        <w:rPr>
          <w:lang w:eastAsia="hu-HU"/>
        </w:rPr>
      </w:pPr>
      <w:r>
        <w:rPr>
          <w:lang w:eastAsia="hu-HU"/>
        </w:rPr>
        <w:t>Programból történő navigálás: Deklaratív módszer volt a példánkban, amikor konkrétan meg volt adva, hogy melyik útvonalra navigáljunk, de lehetőségünk van ezt a programból megadni. Ehhez a router.push() metódust kell alkalmazni.</w:t>
      </w:r>
    </w:p>
    <w:p w14:paraId="14A33785" w14:textId="77777777" w:rsidR="00C34D09" w:rsidRPr="00FD2498" w:rsidRDefault="00C34D09" w:rsidP="00FD2498">
      <w:pPr>
        <w:rPr>
          <w:lang w:eastAsia="hu-HU"/>
        </w:rPr>
      </w:pPr>
    </w:p>
    <w:p w14:paraId="78AA9A10" w14:textId="1163736C" w:rsidR="002632E7" w:rsidRDefault="002632E7" w:rsidP="002632E7">
      <w:pPr>
        <w:pStyle w:val="Cmsor2"/>
        <w:rPr>
          <w:lang w:eastAsia="hu-HU"/>
        </w:rPr>
      </w:pPr>
      <w:bookmarkStart w:id="37" w:name="_Toc71100604"/>
      <w:r>
        <w:rPr>
          <w:lang w:eastAsia="hu-HU"/>
        </w:rPr>
        <w:t>Tesztelési lehetőségek</w:t>
      </w:r>
      <w:bookmarkEnd w:id="37"/>
    </w:p>
    <w:p w14:paraId="2F4FAEF5" w14:textId="72FBAAD6" w:rsidR="004C6DB2" w:rsidRDefault="00975C83" w:rsidP="004C6DB2">
      <w:pPr>
        <w:rPr>
          <w:lang w:eastAsia="hu-HU"/>
        </w:rPr>
      </w:pPr>
      <w:r>
        <w:rPr>
          <w:lang w:eastAsia="hu-HU"/>
        </w:rPr>
        <w:t>Minden informatikai rendszer fejlesztésének elengedhetetlen része a tesztelés, mivel így tudjuk ellenőrizni, hogy valóban az elvártak szerint működik-e az alkalmazásunk. Erre a különböző keretrendszerek esetében eltérő megoldások vannak. Ebben a fejezetben ezekre fogok összpontosítani és megnézem a különbségeket és hasonlóságokat a megoldások között.</w:t>
      </w:r>
    </w:p>
    <w:p w14:paraId="47E67C13" w14:textId="62FE4680" w:rsidR="00681EDA" w:rsidRDefault="00681EDA" w:rsidP="00A11A5E">
      <w:pPr>
        <w:ind w:firstLine="0"/>
        <w:rPr>
          <w:lang w:eastAsia="hu-HU"/>
        </w:rPr>
      </w:pPr>
      <w:r>
        <w:rPr>
          <w:lang w:eastAsia="hu-HU"/>
        </w:rPr>
        <w:t xml:space="preserve">React esetében a tesztelés hasonlóan történik, mint más JavaScript kódok esetén. Leginkább kétféle módon szoktuk tesztelni az alkalmazásokat. Az egyik, hogy a komponenseket megjelenítjük egy fa struktúrába és a kimenetét teszteljük, hogy az az elvárt legyen. A másik, hogy az egész alkalmazást futtatjuk egy környezetben. A React </w:t>
      </w:r>
      <w:r>
        <w:rPr>
          <w:lang w:eastAsia="hu-HU"/>
        </w:rPr>
        <w:lastRenderedPageBreak/>
        <w:t>alapvetően kétféle eszközt ajánl számunkra a teszteléshez, az egyik a Jest a másik pedig a React Testing Library.</w:t>
      </w:r>
    </w:p>
    <w:p w14:paraId="4FE39A14" w14:textId="64A29610" w:rsidR="00681EDA" w:rsidRDefault="00681EDA" w:rsidP="00681EDA">
      <w:pPr>
        <w:rPr>
          <w:lang w:eastAsia="hu-HU"/>
        </w:rPr>
      </w:pPr>
      <w:r>
        <w:rPr>
          <w:lang w:eastAsia="hu-HU"/>
        </w:rPr>
        <w:t>Egy teszt a következőképpen épül fel:</w:t>
      </w:r>
    </w:p>
    <w:p w14:paraId="4C63DEFF" w14:textId="1EEBEC83" w:rsidR="00681EDA" w:rsidRDefault="00681EDA" w:rsidP="00681EDA">
      <w:pPr>
        <w:pStyle w:val="Listaszerbekezds"/>
        <w:numPr>
          <w:ilvl w:val="0"/>
          <w:numId w:val="40"/>
        </w:numPr>
        <w:rPr>
          <w:lang w:eastAsia="hu-HU"/>
        </w:rPr>
      </w:pPr>
      <w:r>
        <w:rPr>
          <w:lang w:eastAsia="hu-HU"/>
        </w:rPr>
        <w:t>beforeEach(): Felállítunk egy DOM elemet, amit tesztelni szeretnénk, vagy a hozzá kapcsolódó elemeket.</w:t>
      </w:r>
    </w:p>
    <w:p w14:paraId="0D3945DD" w14:textId="7E9DD068" w:rsidR="00681EDA" w:rsidRDefault="00681EDA" w:rsidP="00681EDA">
      <w:pPr>
        <w:pStyle w:val="Listaszerbekezds"/>
        <w:numPr>
          <w:ilvl w:val="0"/>
          <w:numId w:val="40"/>
        </w:numPr>
        <w:rPr>
          <w:lang w:eastAsia="hu-HU"/>
        </w:rPr>
      </w:pPr>
      <w:r>
        <w:rPr>
          <w:lang w:eastAsia="hu-HU"/>
        </w:rPr>
        <w:t>afterEach(): A teszt végezetével feltakarít.</w:t>
      </w:r>
    </w:p>
    <w:p w14:paraId="2955B1AB" w14:textId="211CC4F1" w:rsidR="00681EDA" w:rsidRDefault="00681EDA" w:rsidP="00681EDA">
      <w:pPr>
        <w:pStyle w:val="Listaszerbekezds"/>
        <w:numPr>
          <w:ilvl w:val="0"/>
          <w:numId w:val="40"/>
        </w:numPr>
        <w:rPr>
          <w:lang w:eastAsia="hu-HU"/>
        </w:rPr>
      </w:pPr>
      <w:r>
        <w:rPr>
          <w:lang w:eastAsia="hu-HU"/>
        </w:rPr>
        <w:t>act(): Ebben rendereljük ki a kívánt komponenst, biztosítja, hogy minden változtatást megtörténjen a komponensen mielőtt megtörténik az assert.</w:t>
      </w:r>
    </w:p>
    <w:p w14:paraId="67BC1D00" w14:textId="2A2CE088" w:rsidR="00681EDA" w:rsidRDefault="00681EDA" w:rsidP="00681EDA">
      <w:pPr>
        <w:pStyle w:val="Listaszerbekezds"/>
        <w:numPr>
          <w:ilvl w:val="0"/>
          <w:numId w:val="40"/>
        </w:numPr>
        <w:rPr>
          <w:lang w:eastAsia="hu-HU"/>
        </w:rPr>
      </w:pPr>
      <w:r>
        <w:rPr>
          <w:lang w:eastAsia="hu-HU"/>
        </w:rPr>
        <w:t>expect(): Elvárt és a kapott eredmény összehasonlítása.</w:t>
      </w:r>
    </w:p>
    <w:p w14:paraId="36757C57" w14:textId="77777777" w:rsidR="00681EDA" w:rsidRPr="00681EDA" w:rsidRDefault="00681EDA" w:rsidP="00681EDA">
      <w:pPr>
        <w:pStyle w:val="Kd"/>
        <w:ind w:left="0"/>
        <w:rPr>
          <w:lang w:eastAsia="hu-HU"/>
        </w:rPr>
      </w:pPr>
    </w:p>
    <w:p w14:paraId="4CD6C789" w14:textId="40917877" w:rsidR="00681EDA" w:rsidRPr="00681EDA" w:rsidRDefault="00681EDA" w:rsidP="00EB0D7E">
      <w:pPr>
        <w:pStyle w:val="Kd"/>
        <w:rPr>
          <w:lang w:eastAsia="hu-HU"/>
        </w:rPr>
      </w:pPr>
      <w:r w:rsidRPr="00681EDA">
        <w:rPr>
          <w:lang w:eastAsia="hu-HU"/>
        </w:rPr>
        <w:t>import Hello from "./hello";</w:t>
      </w:r>
    </w:p>
    <w:p w14:paraId="66B1B2C0" w14:textId="77777777" w:rsidR="00681EDA" w:rsidRPr="00681EDA" w:rsidRDefault="00681EDA" w:rsidP="00681EDA">
      <w:pPr>
        <w:pStyle w:val="Kd"/>
        <w:rPr>
          <w:lang w:eastAsia="hu-HU"/>
        </w:rPr>
      </w:pPr>
      <w:r w:rsidRPr="00681EDA">
        <w:rPr>
          <w:lang w:eastAsia="hu-HU"/>
        </w:rPr>
        <w:t>let container = null;</w:t>
      </w:r>
    </w:p>
    <w:p w14:paraId="4A2363BD" w14:textId="77777777" w:rsidR="00681EDA" w:rsidRPr="00681EDA" w:rsidRDefault="00681EDA" w:rsidP="00681EDA">
      <w:pPr>
        <w:pStyle w:val="Kd"/>
        <w:rPr>
          <w:lang w:eastAsia="hu-HU"/>
        </w:rPr>
      </w:pPr>
      <w:r w:rsidRPr="00681EDA">
        <w:rPr>
          <w:lang w:eastAsia="hu-HU"/>
        </w:rPr>
        <w:t>beforeEach(() =&gt; {</w:t>
      </w:r>
    </w:p>
    <w:p w14:paraId="49852B46" w14:textId="77777777" w:rsidR="00681EDA" w:rsidRPr="00681EDA" w:rsidRDefault="00681EDA" w:rsidP="00681EDA">
      <w:pPr>
        <w:pStyle w:val="Kd"/>
        <w:rPr>
          <w:lang w:eastAsia="hu-HU"/>
        </w:rPr>
      </w:pPr>
      <w:r w:rsidRPr="00681EDA">
        <w:rPr>
          <w:lang w:eastAsia="hu-HU"/>
        </w:rPr>
        <w:t xml:space="preserve">  container = document.createElement("div");</w:t>
      </w:r>
    </w:p>
    <w:p w14:paraId="14D9FA51" w14:textId="77777777" w:rsidR="00681EDA" w:rsidRPr="00681EDA" w:rsidRDefault="00681EDA" w:rsidP="00681EDA">
      <w:pPr>
        <w:pStyle w:val="Kd"/>
        <w:rPr>
          <w:lang w:eastAsia="hu-HU"/>
        </w:rPr>
      </w:pPr>
      <w:r w:rsidRPr="00681EDA">
        <w:rPr>
          <w:lang w:eastAsia="hu-HU"/>
        </w:rPr>
        <w:t xml:space="preserve">  document.body.appendChild(container);</w:t>
      </w:r>
    </w:p>
    <w:p w14:paraId="0964BFC2" w14:textId="77777777" w:rsidR="00681EDA" w:rsidRPr="00681EDA" w:rsidRDefault="00681EDA" w:rsidP="00681EDA">
      <w:pPr>
        <w:pStyle w:val="Kd"/>
        <w:rPr>
          <w:lang w:eastAsia="hu-HU"/>
        </w:rPr>
      </w:pPr>
      <w:r w:rsidRPr="00681EDA">
        <w:rPr>
          <w:lang w:eastAsia="hu-HU"/>
        </w:rPr>
        <w:t>});</w:t>
      </w:r>
    </w:p>
    <w:p w14:paraId="791D3024" w14:textId="77777777" w:rsidR="00681EDA" w:rsidRPr="00681EDA" w:rsidRDefault="00681EDA" w:rsidP="00681EDA">
      <w:pPr>
        <w:pStyle w:val="Kd"/>
        <w:rPr>
          <w:lang w:eastAsia="hu-HU"/>
        </w:rPr>
      </w:pPr>
    </w:p>
    <w:p w14:paraId="6FCCDDE5" w14:textId="77777777" w:rsidR="00681EDA" w:rsidRPr="00681EDA" w:rsidRDefault="00681EDA" w:rsidP="00681EDA">
      <w:pPr>
        <w:pStyle w:val="Kd"/>
        <w:rPr>
          <w:lang w:eastAsia="hu-HU"/>
        </w:rPr>
      </w:pPr>
      <w:r w:rsidRPr="00681EDA">
        <w:rPr>
          <w:lang w:eastAsia="hu-HU"/>
        </w:rPr>
        <w:t>afterEach(() =&gt; {</w:t>
      </w:r>
    </w:p>
    <w:p w14:paraId="697D7BA5" w14:textId="77777777" w:rsidR="00681EDA" w:rsidRPr="00681EDA" w:rsidRDefault="00681EDA" w:rsidP="00681EDA">
      <w:pPr>
        <w:pStyle w:val="Kd"/>
        <w:rPr>
          <w:lang w:eastAsia="hu-HU"/>
        </w:rPr>
      </w:pPr>
      <w:r w:rsidRPr="00681EDA">
        <w:rPr>
          <w:lang w:eastAsia="hu-HU"/>
        </w:rPr>
        <w:t xml:space="preserve">  unmountComponentAtNode(container);</w:t>
      </w:r>
    </w:p>
    <w:p w14:paraId="0DFD60FB" w14:textId="77777777" w:rsidR="00681EDA" w:rsidRPr="00681EDA" w:rsidRDefault="00681EDA" w:rsidP="00681EDA">
      <w:pPr>
        <w:pStyle w:val="Kd"/>
        <w:rPr>
          <w:lang w:eastAsia="hu-HU"/>
        </w:rPr>
      </w:pPr>
      <w:r w:rsidRPr="00681EDA">
        <w:rPr>
          <w:lang w:eastAsia="hu-HU"/>
        </w:rPr>
        <w:t xml:space="preserve">  container.remove();</w:t>
      </w:r>
    </w:p>
    <w:p w14:paraId="4C7E3036" w14:textId="77777777" w:rsidR="00681EDA" w:rsidRPr="00681EDA" w:rsidRDefault="00681EDA" w:rsidP="00681EDA">
      <w:pPr>
        <w:pStyle w:val="Kd"/>
        <w:rPr>
          <w:lang w:eastAsia="hu-HU"/>
        </w:rPr>
      </w:pPr>
      <w:r w:rsidRPr="00681EDA">
        <w:rPr>
          <w:lang w:eastAsia="hu-HU"/>
        </w:rPr>
        <w:t xml:space="preserve">  container = null;</w:t>
      </w:r>
    </w:p>
    <w:p w14:paraId="200C55D8" w14:textId="77777777" w:rsidR="00681EDA" w:rsidRPr="00681EDA" w:rsidRDefault="00681EDA" w:rsidP="00681EDA">
      <w:pPr>
        <w:pStyle w:val="Kd"/>
        <w:rPr>
          <w:lang w:eastAsia="hu-HU"/>
        </w:rPr>
      </w:pPr>
      <w:r w:rsidRPr="00681EDA">
        <w:rPr>
          <w:lang w:eastAsia="hu-HU"/>
        </w:rPr>
        <w:t>});</w:t>
      </w:r>
    </w:p>
    <w:p w14:paraId="14460B39" w14:textId="77777777" w:rsidR="00681EDA" w:rsidRPr="00681EDA" w:rsidRDefault="00681EDA" w:rsidP="00681EDA">
      <w:pPr>
        <w:pStyle w:val="Kd"/>
        <w:rPr>
          <w:lang w:eastAsia="hu-HU"/>
        </w:rPr>
      </w:pPr>
    </w:p>
    <w:p w14:paraId="5E2955AF" w14:textId="77777777" w:rsidR="00681EDA" w:rsidRPr="00681EDA" w:rsidRDefault="00681EDA" w:rsidP="00681EDA">
      <w:pPr>
        <w:pStyle w:val="Kd"/>
        <w:rPr>
          <w:lang w:eastAsia="hu-HU"/>
        </w:rPr>
      </w:pPr>
      <w:r w:rsidRPr="00681EDA">
        <w:rPr>
          <w:lang w:eastAsia="hu-HU"/>
        </w:rPr>
        <w:t>it("renders with or without a name", () =&gt; {</w:t>
      </w:r>
    </w:p>
    <w:p w14:paraId="72C8FB74" w14:textId="0FB0856C" w:rsidR="00681EDA" w:rsidRPr="00681EDA" w:rsidRDefault="00681EDA" w:rsidP="00681EDA">
      <w:pPr>
        <w:pStyle w:val="Kd"/>
        <w:rPr>
          <w:lang w:eastAsia="hu-HU"/>
        </w:rPr>
      </w:pPr>
      <w:r w:rsidRPr="00681EDA">
        <w:rPr>
          <w:lang w:eastAsia="hu-HU"/>
        </w:rPr>
        <w:t xml:space="preserve">  act(() =&gt; {</w:t>
      </w:r>
      <w:r>
        <w:rPr>
          <w:lang w:eastAsia="hu-HU"/>
        </w:rPr>
        <w:t xml:space="preserve"> </w:t>
      </w:r>
      <w:r w:rsidRPr="00681EDA">
        <w:rPr>
          <w:lang w:eastAsia="hu-HU"/>
        </w:rPr>
        <w:t>render(&lt;Hello /&gt;, container);  });  expect(container.textContent).toBe("Hey, stranger");</w:t>
      </w:r>
    </w:p>
    <w:p w14:paraId="23638C06" w14:textId="77777777" w:rsidR="00681EDA" w:rsidRPr="00681EDA" w:rsidRDefault="00681EDA" w:rsidP="00681EDA">
      <w:pPr>
        <w:pStyle w:val="Kd"/>
        <w:rPr>
          <w:lang w:eastAsia="hu-HU"/>
        </w:rPr>
      </w:pPr>
      <w:r w:rsidRPr="00681EDA">
        <w:rPr>
          <w:lang w:eastAsia="hu-HU"/>
        </w:rPr>
        <w:t xml:space="preserve">  act(() =&gt; {</w:t>
      </w:r>
    </w:p>
    <w:p w14:paraId="3CFF97D3" w14:textId="77777777" w:rsidR="00681EDA" w:rsidRPr="00681EDA" w:rsidRDefault="00681EDA" w:rsidP="00681EDA">
      <w:pPr>
        <w:pStyle w:val="Kd"/>
        <w:rPr>
          <w:lang w:eastAsia="hu-HU"/>
        </w:rPr>
      </w:pPr>
      <w:r w:rsidRPr="00681EDA">
        <w:rPr>
          <w:lang w:eastAsia="hu-HU"/>
        </w:rPr>
        <w:t xml:space="preserve">    render(&lt;Hello name="Jenny" /&gt;, container);</w:t>
      </w:r>
    </w:p>
    <w:p w14:paraId="347044BB" w14:textId="77777777" w:rsidR="00681EDA" w:rsidRPr="00681EDA" w:rsidRDefault="00681EDA" w:rsidP="00681EDA">
      <w:pPr>
        <w:pStyle w:val="Kd"/>
        <w:rPr>
          <w:lang w:eastAsia="hu-HU"/>
        </w:rPr>
      </w:pPr>
      <w:r w:rsidRPr="00681EDA">
        <w:rPr>
          <w:lang w:eastAsia="hu-HU"/>
        </w:rPr>
        <w:t xml:space="preserve">  });</w:t>
      </w:r>
    </w:p>
    <w:p w14:paraId="520993EC" w14:textId="77777777" w:rsidR="00681EDA" w:rsidRPr="00681EDA" w:rsidRDefault="00681EDA" w:rsidP="00681EDA">
      <w:pPr>
        <w:pStyle w:val="Kd"/>
        <w:rPr>
          <w:lang w:eastAsia="hu-HU"/>
        </w:rPr>
      </w:pPr>
      <w:r w:rsidRPr="00681EDA">
        <w:rPr>
          <w:lang w:eastAsia="hu-HU"/>
        </w:rPr>
        <w:t xml:space="preserve">  expect(container.textContent).toBe("Hello, Jenny!");</w:t>
      </w:r>
    </w:p>
    <w:p w14:paraId="7ADAD6E3" w14:textId="77777777" w:rsidR="00681EDA" w:rsidRPr="00681EDA" w:rsidRDefault="00681EDA" w:rsidP="00681EDA">
      <w:pPr>
        <w:pStyle w:val="Kd"/>
        <w:ind w:left="0"/>
        <w:rPr>
          <w:lang w:eastAsia="hu-HU"/>
        </w:rPr>
      </w:pPr>
      <w:r>
        <w:rPr>
          <w:lang w:eastAsia="hu-HU"/>
        </w:rPr>
        <w:t xml:space="preserve">   </w:t>
      </w:r>
      <w:r w:rsidRPr="00681EDA">
        <w:rPr>
          <w:lang w:eastAsia="hu-HU"/>
        </w:rPr>
        <w:t>});</w:t>
      </w:r>
    </w:p>
    <w:p w14:paraId="1E09D688" w14:textId="43490E3D" w:rsidR="00975C83" w:rsidRDefault="00975C83" w:rsidP="00A11A5E">
      <w:pPr>
        <w:pStyle w:val="Cmsor3"/>
        <w:numPr>
          <w:ilvl w:val="0"/>
          <w:numId w:val="0"/>
        </w:numPr>
        <w:rPr>
          <w:lang w:eastAsia="hu-HU"/>
        </w:rPr>
      </w:pPr>
    </w:p>
    <w:p w14:paraId="777C1D24" w14:textId="0C1D4B48" w:rsidR="003063C7" w:rsidRDefault="003063C7" w:rsidP="00A11A5E">
      <w:pPr>
        <w:ind w:firstLine="0"/>
        <w:rPr>
          <w:lang w:eastAsia="hu-HU"/>
        </w:rPr>
      </w:pPr>
      <w:r>
        <w:rPr>
          <w:lang w:eastAsia="hu-HU"/>
        </w:rPr>
        <w:t xml:space="preserve">Mint a legtöbb esetben az Angularban szintén megtaláljuk a tesztelésre szolgáló funkciókat. Egyszerűen az Angular CLI segítségével fel tudjuk telepíteni a szükséges fájlokat. Maga a tesztelés itt is unit tesztek segítségével történik. </w:t>
      </w:r>
    </w:p>
    <w:p w14:paraId="5ADDB97C" w14:textId="7A45BB04" w:rsidR="003063C7" w:rsidRDefault="003063C7" w:rsidP="003063C7">
      <w:pPr>
        <w:rPr>
          <w:lang w:eastAsia="hu-HU"/>
        </w:rPr>
      </w:pPr>
      <w:r>
        <w:rPr>
          <w:lang w:eastAsia="hu-HU"/>
        </w:rPr>
        <w:t xml:space="preserve">A leggyakrabban a TestBed API segítségével történik a tesztelés Angular alkalmazásoknál. Ez egy környezetet biztosít számunkra, metódusokkal, amikkel komponenseket és szolgáltatásokat tudunk készíteni a unit tesztünkhez. </w:t>
      </w:r>
    </w:p>
    <w:p w14:paraId="09D6A873" w14:textId="46E78BE0" w:rsidR="003063C7" w:rsidRDefault="003063C7" w:rsidP="003063C7">
      <w:pPr>
        <w:rPr>
          <w:lang w:eastAsia="hu-HU"/>
        </w:rPr>
      </w:pPr>
      <w:r>
        <w:rPr>
          <w:lang w:eastAsia="hu-HU"/>
        </w:rPr>
        <w:t xml:space="preserve">Maga a unit teszt felépítése hasonló, mint a Reactnél, ugyan úgy létrehozzuk vagy futtatjuk a komponenseket, szolgáltatásokat és a végén ellenőrizzük a kapott eredményt. </w:t>
      </w:r>
      <w:r>
        <w:rPr>
          <w:lang w:eastAsia="hu-HU"/>
        </w:rPr>
        <w:lastRenderedPageBreak/>
        <w:t>Ugyan úgy megtalálható a beforeEach() metódus, mint Reactnél</w:t>
      </w:r>
      <w:r w:rsidR="00B9770F">
        <w:rPr>
          <w:lang w:eastAsia="hu-HU"/>
        </w:rPr>
        <w:t>, egy példa az alább látható, ahol a TestBed használatával tesztelünk egy szolgáltatást.</w:t>
      </w:r>
    </w:p>
    <w:p w14:paraId="266D5628" w14:textId="77777777" w:rsidR="003063C7" w:rsidRDefault="003063C7" w:rsidP="003063C7">
      <w:pPr>
        <w:pStyle w:val="Kd"/>
        <w:rPr>
          <w:lang w:eastAsia="hu-HU"/>
        </w:rPr>
      </w:pPr>
      <w:r w:rsidRPr="003063C7">
        <w:rPr>
          <w:lang w:eastAsia="hu-HU"/>
        </w:rPr>
        <w:t xml:space="preserve">beforeEach(() =&gt; { </w:t>
      </w:r>
    </w:p>
    <w:p w14:paraId="5FF11277" w14:textId="77777777" w:rsidR="00B9770F" w:rsidRDefault="003063C7" w:rsidP="003063C7">
      <w:pPr>
        <w:pStyle w:val="Kd"/>
        <w:ind w:left="720"/>
        <w:rPr>
          <w:lang w:eastAsia="hu-HU"/>
        </w:rPr>
      </w:pPr>
      <w:r w:rsidRPr="003063C7">
        <w:rPr>
          <w:lang w:eastAsia="hu-HU"/>
        </w:rPr>
        <w:t xml:space="preserve">TestBed.configureTestingModule({ providers: [ValueService] }); </w:t>
      </w:r>
    </w:p>
    <w:p w14:paraId="47CAD52E" w14:textId="1E9BF41F" w:rsidR="003063C7" w:rsidRDefault="003063C7" w:rsidP="003063C7">
      <w:pPr>
        <w:pStyle w:val="Kd"/>
        <w:ind w:left="720"/>
        <w:rPr>
          <w:lang w:eastAsia="hu-HU"/>
        </w:rPr>
      </w:pPr>
      <w:r w:rsidRPr="003063C7">
        <w:rPr>
          <w:lang w:eastAsia="hu-HU"/>
        </w:rPr>
        <w:t xml:space="preserve">service = TestBed.inject(ValueService); </w:t>
      </w:r>
    </w:p>
    <w:p w14:paraId="4E02FBB0" w14:textId="4B8EFE9E" w:rsidR="003063C7" w:rsidRPr="003063C7" w:rsidRDefault="003063C7" w:rsidP="003063C7">
      <w:pPr>
        <w:pStyle w:val="Kd"/>
        <w:rPr>
          <w:lang w:eastAsia="hu-HU"/>
        </w:rPr>
      </w:pPr>
      <w:r w:rsidRPr="003063C7">
        <w:rPr>
          <w:lang w:eastAsia="hu-HU"/>
        </w:rPr>
        <w:t>});</w:t>
      </w:r>
    </w:p>
    <w:p w14:paraId="3E241E33" w14:textId="28B7179C" w:rsidR="00B9770F" w:rsidRDefault="003E14E3" w:rsidP="00A11A5E">
      <w:pPr>
        <w:ind w:firstLine="0"/>
        <w:rPr>
          <w:lang w:eastAsia="hu-HU"/>
        </w:rPr>
      </w:pPr>
      <w:r>
        <w:rPr>
          <w:lang w:eastAsia="hu-HU"/>
        </w:rPr>
        <w:t>A Vue.js alapvetően három típusú tesztelést ajánl az alkalmazásokhoz, ez a három a következő:</w:t>
      </w:r>
    </w:p>
    <w:p w14:paraId="1311973D" w14:textId="354397C6" w:rsidR="003E14E3" w:rsidRDefault="003E14E3" w:rsidP="003E14E3">
      <w:pPr>
        <w:pStyle w:val="Listaszerbekezds"/>
        <w:numPr>
          <w:ilvl w:val="0"/>
          <w:numId w:val="41"/>
        </w:numPr>
        <w:rPr>
          <w:lang w:eastAsia="hu-HU"/>
        </w:rPr>
      </w:pPr>
      <w:r>
        <w:rPr>
          <w:lang w:eastAsia="hu-HU"/>
        </w:rPr>
        <w:t>Unit tesztek: különálló kódok tesztelésére jó.</w:t>
      </w:r>
    </w:p>
    <w:p w14:paraId="7D2248F0" w14:textId="28028614" w:rsidR="003E14E3" w:rsidRDefault="003E14E3" w:rsidP="003E14E3">
      <w:pPr>
        <w:pStyle w:val="Listaszerbekezds"/>
        <w:numPr>
          <w:ilvl w:val="0"/>
          <w:numId w:val="41"/>
        </w:numPr>
        <w:rPr>
          <w:lang w:eastAsia="hu-HU"/>
        </w:rPr>
      </w:pPr>
      <w:r>
        <w:rPr>
          <w:lang w:eastAsia="hu-HU"/>
        </w:rPr>
        <w:t>Komponens tesztek: komponensek tesztelésére.</w:t>
      </w:r>
    </w:p>
    <w:p w14:paraId="03DE7281" w14:textId="132CEED8" w:rsidR="003E14E3" w:rsidRDefault="003E14E3" w:rsidP="003E14E3">
      <w:pPr>
        <w:pStyle w:val="Listaszerbekezds"/>
        <w:numPr>
          <w:ilvl w:val="0"/>
          <w:numId w:val="41"/>
        </w:numPr>
        <w:rPr>
          <w:lang w:eastAsia="hu-HU"/>
        </w:rPr>
      </w:pPr>
      <w:r>
        <w:rPr>
          <w:lang w:eastAsia="hu-HU"/>
        </w:rPr>
        <w:t>End-to-End tesztek: Teljes alkalmazás tesztelése.</w:t>
      </w:r>
    </w:p>
    <w:p w14:paraId="3DD39EA6" w14:textId="3BD5D345" w:rsidR="003E14E3" w:rsidRDefault="003E14E3" w:rsidP="003E14E3">
      <w:pPr>
        <w:rPr>
          <w:lang w:eastAsia="hu-HU"/>
        </w:rPr>
      </w:pPr>
      <w:r>
        <w:rPr>
          <w:lang w:eastAsia="hu-HU"/>
        </w:rPr>
        <w:t xml:space="preserve">Azonban a teszteléshez csak külső eszközöket ajánl nekünk, mint például a Vue Testing Library vagy a Reactnél már megismert Jest.  A tesztelés menete itt is ahhoz hasonló, mint amit a Reactnél vagy az Angularnál láttunk. Leggyakrabban létrehozunk egy komponenst és annak a kimenetét ellenőrizzük. </w:t>
      </w:r>
    </w:p>
    <w:p w14:paraId="1516DDE7" w14:textId="3FADC2B9" w:rsidR="004F08C9" w:rsidRPr="00B9770F" w:rsidRDefault="004F08C9" w:rsidP="003E14E3">
      <w:pPr>
        <w:rPr>
          <w:lang w:eastAsia="hu-HU"/>
        </w:rPr>
      </w:pPr>
      <w:r>
        <w:rPr>
          <w:lang w:eastAsia="hu-HU"/>
        </w:rPr>
        <w:t>Összességében elmondhatjuk, hogy mind a három keretrendszer hasonló megközelítést alkalmaz az alkalmazások tesztelésénél. Főként a React.js és a Vue.js esetén nagy a hasonlóság, hiszen akár a Jest tesztekkel mindkét keretrendszer alkalmazásait tudjuk tesztelni.</w:t>
      </w:r>
      <w:r w:rsidR="001A14DF">
        <w:rPr>
          <w:lang w:eastAsia="hu-HU"/>
        </w:rPr>
        <w:t xml:space="preserve"> Angularban, ahogy láthattuk kicsit eltérőbb módon történik a tesztelés, de a filozófia itt is hasonló.</w:t>
      </w:r>
    </w:p>
    <w:p w14:paraId="0FDA9D36" w14:textId="549C18DF" w:rsidR="00F1261D" w:rsidRDefault="00F1261D" w:rsidP="00F1261D">
      <w:pPr>
        <w:pStyle w:val="Cmsor1"/>
      </w:pPr>
      <w:bookmarkStart w:id="38" w:name="_Toc71100605"/>
      <w:r>
        <w:lastRenderedPageBreak/>
        <w:t>Node</w:t>
      </w:r>
      <w:r w:rsidR="001D10FC">
        <w:t>.js</w:t>
      </w:r>
      <w:r>
        <w:t xml:space="preserve"> technológi</w:t>
      </w:r>
      <w:r w:rsidR="0071715D">
        <w:t>a</w:t>
      </w:r>
      <w:bookmarkEnd w:id="38"/>
    </w:p>
    <w:p w14:paraId="4F49A8BF" w14:textId="7B25150A" w:rsidR="0071715D" w:rsidRPr="0071715D" w:rsidRDefault="0071715D" w:rsidP="0071715D">
      <w:r>
        <w:t>Ebben a fejezetben az általam választott szerver oldali technológiát a Node</w:t>
      </w:r>
      <w:r w:rsidR="001D10FC">
        <w:t>.js</w:t>
      </w:r>
      <w:r>
        <w:t xml:space="preserve">-t </w:t>
      </w:r>
      <w:r w:rsidR="002B0CAE">
        <w:t>mutatom be részletesebben. Szó lesz a Node</w:t>
      </w:r>
      <w:r w:rsidR="001D10FC">
        <w:t>.j</w:t>
      </w:r>
      <w:r w:rsidR="002B0CAE">
        <w:t>s-en belül elérhető keretrendszerekről, ezeknek sajátosságairól, és bemutatom az általam használni kívánt keretrendszert az ExpressJs-t.</w:t>
      </w:r>
    </w:p>
    <w:p w14:paraId="283974E3" w14:textId="4F62B956" w:rsidR="00F1261D" w:rsidRDefault="00F1261D" w:rsidP="00F1261D">
      <w:pPr>
        <w:pStyle w:val="Cmsor2"/>
      </w:pPr>
      <w:bookmarkStart w:id="39" w:name="_Toc71100606"/>
      <w:r>
        <w:t>Node</w:t>
      </w:r>
      <w:r w:rsidR="001D10FC">
        <w:t>.js</w:t>
      </w:r>
      <w:bookmarkEnd w:id="39"/>
    </w:p>
    <w:p w14:paraId="6E2CA77F" w14:textId="69199633" w:rsidR="001E061A" w:rsidRDefault="001D10FC" w:rsidP="001E061A">
      <w:r>
        <w:t>A Node.js egy nyílt forráskódú, platformokon átívelő JavaScript alapú környezet. Ez elsőre meglepő lehet, mivel JavaScriptet többnyire a kliens oldalon szoktunk használni, ami a böngészőben fut, ebben az esetben azonban a szerveren fogjuk futtatni a kódunkat. Ahhoz, hogy ez működjön biztosítanunk kell neki egy JavaScript motort, például ez a Google Chrome böngésző esetében lehet a beépített V8-as motor.</w:t>
      </w:r>
      <w:r w:rsidR="00203C12">
        <w:t xml:space="preserve"> Ez a motor fordítja le a kódunkat gépi kódra.</w:t>
      </w:r>
    </w:p>
    <w:p w14:paraId="69A487A9" w14:textId="4E5A6D34" w:rsidR="00DF77D2" w:rsidRDefault="00DF77D2" w:rsidP="00DF77D2">
      <w:r>
        <w:t>A Node.js alkalmazások egy szálon futnak, több kérés esetén sincs szükség új szálak létrehozására, mivel a standard könyvtárakban olyan folyamatok vannak, melyek megakadályozzák a blokkolódást, így ez csak ritkán fordulhat elő. Például amennyiben egy hálózatról szeretnénk adatokat lekérni, akkor ameddig megérkeznek az adatok nem fogja blokkolni a folyamatot, hanem majd visszatér rá, miután megérkeztek a kívánt adatok. Ez a tulajdonsága miatt sok kérést ki tudunk szolgálni egyetlen szerverről is. További előnye a Node.js technológiának, hogy nem kell új nyelvet megtanulnia például egy frontend fejlesztőnek, hanem tudja kamatoztatni a JavaScript tudását</w:t>
      </w:r>
      <w:r w:rsidR="007320A0">
        <w:fldChar w:fldCharType="begin"/>
      </w:r>
      <w:r w:rsidR="007320A0">
        <w:instrText xml:space="preserve"> REF _Ref71039674 \r \h </w:instrText>
      </w:r>
      <w:r w:rsidR="007320A0">
        <w:fldChar w:fldCharType="separate"/>
      </w:r>
      <w:r w:rsidR="007320A0">
        <w:t>[17]</w:t>
      </w:r>
      <w:r w:rsidR="007320A0">
        <w:fldChar w:fldCharType="end"/>
      </w:r>
      <w:r>
        <w:t xml:space="preserve">. </w:t>
      </w:r>
    </w:p>
    <w:p w14:paraId="20FD415D" w14:textId="31E15DB8" w:rsidR="00DF77D2" w:rsidRDefault="00DF77D2" w:rsidP="00DF77D2">
      <w:r>
        <w:t>A standard könyvtárak mellett lehetőségünk van további könyvtárakat is használni a fejlesztés megkönnyítésére. Szinte végtelen az elérhető könyvtárak száma, amelyekkel sokszor le lehet rövidíteni a fejlesztési időt. Mivel a Node.js egy alacsony szintű architektúra, annak érdekében, hogy a fejlesztés egyszerűbb legyen vannak hozzá különböző keretrendszerek, ilyen például a Nest.js vagy az Express.js.</w:t>
      </w:r>
    </w:p>
    <w:p w14:paraId="2DD51816" w14:textId="6309DF54" w:rsidR="00383CCF" w:rsidRDefault="00383CCF" w:rsidP="00DF77D2"/>
    <w:p w14:paraId="0CC98378" w14:textId="77777777" w:rsidR="00383CCF" w:rsidRDefault="00383CCF" w:rsidP="00DF77D2"/>
    <w:p w14:paraId="68EE87F4" w14:textId="12BD726C" w:rsidR="00951C99" w:rsidRDefault="00383CCF" w:rsidP="00383CCF">
      <w:pPr>
        <w:pStyle w:val="Cmsor3"/>
      </w:pPr>
      <w:bookmarkStart w:id="40" w:name="_Toc71100607"/>
      <w:r>
        <w:lastRenderedPageBreak/>
        <w:t>Alap modulok</w:t>
      </w:r>
      <w:bookmarkEnd w:id="40"/>
    </w:p>
    <w:p w14:paraId="08DB4EA9" w14:textId="48F8B890" w:rsidR="00383CCF" w:rsidRDefault="00383CCF" w:rsidP="00383CCF">
      <w:r>
        <w:t>A Node.js-be alapból is találhatóak bizonyos modulok, ezeket az alábbi táblázatban gyűjtöttem össze.</w:t>
      </w:r>
      <w:r w:rsidR="007320A0">
        <w:fldChar w:fldCharType="begin"/>
      </w:r>
      <w:r w:rsidR="007320A0">
        <w:instrText xml:space="preserve"> REF _Ref71039674 \r \h </w:instrText>
      </w:r>
      <w:r w:rsidR="007320A0">
        <w:fldChar w:fldCharType="separate"/>
      </w:r>
      <w:r w:rsidR="007320A0">
        <w:t>[17]</w:t>
      </w:r>
      <w:r w:rsidR="007320A0">
        <w:fldChar w:fldCharType="end"/>
      </w:r>
    </w:p>
    <w:tbl>
      <w:tblPr>
        <w:tblStyle w:val="Rcsostblzat"/>
        <w:tblW w:w="0" w:type="auto"/>
        <w:tblLook w:val="04A0" w:firstRow="1" w:lastRow="0" w:firstColumn="1" w:lastColumn="0" w:noHBand="0" w:noVBand="1"/>
      </w:tblPr>
      <w:tblGrid>
        <w:gridCol w:w="4247"/>
        <w:gridCol w:w="4247"/>
      </w:tblGrid>
      <w:tr w:rsidR="00C428A4" w14:paraId="36832967" w14:textId="77777777" w:rsidTr="00C428A4">
        <w:tc>
          <w:tcPr>
            <w:tcW w:w="4247" w:type="dxa"/>
            <w:shd w:val="pct30" w:color="auto" w:fill="auto"/>
            <w:vAlign w:val="center"/>
          </w:tcPr>
          <w:p w14:paraId="4097DF33" w14:textId="12CF9617" w:rsidR="00C428A4" w:rsidRPr="00C428A4" w:rsidRDefault="00C428A4" w:rsidP="00C428A4">
            <w:pPr>
              <w:ind w:firstLine="0"/>
              <w:jc w:val="center"/>
              <w:rPr>
                <w:b/>
                <w:bCs/>
              </w:rPr>
            </w:pPr>
            <w:r w:rsidRPr="00C428A4">
              <w:rPr>
                <w:b/>
                <w:bCs/>
              </w:rPr>
              <w:t>Név</w:t>
            </w:r>
          </w:p>
        </w:tc>
        <w:tc>
          <w:tcPr>
            <w:tcW w:w="4247" w:type="dxa"/>
            <w:shd w:val="pct30" w:color="auto" w:fill="auto"/>
            <w:vAlign w:val="center"/>
          </w:tcPr>
          <w:p w14:paraId="1D5A9141" w14:textId="5FEAA96D" w:rsidR="00C428A4" w:rsidRPr="00C428A4" w:rsidRDefault="00C428A4" w:rsidP="00C428A4">
            <w:pPr>
              <w:ind w:firstLine="0"/>
              <w:jc w:val="center"/>
              <w:rPr>
                <w:b/>
                <w:bCs/>
              </w:rPr>
            </w:pPr>
            <w:r w:rsidRPr="00C428A4">
              <w:rPr>
                <w:b/>
                <w:bCs/>
              </w:rPr>
              <w:t>Funkcionalitás</w:t>
            </w:r>
          </w:p>
        </w:tc>
      </w:tr>
      <w:tr w:rsidR="00C428A4" w14:paraId="293718AB" w14:textId="77777777" w:rsidTr="00A575BF">
        <w:tc>
          <w:tcPr>
            <w:tcW w:w="4247" w:type="dxa"/>
            <w:vAlign w:val="center"/>
          </w:tcPr>
          <w:p w14:paraId="60D8367F" w14:textId="5C72838A" w:rsidR="00C428A4" w:rsidRDefault="00A575BF" w:rsidP="00A575BF">
            <w:pPr>
              <w:ind w:firstLine="0"/>
              <w:jc w:val="center"/>
            </w:pPr>
            <w:r>
              <w:t>http</w:t>
            </w:r>
          </w:p>
        </w:tc>
        <w:tc>
          <w:tcPr>
            <w:tcW w:w="4247" w:type="dxa"/>
          </w:tcPr>
          <w:p w14:paraId="61AF9D6C" w14:textId="7E5C5E81" w:rsidR="00C428A4" w:rsidRDefault="00A575BF" w:rsidP="00383CCF">
            <w:pPr>
              <w:ind w:firstLine="0"/>
            </w:pPr>
            <w:r>
              <w:t>Szerver indítása, kérések küldése.</w:t>
            </w:r>
          </w:p>
        </w:tc>
      </w:tr>
      <w:tr w:rsidR="00C428A4" w14:paraId="1643FFD1" w14:textId="77777777" w:rsidTr="00A575BF">
        <w:tc>
          <w:tcPr>
            <w:tcW w:w="4247" w:type="dxa"/>
            <w:vAlign w:val="center"/>
          </w:tcPr>
          <w:p w14:paraId="41BA2932" w14:textId="3A016695" w:rsidR="00C428A4" w:rsidRDefault="00A575BF" w:rsidP="00A575BF">
            <w:pPr>
              <w:ind w:firstLine="0"/>
              <w:jc w:val="center"/>
            </w:pPr>
            <w:r>
              <w:t>https</w:t>
            </w:r>
          </w:p>
        </w:tc>
        <w:tc>
          <w:tcPr>
            <w:tcW w:w="4247" w:type="dxa"/>
          </w:tcPr>
          <w:p w14:paraId="1DCB2B2C" w14:textId="74551039" w:rsidR="00C428A4" w:rsidRDefault="00A575BF" w:rsidP="00383CCF">
            <w:pPr>
              <w:ind w:firstLine="0"/>
            </w:pPr>
            <w:r>
              <w:t>Szerver indítása SSL-el.</w:t>
            </w:r>
          </w:p>
        </w:tc>
      </w:tr>
      <w:tr w:rsidR="00C428A4" w14:paraId="47E449B1" w14:textId="77777777" w:rsidTr="00A575BF">
        <w:tc>
          <w:tcPr>
            <w:tcW w:w="4247" w:type="dxa"/>
            <w:vAlign w:val="center"/>
          </w:tcPr>
          <w:p w14:paraId="49B9BDAE" w14:textId="59AD31B1" w:rsidR="00C428A4" w:rsidRDefault="00A575BF" w:rsidP="00A575BF">
            <w:pPr>
              <w:ind w:firstLine="0"/>
              <w:jc w:val="center"/>
            </w:pPr>
            <w:r>
              <w:t>fs</w:t>
            </w:r>
          </w:p>
        </w:tc>
        <w:tc>
          <w:tcPr>
            <w:tcW w:w="4247" w:type="dxa"/>
          </w:tcPr>
          <w:p w14:paraId="75AEA45C" w14:textId="32A4A9D5" w:rsidR="00C428A4" w:rsidRDefault="00A575BF" w:rsidP="00383CCF">
            <w:pPr>
              <w:ind w:firstLine="0"/>
            </w:pPr>
            <w:r>
              <w:t>Fájlok menedzselése.</w:t>
            </w:r>
          </w:p>
        </w:tc>
      </w:tr>
      <w:tr w:rsidR="00C428A4" w14:paraId="52A323AE" w14:textId="77777777" w:rsidTr="00A575BF">
        <w:tc>
          <w:tcPr>
            <w:tcW w:w="4247" w:type="dxa"/>
            <w:vAlign w:val="center"/>
          </w:tcPr>
          <w:p w14:paraId="1BEBF746" w14:textId="3405EEC3" w:rsidR="00C428A4" w:rsidRDefault="00A575BF" w:rsidP="00A575BF">
            <w:pPr>
              <w:ind w:firstLine="0"/>
              <w:jc w:val="center"/>
            </w:pPr>
            <w:r>
              <w:t>path</w:t>
            </w:r>
          </w:p>
        </w:tc>
        <w:tc>
          <w:tcPr>
            <w:tcW w:w="4247" w:type="dxa"/>
          </w:tcPr>
          <w:p w14:paraId="467A0874" w14:textId="3A3BDD52" w:rsidR="00C428A4" w:rsidRDefault="00A575BF" w:rsidP="00383CCF">
            <w:pPr>
              <w:ind w:firstLine="0"/>
            </w:pPr>
            <w:r>
              <w:t>Mappák és útvonalak menedzselése.</w:t>
            </w:r>
          </w:p>
        </w:tc>
      </w:tr>
      <w:tr w:rsidR="00C428A4" w14:paraId="3AD18CC0" w14:textId="77777777" w:rsidTr="00A575BF">
        <w:tc>
          <w:tcPr>
            <w:tcW w:w="4247" w:type="dxa"/>
            <w:vAlign w:val="center"/>
          </w:tcPr>
          <w:p w14:paraId="4628C6B1" w14:textId="00854EE6" w:rsidR="00C428A4" w:rsidRDefault="00A575BF" w:rsidP="00A575BF">
            <w:pPr>
              <w:ind w:firstLine="0"/>
              <w:jc w:val="center"/>
            </w:pPr>
            <w:r>
              <w:t>os</w:t>
            </w:r>
          </w:p>
        </w:tc>
        <w:tc>
          <w:tcPr>
            <w:tcW w:w="4247" w:type="dxa"/>
          </w:tcPr>
          <w:p w14:paraId="255B4E24" w14:textId="312BFB8D" w:rsidR="00C428A4" w:rsidRDefault="00A575BF" w:rsidP="00383CCF">
            <w:pPr>
              <w:ind w:firstLine="0"/>
            </w:pPr>
            <w:r>
              <w:t>Információt biztosít a számítógép operációs rendszeréről.</w:t>
            </w:r>
          </w:p>
        </w:tc>
      </w:tr>
    </w:tbl>
    <w:p w14:paraId="4F510482" w14:textId="458638EF" w:rsidR="001A4C69" w:rsidRDefault="001A4C69" w:rsidP="001A4C69"/>
    <w:p w14:paraId="494306C9" w14:textId="5ADC3DE3" w:rsidR="001A4C69" w:rsidRDefault="00E70AD3" w:rsidP="001A4C69">
      <w:r>
        <w:rPr>
          <w:noProof/>
          <w:lang w:eastAsia="hu-HU"/>
        </w:rPr>
        <mc:AlternateContent>
          <mc:Choice Requires="wps">
            <w:drawing>
              <wp:anchor distT="0" distB="0" distL="114300" distR="114300" simplePos="0" relativeHeight="251659264" behindDoc="0" locked="0" layoutInCell="1" allowOverlap="1" wp14:anchorId="4D9CCE31" wp14:editId="568ACE62">
                <wp:simplePos x="0" y="0"/>
                <wp:positionH relativeFrom="column">
                  <wp:posOffset>22878</wp:posOffset>
                </wp:positionH>
                <wp:positionV relativeFrom="paragraph">
                  <wp:posOffset>1114425</wp:posOffset>
                </wp:positionV>
                <wp:extent cx="5403215" cy="1449619"/>
                <wp:effectExtent l="0" t="0" r="6985" b="11430"/>
                <wp:wrapNone/>
                <wp:docPr id="7" name="Téglalap 7"/>
                <wp:cNvGraphicFramePr/>
                <a:graphic xmlns:a="http://schemas.openxmlformats.org/drawingml/2006/main">
                  <a:graphicData uri="http://schemas.microsoft.com/office/word/2010/wordprocessingShape">
                    <wps:wsp>
                      <wps:cNvSpPr/>
                      <wps:spPr>
                        <a:xfrm>
                          <a:off x="0" y="0"/>
                          <a:ext cx="5403215" cy="144961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822BA" id="Téglalap 7" o:spid="_x0000_s1026" style="position:absolute;margin-left:1.8pt;margin-top:87.75pt;width:425.45pt;height:1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" filled="f" strokecolor="black [3213]" strokeweight="1pt"/>
            </w:pict>
          </mc:Fallback>
        </mc:AlternateContent>
      </w:r>
      <w:r w:rsidR="001A4C69">
        <w:t>Az alapmodulok használata rendkívül egyszerű, csak be kell őket importálni az alkalmazásunkban és már használhatjuk is őket.</w:t>
      </w:r>
      <w:r>
        <w:t xml:space="preserve"> Készíthetünk még saját modulokat is és ezekből exportálhatunk saját API-kat. Ezt a module és az exports globális változókkal tudjuk megtenni.</w:t>
      </w:r>
    </w:p>
    <w:p w14:paraId="5819639B" w14:textId="101A452B" w:rsidR="001A4C69" w:rsidRPr="001A4C69" w:rsidRDefault="001A4C69" w:rsidP="001A4C69">
      <w:pPr>
        <w:pStyle w:val="Kd"/>
        <w:rPr>
          <w:lang w:eastAsia="hu-HU"/>
        </w:rPr>
      </w:pPr>
      <w:r w:rsidRPr="001A4C69">
        <w:rPr>
          <w:lang w:eastAsia="hu-HU"/>
        </w:rPr>
        <w:t>var</w:t>
      </w:r>
      <w:r w:rsidRPr="001A4C69">
        <w:rPr>
          <w:shd w:val="clear" w:color="auto" w:fill="FFFFFF"/>
          <w:lang w:eastAsia="hu-HU"/>
        </w:rPr>
        <w:t> http=require(</w:t>
      </w:r>
      <w:r w:rsidRPr="001A4C69">
        <w:rPr>
          <w:lang w:eastAsia="hu-HU"/>
        </w:rPr>
        <w:t>'http'</w:t>
      </w:r>
      <w:r w:rsidRPr="001A4C69">
        <w:rPr>
          <w:shd w:val="clear" w:color="auto" w:fill="FFFFFF"/>
          <w:lang w:eastAsia="hu-HU"/>
        </w:rPr>
        <w:t>);</w:t>
      </w:r>
      <w:r w:rsidRPr="001A4C69">
        <w:rPr>
          <w:lang w:eastAsia="hu-HU"/>
        </w:rPr>
        <w:br/>
        <w:t>var</w:t>
      </w:r>
      <w:r w:rsidRPr="001A4C69">
        <w:rPr>
          <w:shd w:val="clear" w:color="auto" w:fill="FFFFFF"/>
          <w:lang w:eastAsia="hu-HU"/>
        </w:rPr>
        <w:t> fs=require(</w:t>
      </w:r>
      <w:r w:rsidRPr="001A4C69">
        <w:rPr>
          <w:lang w:eastAsia="hu-HU"/>
        </w:rPr>
        <w:t>'fs'</w:t>
      </w:r>
      <w:r w:rsidRPr="001A4C69">
        <w:rPr>
          <w:shd w:val="clear" w:color="auto" w:fill="FFFFFF"/>
          <w:lang w:eastAsia="hu-HU"/>
        </w:rPr>
        <w:t>);</w:t>
      </w:r>
      <w:r w:rsidRPr="001A4C69">
        <w:rPr>
          <w:lang w:eastAsia="hu-HU"/>
        </w:rPr>
        <w:br/>
      </w:r>
      <w:r w:rsidRPr="001A4C69">
        <w:rPr>
          <w:shd w:val="clear" w:color="auto" w:fill="FFFFFF"/>
          <w:lang w:eastAsia="hu-HU"/>
        </w:rPr>
        <w:t>http.</w:t>
      </w:r>
      <w:r w:rsidRPr="001A4C69">
        <w:rPr>
          <w:lang w:eastAsia="hu-HU"/>
        </w:rPr>
        <w:t>createServer</w:t>
      </w:r>
      <w:r w:rsidRPr="001A4C69">
        <w:rPr>
          <w:shd w:val="clear" w:color="auto" w:fill="FFFFFF"/>
          <w:lang w:eastAsia="hu-HU"/>
        </w:rPr>
        <w:t>(</w:t>
      </w:r>
      <w:r w:rsidRPr="001A4C69">
        <w:rPr>
          <w:lang w:eastAsia="hu-HU"/>
        </w:rPr>
        <w:t>function</w:t>
      </w:r>
      <w:r w:rsidRPr="001A4C69">
        <w:rPr>
          <w:shd w:val="clear" w:color="auto" w:fill="FFFFFF"/>
          <w:lang w:eastAsia="hu-HU"/>
        </w:rPr>
        <w:t> (req,res){</w:t>
      </w:r>
      <w:r w:rsidRPr="001A4C69">
        <w:rPr>
          <w:lang w:eastAsia="hu-HU"/>
        </w:rPr>
        <w:br/>
        <w:t> fs.readFile('test.html', function(err,data){</w:t>
      </w:r>
      <w:r w:rsidRPr="001A4C69">
        <w:rPr>
          <w:lang w:eastAsia="hu-HU"/>
        </w:rPr>
        <w:br/>
      </w:r>
      <w:r w:rsidRPr="001A4C69">
        <w:rPr>
          <w:shd w:val="clear" w:color="auto" w:fill="FFFFFF"/>
          <w:lang w:eastAsia="hu-HU"/>
        </w:rPr>
        <w:t>    res.</w:t>
      </w:r>
      <w:r w:rsidRPr="001A4C69">
        <w:rPr>
          <w:lang w:eastAsia="hu-HU"/>
        </w:rPr>
        <w:t>writeHead</w:t>
      </w:r>
      <w:r w:rsidRPr="001A4C69">
        <w:rPr>
          <w:shd w:val="clear" w:color="auto" w:fill="FFFFFF"/>
          <w:lang w:eastAsia="hu-HU"/>
        </w:rPr>
        <w:t>(</w:t>
      </w:r>
      <w:r w:rsidRPr="001A4C69">
        <w:rPr>
          <w:lang w:eastAsia="hu-HU"/>
        </w:rPr>
        <w:t>200</w:t>
      </w:r>
      <w:r w:rsidRPr="001A4C69">
        <w:rPr>
          <w:shd w:val="clear" w:color="auto" w:fill="FFFFFF"/>
          <w:lang w:eastAsia="hu-HU"/>
        </w:rPr>
        <w:t>,{</w:t>
      </w:r>
      <w:r w:rsidRPr="001A4C69">
        <w:rPr>
          <w:lang w:eastAsia="hu-HU"/>
        </w:rPr>
        <w:t>'Content-Type'</w:t>
      </w:r>
      <w:r w:rsidRPr="001A4C69">
        <w:rPr>
          <w:shd w:val="clear" w:color="auto" w:fill="FFFFFF"/>
          <w:lang w:eastAsia="hu-HU"/>
        </w:rPr>
        <w:t>: </w:t>
      </w:r>
      <w:r w:rsidRPr="001A4C69">
        <w:rPr>
          <w:lang w:eastAsia="hu-HU"/>
        </w:rPr>
        <w:t>'text/html'</w:t>
      </w:r>
      <w:r w:rsidRPr="001A4C69">
        <w:rPr>
          <w:shd w:val="clear" w:color="auto" w:fill="FFFFFF"/>
          <w:lang w:eastAsia="hu-HU"/>
        </w:rPr>
        <w:t>});</w:t>
      </w:r>
      <w:r w:rsidRPr="001A4C69">
        <w:rPr>
          <w:lang w:eastAsia="hu-HU"/>
        </w:rPr>
        <w:br/>
      </w:r>
      <w:r w:rsidRPr="001A4C69">
        <w:rPr>
          <w:shd w:val="clear" w:color="auto" w:fill="FFFFFF"/>
          <w:lang w:eastAsia="hu-HU"/>
        </w:rPr>
        <w:t>   res.</w:t>
      </w:r>
      <w:r w:rsidRPr="001A4C69">
        <w:rPr>
          <w:lang w:eastAsia="hu-HU"/>
        </w:rPr>
        <w:t>write</w:t>
      </w:r>
      <w:r w:rsidRPr="001A4C69">
        <w:rPr>
          <w:shd w:val="clear" w:color="auto" w:fill="FFFFFF"/>
          <w:lang w:eastAsia="hu-HU"/>
        </w:rPr>
        <w:t>(data);</w:t>
      </w:r>
      <w:r w:rsidRPr="001A4C69">
        <w:rPr>
          <w:lang w:eastAsia="hu-HU"/>
        </w:rPr>
        <w:br/>
      </w:r>
      <w:r w:rsidRPr="001A4C69">
        <w:rPr>
          <w:shd w:val="clear" w:color="auto" w:fill="FFFFFF"/>
          <w:lang w:eastAsia="hu-HU"/>
        </w:rPr>
        <w:t>    </w:t>
      </w:r>
      <w:r w:rsidRPr="001A4C69">
        <w:rPr>
          <w:lang w:eastAsia="hu-HU"/>
        </w:rPr>
        <w:t>return</w:t>
      </w:r>
      <w:r w:rsidRPr="001A4C69">
        <w:rPr>
          <w:shd w:val="clear" w:color="auto" w:fill="FFFFFF"/>
          <w:lang w:eastAsia="hu-HU"/>
        </w:rPr>
        <w:t> res.</w:t>
      </w:r>
      <w:r w:rsidRPr="001A4C69">
        <w:rPr>
          <w:lang w:eastAsia="hu-HU"/>
        </w:rPr>
        <w:t>end</w:t>
      </w:r>
      <w:r w:rsidRPr="001A4C69">
        <w:rPr>
          <w:shd w:val="clear" w:color="auto" w:fill="FFFFFF"/>
          <w:lang w:eastAsia="hu-HU"/>
        </w:rPr>
        <w:t>();</w:t>
      </w:r>
      <w:r w:rsidRPr="001A4C69">
        <w:rPr>
          <w:lang w:eastAsia="hu-HU"/>
        </w:rPr>
        <w:br/>
      </w:r>
      <w:r w:rsidRPr="001A4C69">
        <w:rPr>
          <w:shd w:val="clear" w:color="auto" w:fill="FFFFFF"/>
          <w:lang w:eastAsia="hu-HU"/>
        </w:rPr>
        <w:t> });</w:t>
      </w:r>
      <w:r w:rsidRPr="001A4C69">
        <w:rPr>
          <w:lang w:eastAsia="hu-HU"/>
        </w:rPr>
        <w:br/>
      </w:r>
      <w:r w:rsidRPr="001A4C69">
        <w:rPr>
          <w:shd w:val="clear" w:color="auto" w:fill="FFFFFF"/>
          <w:lang w:eastAsia="hu-HU"/>
        </w:rPr>
        <w:t>}).</w:t>
      </w:r>
      <w:r w:rsidRPr="001A4C69">
        <w:rPr>
          <w:lang w:eastAsia="hu-HU"/>
        </w:rPr>
        <w:t>listen</w:t>
      </w:r>
      <w:r w:rsidRPr="001A4C69">
        <w:rPr>
          <w:shd w:val="clear" w:color="auto" w:fill="FFFFFF"/>
          <w:lang w:eastAsia="hu-HU"/>
        </w:rPr>
        <w:t>(</w:t>
      </w:r>
      <w:r w:rsidRPr="001A4C69">
        <w:rPr>
          <w:lang w:eastAsia="hu-HU"/>
        </w:rPr>
        <w:t>8080</w:t>
      </w:r>
      <w:r w:rsidRPr="001A4C69">
        <w:rPr>
          <w:shd w:val="clear" w:color="auto" w:fill="FFFFFF"/>
          <w:lang w:eastAsia="hu-HU"/>
        </w:rPr>
        <w:t>);</w:t>
      </w:r>
    </w:p>
    <w:p w14:paraId="39247946" w14:textId="1C6E25FB" w:rsidR="001A4C69" w:rsidRDefault="007B6302" w:rsidP="007B6302">
      <w:pPr>
        <w:pStyle w:val="Kpalrs"/>
        <w:numPr>
          <w:ilvl w:val="0"/>
          <w:numId w:val="34"/>
        </w:numPr>
      </w:pPr>
      <w:r>
        <w:t>ábra</w:t>
      </w:r>
      <w:r w:rsidR="001A4C69">
        <w:t xml:space="preserve"> Alap modulok használata Node.js alkalmazásban</w:t>
      </w:r>
    </w:p>
    <w:p w14:paraId="2C2E312E" w14:textId="21F7C3EF" w:rsidR="00574B7B" w:rsidRDefault="00574B7B" w:rsidP="00574B7B">
      <w:pPr>
        <w:pStyle w:val="Cmsor3"/>
      </w:pPr>
      <w:bookmarkStart w:id="41" w:name="_Toc71100608"/>
      <w:r>
        <w:t>Külső modulok használata</w:t>
      </w:r>
      <w:bookmarkEnd w:id="41"/>
    </w:p>
    <w:p w14:paraId="4D4D6349" w14:textId="00360D85" w:rsidR="00574B7B" w:rsidRDefault="00574B7B" w:rsidP="00574B7B">
      <w:r>
        <w:t>A Node.js-ben megtalálható alap modulokon kívül lehetőségünk van használni külsős modulokat is, például a felhasználói input ellenőrzésére vagy egy kérés feldolgozására. Ezek a külsős modulok vagy csomagok az npm repositryba találhatóak és onnan tudjuk telepíteni az npm segítségével. A telepítést a konzolból tudjuk elvégezni a következő paranccsal.</w:t>
      </w:r>
    </w:p>
    <w:p w14:paraId="34B169A1" w14:textId="71617F20" w:rsidR="00574B7B" w:rsidRDefault="00574B7B" w:rsidP="00574B7B">
      <w:pPr>
        <w:pStyle w:val="Kd"/>
        <w:jc w:val="center"/>
      </w:pPr>
      <w:r>
        <w:t>npm install nodemon –save-dev</w:t>
      </w:r>
    </w:p>
    <w:p w14:paraId="4456D893" w14:textId="37DA9726" w:rsidR="00574B7B" w:rsidRDefault="00574B7B" w:rsidP="00574B7B">
      <w:r>
        <w:lastRenderedPageBreak/>
        <w:t>Az első része az npm maga a package manager, a második az install parancs ezután következik a package neve, amit fel szeretnénk telepíteni. Majd a végén meg kell adni neki, hogy ezt a package-t hogyan szeretnénk használni. A –save-dev azt jelenti, hogy csak a fejlesztéshez használjuk a packaget, a szerveren nem fog futni élesbe. Ha csak sima –save -et adunk meg akkor azt használni fogjuk a szerver futása alatt. Végük van még egy lehetőségünk, amikor csak egy sima -g -t adunk meg akkor az azt jelenti, hogy globálisan telepíti az npm, ilyenkor bármelyik alkalmazásba lehet használni az adott packaget.</w:t>
      </w:r>
    </w:p>
    <w:p w14:paraId="57E55EC6" w14:textId="77777777" w:rsidR="00B63969" w:rsidRPr="00574B7B" w:rsidRDefault="00B63969" w:rsidP="00574B7B"/>
    <w:p w14:paraId="62214859" w14:textId="3DF6BC1C" w:rsidR="00383CCF" w:rsidRDefault="00801D23" w:rsidP="00801D23">
      <w:pPr>
        <w:pStyle w:val="Cmsor3"/>
      </w:pPr>
      <w:bookmarkStart w:id="42" w:name="_Toc71100609"/>
      <w:r>
        <w:t>A Node.js alkalmazások életciklusa</w:t>
      </w:r>
      <w:bookmarkEnd w:id="42"/>
    </w:p>
    <w:p w14:paraId="3D9B4475" w14:textId="3565961E" w:rsidR="00801D23" w:rsidRDefault="00E57F26" w:rsidP="00801D23">
      <w:r>
        <w:t>Miután létrehoztunk egy alap alkalmazást például example.js néven, akkor ezt a node paranccsal tudjuk futtatni. Ekkor első lépésként elindul egy szkript. Ez a szkript lefordítja a kódunkat, végig megy rajta és közben regisztrálja a változókat és a metódusokat.</w:t>
      </w:r>
      <w:r w:rsidR="00AE661F">
        <w:t xml:space="preserve"> Ez után pedig egy úgynevezett Event Loopba kerül. Ezáltal a programunk addig fog futni, ameddig van regisztrált esemény. Erre azért van szükség, mivel a Node.js szervernek akár több ezer kérést is ki kell szolgálnia, miközben csak egyetlen szálon fut. Az Event loop felelős a callback metódusok futtatásáért és az események kezeléséért. Ha egy nagyobb feladat érkezik például egy fájlból kell kiolvasnunk valamit, akkor az a Worker poolba kerül. A Worker poolba a folyamatok már több szálon futnak és ha végeztek akkor felhívják a callback metódusokat, amikért ugye az Event loop a felelős. Ezeknek a kéréseknek a kiszolgálása nagyon gyorsan történik és a kialakításnak köszönhetően nem blokkolja egy kérés a többit. Ha a http.createServer() metódust tekintjük, akkor ez egy esemény és ezáltal folyamatosan futni fog szerverünk.</w:t>
      </w:r>
    </w:p>
    <w:p w14:paraId="3E2C4AB3" w14:textId="12C4F735" w:rsidR="00AE661F" w:rsidRDefault="00AE661F" w:rsidP="00801D23">
      <w:r>
        <w:t>Ha meg akarjuk szakítania futást, arra is van lehetőségünk a process.exit() metódus meghívásával.</w:t>
      </w:r>
    </w:p>
    <w:p w14:paraId="294C5CE2" w14:textId="60B71B85" w:rsidR="00E0196F" w:rsidRDefault="00E0196F" w:rsidP="00E0196F">
      <w:pPr>
        <w:pStyle w:val="Cmsor3"/>
      </w:pPr>
      <w:bookmarkStart w:id="43" w:name="_Toc71100610"/>
      <w:r>
        <w:t>Az Event loop működése</w:t>
      </w:r>
      <w:bookmarkEnd w:id="43"/>
    </w:p>
    <w:p w14:paraId="6BA7ABAF" w14:textId="5886A7A5" w:rsidR="00E0196F" w:rsidRDefault="00E0196F" w:rsidP="00E0196F">
      <w:r>
        <w:t xml:space="preserve">Az event loop minden Node.js alkalmazás szíve. Ezt egy folyamatosan futó folyamatként tudjuk elképzelni, ami egészen addig fut, ameddig van hozzá kapcsolt esemény, azaz event. Az event loop felelős elsősorban a callback függvények és az események menedzseléséért. A loopon belül van egy sorrend, ami alapján végrehajtja a különböző függvényeket. </w:t>
      </w:r>
      <w:r w:rsidR="00C924CC">
        <w:t>A sorrend a következő.</w:t>
      </w:r>
      <w:r w:rsidR="007320A0">
        <w:fldChar w:fldCharType="begin"/>
      </w:r>
      <w:r w:rsidR="007320A0">
        <w:instrText xml:space="preserve"> REF _Ref71039674 \r \h </w:instrText>
      </w:r>
      <w:r w:rsidR="007320A0">
        <w:fldChar w:fldCharType="separate"/>
      </w:r>
      <w:r w:rsidR="007320A0">
        <w:t>[17]</w:t>
      </w:r>
      <w:r w:rsidR="007320A0">
        <w:fldChar w:fldCharType="end"/>
      </w:r>
    </w:p>
    <w:p w14:paraId="5AB1BF48" w14:textId="02F5D8C7" w:rsidR="00C924CC" w:rsidRDefault="00C924CC" w:rsidP="00C924CC">
      <w:pPr>
        <w:pStyle w:val="Listaszerbekezds"/>
        <w:numPr>
          <w:ilvl w:val="0"/>
          <w:numId w:val="28"/>
        </w:numPr>
      </w:pPr>
      <w:r>
        <w:lastRenderedPageBreak/>
        <w:t>Időzítők és a hozzájuk kapcsolódó callback metódusok. Ezek alatt elsősorban a setTimeout() és a setInterval() metódusokat értem.</w:t>
      </w:r>
    </w:p>
    <w:p w14:paraId="2C8A05A3" w14:textId="501DB38B" w:rsidR="002B082E" w:rsidRDefault="002B082E" w:rsidP="00C924CC">
      <w:pPr>
        <w:pStyle w:val="Listaszerbekezds"/>
        <w:numPr>
          <w:ilvl w:val="0"/>
          <w:numId w:val="28"/>
        </w:numPr>
      </w:pPr>
      <w:r>
        <w:t>Folyamatban lévő callback metódusok.</w:t>
      </w:r>
    </w:p>
    <w:p w14:paraId="1E7DC00D" w14:textId="1FF3E643" w:rsidR="002B082E" w:rsidRDefault="002B082E" w:rsidP="00C924CC">
      <w:pPr>
        <w:pStyle w:val="Listaszerbekezds"/>
        <w:numPr>
          <w:ilvl w:val="0"/>
          <w:numId w:val="28"/>
        </w:numPr>
      </w:pPr>
      <w:r>
        <w:t>Poll fejezet. Itt új, futtatható callback metódusokat keresünk. Ha találunk olyan és nem tudjuk még egyből futtatni akkor a 2-es pontban lévő éppen futó callback-ekhez csatoljuk, illetve</w:t>
      </w:r>
      <w:r w:rsidR="008D3FFA">
        <w:t>,</w:t>
      </w:r>
      <w:r>
        <w:t xml:space="preserve"> ha időzítőket találunk, akkor az 1-es pontban lévőkhöz.</w:t>
      </w:r>
    </w:p>
    <w:p w14:paraId="5337C449" w14:textId="4CBF5191" w:rsidR="002B082E" w:rsidRDefault="002B082E" w:rsidP="00C924CC">
      <w:pPr>
        <w:pStyle w:val="Listaszerbekezds"/>
        <w:numPr>
          <w:ilvl w:val="0"/>
          <w:numId w:val="28"/>
        </w:numPr>
      </w:pPr>
      <w:r>
        <w:t>Check. Ebben a részben a setImmediate() metódusok. Hasonló a setTimeout() metódushoz. A lényeges különbség, hogy a setTimeout esetében egy konkrét időt adunk meg, míg a setImmediate esetén a poll után fog futni.</w:t>
      </w:r>
    </w:p>
    <w:p w14:paraId="30AE3882" w14:textId="4C2441DC" w:rsidR="002B082E" w:rsidRDefault="002B082E" w:rsidP="00C924CC">
      <w:pPr>
        <w:pStyle w:val="Listaszerbekezds"/>
        <w:numPr>
          <w:ilvl w:val="0"/>
          <w:numId w:val="28"/>
        </w:numPr>
      </w:pPr>
      <w:r>
        <w:t>Close callbacks</w:t>
      </w:r>
    </w:p>
    <w:p w14:paraId="25FF6698" w14:textId="7B0FBF27" w:rsidR="00D53B97" w:rsidRDefault="00D53B97" w:rsidP="00D53B97">
      <w:pPr>
        <w:pStyle w:val="Cmsor3"/>
      </w:pPr>
      <w:bookmarkStart w:id="44" w:name="_Toc71100611"/>
      <w:r>
        <w:t>Streamek</w:t>
      </w:r>
      <w:bookmarkEnd w:id="44"/>
    </w:p>
    <w:p w14:paraId="26252E1C" w14:textId="5B727BE3" w:rsidR="00B24E75" w:rsidRDefault="000346AB" w:rsidP="00B24E75">
      <w:r>
        <w:t>A stream egy absztrakt interfész, amivel a Node.js adatfolyamát tudjuk kezelni. A stream modulban található egy API, melynek segítségével megvalósíthatjuk az interfészt.</w:t>
      </w:r>
      <w:r w:rsidR="00427870" w:rsidRPr="00427870">
        <w:t xml:space="preserve"> A Node.js számos stream objektumot biztosít. Például egy HTTP-kiszolgálóhoz intézett kérés és a process.stdout egyaránt </w:t>
      </w:r>
      <w:r w:rsidR="00427870">
        <w:t xml:space="preserve">egy </w:t>
      </w:r>
      <w:r w:rsidR="00427870" w:rsidRPr="00427870">
        <w:t>stream példány.</w:t>
      </w:r>
      <w:r w:rsidR="003820E3">
        <w:t xml:space="preserve"> Egy stream lehet olvasható, írható vagy mindkettő. A stream modult legtöbbször új típusú streamek készítéséhez használjuk egyéb esetben nem szükséges a stream modult alkalmazni.</w:t>
      </w:r>
    </w:p>
    <w:p w14:paraId="52079240" w14:textId="1E5E70D8" w:rsidR="003B385F" w:rsidRPr="00B24E75" w:rsidRDefault="003B385F" w:rsidP="00306AEF">
      <w:r w:rsidRPr="003B385F">
        <w:t>Streamek használata azért fontos, mert például, ha egy fájlt kérdez le egy kliens és a fájlnak a mérete elég nagy, akkor az nagyon nagy memóriaigénnyel járhat, ugyani</w:t>
      </w:r>
      <w:r>
        <w:t>s,</w:t>
      </w:r>
      <w:r w:rsidRPr="003B385F">
        <w:t xml:space="preserve"> ekkor </w:t>
      </w:r>
      <w:r>
        <w:t>az egész fájlt betöltjük.</w:t>
      </w:r>
      <w:r>
        <w:rPr>
          <w:rFonts w:ascii="Verdana" w:hAnsi="Verdana"/>
          <w:color w:val="333333"/>
          <w:sz w:val="18"/>
          <w:szCs w:val="18"/>
          <w:shd w:val="clear" w:color="auto" w:fill="FFFFFF"/>
          <w:lang w:eastAsia="hu-HU"/>
        </w:rPr>
        <w:t xml:space="preserve"> </w:t>
      </w:r>
      <w:r w:rsidRPr="003B385F">
        <w:t>Ekkor érdemes stream-eket használni. Streamek esetében</w:t>
      </w:r>
      <w:r>
        <w:rPr>
          <w:rFonts w:ascii="Verdana" w:hAnsi="Verdana"/>
          <w:color w:val="333333"/>
          <w:sz w:val="18"/>
          <w:szCs w:val="18"/>
          <w:shd w:val="clear" w:color="auto" w:fill="FFFFFF"/>
          <w:lang w:eastAsia="hu-HU"/>
        </w:rPr>
        <w:t xml:space="preserve"> </w:t>
      </w:r>
      <w:r w:rsidRPr="003B385F">
        <w:t>a pipe kezeli a</w:t>
      </w:r>
      <w:r>
        <w:t>z adatokat és így egyből a klienshez lesz küldve a fájl, így nem használunk annyi memóriát.</w:t>
      </w:r>
    </w:p>
    <w:p w14:paraId="28AE3932" w14:textId="5AC9640A" w:rsidR="00B24E75" w:rsidRPr="00B24E75" w:rsidRDefault="00B24E75" w:rsidP="00B24E75">
      <w:pPr>
        <w:pStyle w:val="Cmsor3"/>
      </w:pPr>
      <w:bookmarkStart w:id="45" w:name="_Toc71100612"/>
      <w:r>
        <w:t>Események</w:t>
      </w:r>
      <w:bookmarkEnd w:id="45"/>
    </w:p>
    <w:p w14:paraId="4D91DDA2" w14:textId="7B17B925" w:rsidR="00600A68" w:rsidRDefault="008D784E" w:rsidP="00600A68">
      <w:r>
        <w:t xml:space="preserve">A Node.js alap API készletének nagy része aszinkron eseményvezérelt architektúra alapján készült. Ebben vannak bizonyos objektumok, amiket emittereknek hívunk és ezek bocsájtanak ki eseményeket, melyek végül egy másik objektumot, ami hívnak meg. Ezt az objektumot, amit meghívnak listenernek nevezzük. Minden eseményt létrehozó objektumnak az EventEmitter nevezetű osztályból kell származnia. Ezekhez az </w:t>
      </w:r>
      <w:r>
        <w:lastRenderedPageBreak/>
        <w:t>on() metódus segítségével tudunk hozzákapcsolni egy vagy több függvényt, az emit() metódussal pedig triggerelni tudjuk az eseményt.</w:t>
      </w:r>
      <w:r w:rsidR="00EB0D7E">
        <w:t xml:space="preserve"> Erre egy példa az alább látható. Létrehozunk egy EventEmitter példányt és megadjuk neki, hogy mi történjen, ha végrehajtódik.</w:t>
      </w:r>
    </w:p>
    <w:p w14:paraId="07FC9ADA" w14:textId="458F588F" w:rsidR="008D784E" w:rsidRPr="008D784E" w:rsidRDefault="008D784E" w:rsidP="008D784E">
      <w:pPr>
        <w:pStyle w:val="Kd"/>
        <w:rPr>
          <w:rStyle w:val="HTML-kd"/>
          <w:rFonts w:ascii="Consolas" w:hAnsi="Consolas" w:cs="Times New Roman"/>
          <w:szCs w:val="24"/>
        </w:rPr>
      </w:pPr>
      <w:r w:rsidRPr="008D784E">
        <w:rPr>
          <w:rStyle w:val="hljs-keyword"/>
        </w:rPr>
        <w:t>const</w:t>
      </w:r>
      <w:r w:rsidRPr="008D784E">
        <w:rPr>
          <w:rStyle w:val="HTML-kd"/>
          <w:rFonts w:ascii="Consolas" w:hAnsi="Consolas" w:cs="Times New Roman"/>
          <w:szCs w:val="24"/>
        </w:rPr>
        <w:t xml:space="preserve"> EventEmitter = </w:t>
      </w:r>
      <w:r w:rsidRPr="008D784E">
        <w:rPr>
          <w:rStyle w:val="hljs-builtin"/>
        </w:rPr>
        <w:t>require</w:t>
      </w:r>
      <w:r w:rsidRPr="008D784E">
        <w:rPr>
          <w:rStyle w:val="HTML-kd"/>
          <w:rFonts w:ascii="Consolas" w:hAnsi="Consolas" w:cs="Times New Roman"/>
          <w:szCs w:val="24"/>
        </w:rPr>
        <w:t>(</w:t>
      </w:r>
      <w:r w:rsidRPr="008D784E">
        <w:rPr>
          <w:rStyle w:val="hljs-string"/>
        </w:rPr>
        <w:t>'events'</w:t>
      </w:r>
      <w:r w:rsidRPr="008D784E">
        <w:rPr>
          <w:rStyle w:val="HTML-kd"/>
          <w:rFonts w:ascii="Consolas" w:hAnsi="Consolas" w:cs="Times New Roman"/>
          <w:szCs w:val="24"/>
        </w:rPr>
        <w:t>);</w:t>
      </w:r>
    </w:p>
    <w:p w14:paraId="5F324CF1" w14:textId="257D4D67" w:rsidR="008D784E" w:rsidRPr="008D784E" w:rsidRDefault="008D784E" w:rsidP="008D784E">
      <w:pPr>
        <w:pStyle w:val="Kd"/>
        <w:rPr>
          <w:rStyle w:val="HTML-kd"/>
          <w:rFonts w:ascii="Consolas" w:hAnsi="Consolas" w:cs="Times New Roman"/>
          <w:szCs w:val="24"/>
        </w:rPr>
      </w:pPr>
      <w:r w:rsidRPr="008D784E">
        <w:rPr>
          <w:rStyle w:val="hljs-keyword"/>
        </w:rPr>
        <w:t>class</w:t>
      </w:r>
      <w:r w:rsidRPr="008D784E">
        <w:rPr>
          <w:rStyle w:val="hljs-class"/>
        </w:rPr>
        <w:t xml:space="preserve"> </w:t>
      </w:r>
      <w:r w:rsidRPr="008D784E">
        <w:rPr>
          <w:rStyle w:val="hljs-title"/>
        </w:rPr>
        <w:t>My</w:t>
      </w:r>
      <w:r>
        <w:rPr>
          <w:rStyle w:val="hljs-title"/>
        </w:rPr>
        <w:t>Event</w:t>
      </w:r>
      <w:r w:rsidRPr="008D784E">
        <w:rPr>
          <w:rStyle w:val="hljs-title"/>
        </w:rPr>
        <w:t>Emitter</w:t>
      </w:r>
      <w:r w:rsidRPr="008D784E">
        <w:rPr>
          <w:rStyle w:val="hljs-class"/>
        </w:rPr>
        <w:t xml:space="preserve"> </w:t>
      </w:r>
      <w:r w:rsidRPr="008D784E">
        <w:rPr>
          <w:rStyle w:val="hljs-keyword"/>
        </w:rPr>
        <w:t>extends</w:t>
      </w:r>
      <w:r w:rsidRPr="008D784E">
        <w:rPr>
          <w:rStyle w:val="hljs-class"/>
        </w:rPr>
        <w:t xml:space="preserve"> </w:t>
      </w:r>
      <w:r w:rsidRPr="008D784E">
        <w:rPr>
          <w:rStyle w:val="hljs-title"/>
        </w:rPr>
        <w:t>EventEmitter</w:t>
      </w:r>
      <w:r w:rsidRPr="008D784E">
        <w:rPr>
          <w:rStyle w:val="hljs-class"/>
        </w:rPr>
        <w:t xml:space="preserve"> </w:t>
      </w:r>
      <w:r w:rsidRPr="008D784E">
        <w:rPr>
          <w:rStyle w:val="HTML-kd"/>
          <w:rFonts w:ascii="Consolas" w:hAnsi="Consolas" w:cs="Times New Roman"/>
          <w:szCs w:val="24"/>
        </w:rPr>
        <w:t>{}</w:t>
      </w:r>
    </w:p>
    <w:p w14:paraId="27BE91F8" w14:textId="5EB326C8" w:rsidR="008D784E" w:rsidRPr="008D784E" w:rsidRDefault="008D784E" w:rsidP="008D784E">
      <w:pPr>
        <w:pStyle w:val="Kd"/>
        <w:rPr>
          <w:rStyle w:val="HTML-kd"/>
          <w:rFonts w:ascii="Consolas" w:hAnsi="Consolas" w:cs="Times New Roman"/>
          <w:szCs w:val="24"/>
        </w:rPr>
      </w:pPr>
      <w:r w:rsidRPr="008D784E">
        <w:rPr>
          <w:rStyle w:val="hljs-keyword"/>
        </w:rPr>
        <w:t>const</w:t>
      </w:r>
      <w:r w:rsidRPr="008D784E">
        <w:rPr>
          <w:rStyle w:val="HTML-kd"/>
          <w:rFonts w:ascii="Consolas" w:hAnsi="Consolas" w:cs="Times New Roman"/>
          <w:szCs w:val="24"/>
        </w:rPr>
        <w:t xml:space="preserve"> myEmitter</w:t>
      </w:r>
      <w:r>
        <w:rPr>
          <w:rStyle w:val="HTML-kd"/>
          <w:rFonts w:ascii="Consolas" w:hAnsi="Consolas" w:cs="Times New Roman"/>
          <w:szCs w:val="24"/>
        </w:rPr>
        <w:t>instance</w:t>
      </w:r>
      <w:r w:rsidRPr="008D784E">
        <w:rPr>
          <w:rStyle w:val="HTML-kd"/>
          <w:rFonts w:ascii="Consolas" w:hAnsi="Consolas" w:cs="Times New Roman"/>
          <w:szCs w:val="24"/>
        </w:rPr>
        <w:t xml:space="preserve"> = </w:t>
      </w:r>
      <w:r w:rsidRPr="008D784E">
        <w:rPr>
          <w:rStyle w:val="hljs-keyword"/>
        </w:rPr>
        <w:t>new</w:t>
      </w:r>
      <w:r w:rsidRPr="008D784E">
        <w:rPr>
          <w:rStyle w:val="HTML-kd"/>
          <w:rFonts w:ascii="Consolas" w:hAnsi="Consolas" w:cs="Times New Roman"/>
          <w:szCs w:val="24"/>
        </w:rPr>
        <w:t xml:space="preserve"> </w:t>
      </w:r>
      <w:r w:rsidRPr="008D784E">
        <w:rPr>
          <w:rStyle w:val="hljs-title"/>
        </w:rPr>
        <w:t>My</w:t>
      </w:r>
      <w:r>
        <w:rPr>
          <w:rStyle w:val="hljs-title"/>
        </w:rPr>
        <w:t>Event</w:t>
      </w:r>
      <w:r w:rsidRPr="008D784E">
        <w:rPr>
          <w:rStyle w:val="hljs-title"/>
        </w:rPr>
        <w:t>Emitter</w:t>
      </w:r>
      <w:r w:rsidRPr="008D784E">
        <w:rPr>
          <w:rStyle w:val="hljs-class"/>
        </w:rPr>
        <w:t xml:space="preserve"> </w:t>
      </w:r>
      <w:r w:rsidRPr="008D784E">
        <w:rPr>
          <w:rStyle w:val="HTML-kd"/>
          <w:rFonts w:ascii="Consolas" w:hAnsi="Consolas" w:cs="Times New Roman"/>
          <w:szCs w:val="24"/>
        </w:rPr>
        <w:t>();</w:t>
      </w:r>
    </w:p>
    <w:p w14:paraId="54F2A2EC" w14:textId="07FE9FD1" w:rsidR="008D784E" w:rsidRPr="008D784E" w:rsidRDefault="008D784E" w:rsidP="008D784E">
      <w:pPr>
        <w:pStyle w:val="Kd"/>
        <w:rPr>
          <w:rStyle w:val="HTML-kd"/>
          <w:rFonts w:ascii="Consolas" w:hAnsi="Consolas" w:cs="Times New Roman"/>
          <w:szCs w:val="24"/>
        </w:rPr>
      </w:pPr>
      <w:r w:rsidRPr="008D784E">
        <w:rPr>
          <w:rStyle w:val="HTML-kd"/>
          <w:rFonts w:ascii="Consolas" w:hAnsi="Consolas" w:cs="Times New Roman"/>
          <w:szCs w:val="24"/>
        </w:rPr>
        <w:t>myEmitter</w:t>
      </w:r>
      <w:r>
        <w:rPr>
          <w:rStyle w:val="HTML-kd"/>
          <w:rFonts w:ascii="Consolas" w:hAnsi="Consolas" w:cs="Times New Roman"/>
          <w:szCs w:val="24"/>
        </w:rPr>
        <w:t>instance</w:t>
      </w:r>
      <w:r w:rsidRPr="008D784E">
        <w:rPr>
          <w:rStyle w:val="HTML-kd"/>
          <w:rFonts w:ascii="Consolas" w:hAnsi="Consolas" w:cs="Times New Roman"/>
          <w:szCs w:val="24"/>
        </w:rPr>
        <w:t>.on(</w:t>
      </w:r>
      <w:r w:rsidRPr="008D784E">
        <w:rPr>
          <w:rStyle w:val="hljs-string"/>
        </w:rPr>
        <w:t>'event'</w:t>
      </w:r>
      <w:r w:rsidRPr="008D784E">
        <w:rPr>
          <w:rStyle w:val="HTML-kd"/>
          <w:rFonts w:ascii="Consolas" w:hAnsi="Consolas" w:cs="Times New Roman"/>
          <w:szCs w:val="24"/>
        </w:rPr>
        <w:t xml:space="preserve">, </w:t>
      </w:r>
      <w:r w:rsidRPr="008D784E">
        <w:rPr>
          <w:rStyle w:val="hljs-function"/>
        </w:rPr>
        <w:t>() =&gt;</w:t>
      </w:r>
      <w:r w:rsidRPr="008D784E">
        <w:rPr>
          <w:rStyle w:val="HTML-kd"/>
          <w:rFonts w:ascii="Consolas" w:hAnsi="Consolas" w:cs="Times New Roman"/>
          <w:szCs w:val="24"/>
        </w:rPr>
        <w:t xml:space="preserve"> {</w:t>
      </w:r>
    </w:p>
    <w:p w14:paraId="7B610AAD" w14:textId="77777777" w:rsidR="008D784E" w:rsidRPr="008D784E" w:rsidRDefault="008D784E" w:rsidP="008D784E">
      <w:pPr>
        <w:pStyle w:val="Kd"/>
        <w:rPr>
          <w:rStyle w:val="HTML-kd"/>
          <w:rFonts w:ascii="Consolas" w:hAnsi="Consolas" w:cs="Times New Roman"/>
          <w:szCs w:val="24"/>
        </w:rPr>
      </w:pPr>
      <w:r w:rsidRPr="008D784E">
        <w:rPr>
          <w:rStyle w:val="HTML-kd"/>
          <w:rFonts w:ascii="Consolas" w:hAnsi="Consolas" w:cs="Times New Roman"/>
          <w:szCs w:val="24"/>
        </w:rPr>
        <w:t xml:space="preserve">  </w:t>
      </w:r>
      <w:r w:rsidRPr="008D784E">
        <w:rPr>
          <w:rStyle w:val="hljs-builtin"/>
        </w:rPr>
        <w:t>console</w:t>
      </w:r>
      <w:r w:rsidRPr="008D784E">
        <w:rPr>
          <w:rStyle w:val="HTML-kd"/>
          <w:rFonts w:ascii="Consolas" w:hAnsi="Consolas" w:cs="Times New Roman"/>
          <w:szCs w:val="24"/>
        </w:rPr>
        <w:t>.log(</w:t>
      </w:r>
      <w:r w:rsidRPr="008D784E">
        <w:rPr>
          <w:rStyle w:val="hljs-string"/>
        </w:rPr>
        <w:t>'an event occurred!'</w:t>
      </w:r>
      <w:r w:rsidRPr="008D784E">
        <w:rPr>
          <w:rStyle w:val="HTML-kd"/>
          <w:rFonts w:ascii="Consolas" w:hAnsi="Consolas" w:cs="Times New Roman"/>
          <w:szCs w:val="24"/>
        </w:rPr>
        <w:t>);</w:t>
      </w:r>
    </w:p>
    <w:p w14:paraId="54E391F9" w14:textId="77777777" w:rsidR="008D784E" w:rsidRPr="008D784E" w:rsidRDefault="008D784E" w:rsidP="008D784E">
      <w:pPr>
        <w:pStyle w:val="Kd"/>
        <w:rPr>
          <w:rStyle w:val="HTML-kd"/>
          <w:rFonts w:ascii="Consolas" w:hAnsi="Consolas" w:cs="Times New Roman"/>
          <w:szCs w:val="24"/>
        </w:rPr>
      </w:pPr>
      <w:r w:rsidRPr="008D784E">
        <w:rPr>
          <w:rStyle w:val="HTML-kd"/>
          <w:rFonts w:ascii="Consolas" w:hAnsi="Consolas" w:cs="Times New Roman"/>
          <w:szCs w:val="24"/>
        </w:rPr>
        <w:t>});</w:t>
      </w:r>
    </w:p>
    <w:p w14:paraId="59A40BFD" w14:textId="4F53EC10" w:rsidR="008D784E" w:rsidRPr="00600A68" w:rsidRDefault="008D784E" w:rsidP="008D784E">
      <w:pPr>
        <w:pStyle w:val="Kd"/>
      </w:pPr>
      <w:r w:rsidRPr="008D784E">
        <w:rPr>
          <w:rStyle w:val="HTML-kd"/>
          <w:rFonts w:ascii="Consolas" w:hAnsi="Consolas" w:cs="Times New Roman"/>
          <w:szCs w:val="24"/>
        </w:rPr>
        <w:t>myEmitter</w:t>
      </w:r>
      <w:r>
        <w:rPr>
          <w:rStyle w:val="HTML-kd"/>
          <w:rFonts w:ascii="Consolas" w:hAnsi="Consolas" w:cs="Times New Roman"/>
          <w:szCs w:val="24"/>
        </w:rPr>
        <w:t>instance</w:t>
      </w:r>
      <w:r w:rsidRPr="008D784E">
        <w:rPr>
          <w:rStyle w:val="HTML-kd"/>
          <w:rFonts w:ascii="Consolas" w:hAnsi="Consolas" w:cs="Times New Roman"/>
          <w:szCs w:val="24"/>
        </w:rPr>
        <w:t>.emit(</w:t>
      </w:r>
      <w:r w:rsidRPr="008D784E">
        <w:rPr>
          <w:rStyle w:val="hljs-string"/>
        </w:rPr>
        <w:t>'event'</w:t>
      </w:r>
      <w:r w:rsidRPr="008D784E">
        <w:rPr>
          <w:rStyle w:val="HTML-kd"/>
          <w:rFonts w:ascii="Consolas" w:hAnsi="Consolas" w:cs="Times New Roman"/>
          <w:szCs w:val="24"/>
        </w:rPr>
        <w:t>);</w:t>
      </w:r>
    </w:p>
    <w:p w14:paraId="2D2F6F9D" w14:textId="1A61361C" w:rsidR="00F1261D" w:rsidRDefault="00F1261D" w:rsidP="00F1261D">
      <w:pPr>
        <w:pStyle w:val="Cmsor2"/>
      </w:pPr>
      <w:bookmarkStart w:id="46" w:name="_Toc71100613"/>
      <w:r>
        <w:t>Express</w:t>
      </w:r>
      <w:r w:rsidR="00174293">
        <w:t>.js</w:t>
      </w:r>
      <w:bookmarkEnd w:id="46"/>
    </w:p>
    <w:p w14:paraId="3D481F2A" w14:textId="77777777" w:rsidR="00977AD8" w:rsidRDefault="00174293" w:rsidP="002B082E">
      <w:r>
        <w:t>Az Express.js egy keretrendszer a Node.js alkalmazásokhoz, melynek célja, hogy a fejlesztéseket egyszerűbbé, biztonságosabbá és gyorsabbá tegye. Ha tisztán csak Node.js-t használnánk, akkor sok minden nekünk kellene megírni minden alkalommal, ami nem csak sok időbe telne, de növelné a hibák lehetőségének kockázatát is, mi leginkább az üzleti logikával akarunk foglalkozni.</w:t>
      </w:r>
      <w:r w:rsidR="00D83C09">
        <w:t xml:space="preserve"> </w:t>
      </w:r>
    </w:p>
    <w:p w14:paraId="56D7E4CD" w14:textId="78981C10" w:rsidR="002B082E" w:rsidRDefault="00977AD8" w:rsidP="002B082E">
      <w:r>
        <w:t xml:space="preserve">A keretrendszer telepítése egyszerűen megoldjató az npm segítségével. Minden ugyan úgy működik, mint a modulok esetében. </w:t>
      </w:r>
      <w:r w:rsidR="00D83C09">
        <w:t>Az Express.js sok hasznos funkcióval rendelkezik egyik ilyen például a Routing.</w:t>
      </w:r>
    </w:p>
    <w:p w14:paraId="39B55977" w14:textId="561BD491" w:rsidR="00D83C09" w:rsidRDefault="00D83C09" w:rsidP="002B082E">
      <w:r>
        <w:t>Routing alatt azt értjük, amikor az alkalmazás eldönti, hogy milyen válaszokat küldünk vissza a kliensnek az alapján, hogy milyen végpontra érkezett a kérés. Például egy bejelentkező oldalra más adatokat kell visszaküldeni, mint egy beállítások oldalra. Ezt egyszerűsíti le nekünk az Express.js routing funkciója.</w:t>
      </w:r>
      <w:r w:rsidR="0067165A">
        <w:t xml:space="preserve"> Egy route meghatározása a következőképpen néz ki.</w:t>
      </w:r>
      <w:r w:rsidR="007320A0">
        <w:fldChar w:fldCharType="begin"/>
      </w:r>
      <w:r w:rsidR="007320A0">
        <w:instrText xml:space="preserve"> REF _Ref71039704 \r \h </w:instrText>
      </w:r>
      <w:r w:rsidR="007320A0">
        <w:fldChar w:fldCharType="separate"/>
      </w:r>
      <w:r w:rsidR="007320A0">
        <w:t>[18]</w:t>
      </w:r>
      <w:r w:rsidR="007320A0">
        <w:fldChar w:fldCharType="end"/>
      </w:r>
    </w:p>
    <w:p w14:paraId="4EC5CBB2" w14:textId="395E07CC" w:rsidR="0067165A" w:rsidRDefault="0067165A" w:rsidP="0067165A">
      <w:pPr>
        <w:pStyle w:val="Kd"/>
        <w:jc w:val="center"/>
      </w:pPr>
      <w:r>
        <w:t>app.METHOD(PATH,HANDLER)</w:t>
      </w:r>
    </w:p>
    <w:p w14:paraId="675DF526" w14:textId="7C42A30E" w:rsidR="0067165A" w:rsidRDefault="0067165A" w:rsidP="0067165A">
      <w:r>
        <w:t>A method a kérés típusát jelenti, ugye ez lehet get, post, put, delete. A path az útvonal a szerveren. A handler pedig az a metódus, amit végrehajtunk</w:t>
      </w:r>
      <w:r w:rsidR="00A825F6">
        <w:t>, ha a route egyezzik a megadottal</w:t>
      </w:r>
      <w:r>
        <w:t>.</w:t>
      </w:r>
    </w:p>
    <w:p w14:paraId="794F3542" w14:textId="5826AE83" w:rsidR="00D83C09" w:rsidRPr="002B082E" w:rsidRDefault="00977AD8" w:rsidP="00EB0D7E">
      <w:r>
        <w:t>Ahhoz, hogy képeket, vagy fájlokat vagy a saját kódunkat, például egy CSS-t el tudjunk érni a szerveren az express.static() metódust kell használnunk. A metódusba meg kell adni azt a root mappát, amelyből a fájlokat szeretnénk használni. Amennyiben több mappából is kell fájlokat használnunk, arra is van lehetőség, egyszerűen újból meg kell hívni a metódust a mappára.</w:t>
      </w:r>
    </w:p>
    <w:p w14:paraId="62B216D8" w14:textId="75D495F8" w:rsidR="00F1261D" w:rsidRPr="00F1261D" w:rsidRDefault="00D47BF7" w:rsidP="002D7F28">
      <w:pPr>
        <w:pStyle w:val="Cmsor1"/>
      </w:pPr>
      <w:bookmarkStart w:id="47" w:name="_Toc71100614"/>
      <w:r>
        <w:lastRenderedPageBreak/>
        <w:t>Adatbázis megtervezése</w:t>
      </w:r>
      <w:bookmarkEnd w:id="47"/>
    </w:p>
    <w:p w14:paraId="37F9F690" w14:textId="4561B5B7" w:rsidR="00F1261D" w:rsidRDefault="00B5776E" w:rsidP="00F1261D">
      <w:r>
        <w:t>Ebben a fejeztben az alkalmazásom tervezett adatbázis architektúráját szeretném bemutatni. Azonosítom, hogy milyen táblákra lesz szükségem az adatok tárolására és ezek között milyen kapcsolatokra lesz szükség. Alapvető attribútumokat is meghatározom</w:t>
      </w:r>
      <w:r w:rsidR="00510EBD">
        <w:t>,</w:t>
      </w:r>
      <w:r>
        <w:t xml:space="preserve"> de ezeknek a száma a fejlesztés során növekedhet vagy csökkenhet.</w:t>
      </w:r>
      <w:r w:rsidR="00510EBD">
        <w:t xml:space="preserve">  Az adatbázis implementációját majd MySQL környezetben fogom elvégezni.</w:t>
      </w:r>
    </w:p>
    <w:p w14:paraId="50850E4A" w14:textId="20A64E95" w:rsidR="004238B2" w:rsidRDefault="004238B2" w:rsidP="004238B2">
      <w:pPr>
        <w:pStyle w:val="Cmsor2"/>
      </w:pPr>
      <w:bookmarkStart w:id="48" w:name="_Toc71100615"/>
      <w:r>
        <w:t>Szükséges Adatbázis táblák meghatározása</w:t>
      </w:r>
      <w:bookmarkEnd w:id="48"/>
    </w:p>
    <w:p w14:paraId="27217668" w14:textId="4E1808B5" w:rsidR="004238B2" w:rsidRDefault="00E614D4" w:rsidP="004238B2">
      <w:r>
        <w:t>Ebben a fejezetben az adatbázis tábláit fogom meghatározni. A tervezett táblákat és leírásait egy táblázatban foglalom össze</w:t>
      </w:r>
      <w:r w:rsidR="005014BD">
        <w:t>, valamint a köztük lévő kapcsolatokat és a tervezett attribútumokat, amik később bővülhetnek még, egy diagrammon ábrázolom</w:t>
      </w:r>
      <w:r>
        <w:t>.</w:t>
      </w:r>
    </w:p>
    <w:tbl>
      <w:tblPr>
        <w:tblStyle w:val="Rcsostblzat"/>
        <w:tblW w:w="0" w:type="auto"/>
        <w:tblLook w:val="04A0" w:firstRow="1" w:lastRow="0" w:firstColumn="1" w:lastColumn="0" w:noHBand="0" w:noVBand="1"/>
      </w:tblPr>
      <w:tblGrid>
        <w:gridCol w:w="4247"/>
        <w:gridCol w:w="4247"/>
      </w:tblGrid>
      <w:tr w:rsidR="00E614D4" w14:paraId="0C3D83A0" w14:textId="77777777" w:rsidTr="00E614D4">
        <w:tc>
          <w:tcPr>
            <w:tcW w:w="4247" w:type="dxa"/>
            <w:shd w:val="pct25" w:color="auto" w:fill="auto"/>
            <w:vAlign w:val="center"/>
          </w:tcPr>
          <w:p w14:paraId="7A33C118" w14:textId="01BEF302" w:rsidR="00E614D4" w:rsidRPr="00E614D4" w:rsidRDefault="00E614D4" w:rsidP="00E614D4">
            <w:pPr>
              <w:ind w:firstLine="0"/>
              <w:jc w:val="center"/>
              <w:rPr>
                <w:b/>
                <w:bCs/>
              </w:rPr>
            </w:pPr>
            <w:r w:rsidRPr="00E614D4">
              <w:rPr>
                <w:b/>
                <w:bCs/>
              </w:rPr>
              <w:t>Tábla név</w:t>
            </w:r>
          </w:p>
        </w:tc>
        <w:tc>
          <w:tcPr>
            <w:tcW w:w="4247" w:type="dxa"/>
            <w:shd w:val="pct25" w:color="auto" w:fill="auto"/>
            <w:vAlign w:val="center"/>
          </w:tcPr>
          <w:p w14:paraId="2E83AAD5" w14:textId="5C439ECF" w:rsidR="00E614D4" w:rsidRPr="00E614D4" w:rsidRDefault="00E614D4" w:rsidP="00E614D4">
            <w:pPr>
              <w:tabs>
                <w:tab w:val="left" w:pos="1265"/>
              </w:tabs>
              <w:ind w:firstLine="0"/>
              <w:jc w:val="center"/>
              <w:rPr>
                <w:b/>
                <w:bCs/>
              </w:rPr>
            </w:pPr>
            <w:r w:rsidRPr="00E614D4">
              <w:rPr>
                <w:b/>
                <w:bCs/>
              </w:rPr>
              <w:t>Leírás</w:t>
            </w:r>
          </w:p>
        </w:tc>
      </w:tr>
      <w:tr w:rsidR="00E614D4" w14:paraId="19DD95F7" w14:textId="77777777" w:rsidTr="00E614D4">
        <w:tc>
          <w:tcPr>
            <w:tcW w:w="4247" w:type="dxa"/>
          </w:tcPr>
          <w:p w14:paraId="2EEF4739" w14:textId="4CE191BC" w:rsidR="00E614D4" w:rsidRDefault="00E614D4" w:rsidP="004238B2">
            <w:pPr>
              <w:ind w:firstLine="0"/>
            </w:pPr>
            <w:r>
              <w:t>User</w:t>
            </w:r>
          </w:p>
        </w:tc>
        <w:tc>
          <w:tcPr>
            <w:tcW w:w="4247" w:type="dxa"/>
          </w:tcPr>
          <w:p w14:paraId="2C8C3518" w14:textId="6BBEB9A5" w:rsidR="00E614D4" w:rsidRDefault="00E614D4" w:rsidP="004238B2">
            <w:pPr>
              <w:ind w:firstLine="0"/>
            </w:pPr>
            <w:r>
              <w:t>Felhasználók adatainak tárolására</w:t>
            </w:r>
            <w:r w:rsidR="00DE409A">
              <w:t xml:space="preserve"> szolgál</w:t>
            </w:r>
            <w:r>
              <w:t>.</w:t>
            </w:r>
          </w:p>
        </w:tc>
      </w:tr>
      <w:tr w:rsidR="00E614D4" w14:paraId="27E6B54D" w14:textId="77777777" w:rsidTr="00E614D4">
        <w:tc>
          <w:tcPr>
            <w:tcW w:w="4247" w:type="dxa"/>
          </w:tcPr>
          <w:p w14:paraId="64CED9B4" w14:textId="1F74406B" w:rsidR="00E614D4" w:rsidRDefault="00E614D4" w:rsidP="004238B2">
            <w:pPr>
              <w:ind w:firstLine="0"/>
            </w:pPr>
            <w:r>
              <w:t>Standard</w:t>
            </w:r>
          </w:p>
        </w:tc>
        <w:tc>
          <w:tcPr>
            <w:tcW w:w="4247" w:type="dxa"/>
          </w:tcPr>
          <w:p w14:paraId="6E82B856" w14:textId="40317360" w:rsidR="00E614D4" w:rsidRDefault="00E614D4" w:rsidP="004238B2">
            <w:pPr>
              <w:ind w:firstLine="0"/>
            </w:pPr>
            <w:r>
              <w:t>Szabványok tárolására</w:t>
            </w:r>
            <w:r w:rsidR="00DE409A">
              <w:t xml:space="preserve"> szolgál</w:t>
            </w:r>
            <w:r>
              <w:t>.</w:t>
            </w:r>
          </w:p>
        </w:tc>
      </w:tr>
      <w:tr w:rsidR="00E614D4" w14:paraId="16EAAE18" w14:textId="77777777" w:rsidTr="00E614D4">
        <w:tc>
          <w:tcPr>
            <w:tcW w:w="4247" w:type="dxa"/>
          </w:tcPr>
          <w:p w14:paraId="58C620C4" w14:textId="4699F672" w:rsidR="00E614D4" w:rsidRDefault="00E614D4" w:rsidP="004238B2">
            <w:pPr>
              <w:ind w:firstLine="0"/>
            </w:pPr>
            <w:r>
              <w:t>Quote</w:t>
            </w:r>
          </w:p>
        </w:tc>
        <w:tc>
          <w:tcPr>
            <w:tcW w:w="4247" w:type="dxa"/>
          </w:tcPr>
          <w:p w14:paraId="43E3D838" w14:textId="48644926" w:rsidR="00E614D4" w:rsidRDefault="00E614D4" w:rsidP="004238B2">
            <w:pPr>
              <w:ind w:firstLine="0"/>
            </w:pPr>
            <w:r>
              <w:t>Ajánlatok tárolására</w:t>
            </w:r>
            <w:r w:rsidR="00DE409A">
              <w:t xml:space="preserve"> szolgál</w:t>
            </w:r>
            <w:r>
              <w:t>.</w:t>
            </w:r>
          </w:p>
        </w:tc>
      </w:tr>
      <w:tr w:rsidR="00E614D4" w14:paraId="1FA2AC9F" w14:textId="77777777" w:rsidTr="00E614D4">
        <w:tc>
          <w:tcPr>
            <w:tcW w:w="4247" w:type="dxa"/>
          </w:tcPr>
          <w:p w14:paraId="442588B7" w14:textId="0293D547" w:rsidR="00E614D4" w:rsidRDefault="00E614D4" w:rsidP="004238B2">
            <w:pPr>
              <w:ind w:firstLine="0"/>
            </w:pPr>
            <w:r>
              <w:t>Service</w:t>
            </w:r>
            <w:r w:rsidR="00996E20">
              <w:t>s</w:t>
            </w:r>
          </w:p>
        </w:tc>
        <w:tc>
          <w:tcPr>
            <w:tcW w:w="4247" w:type="dxa"/>
          </w:tcPr>
          <w:p w14:paraId="6EFA9E95" w14:textId="04629D30" w:rsidR="00E614D4" w:rsidRDefault="00E614D4" w:rsidP="004238B2">
            <w:pPr>
              <w:ind w:firstLine="0"/>
            </w:pPr>
            <w:r>
              <w:t xml:space="preserve">A nyújtott </w:t>
            </w:r>
            <w:r w:rsidR="00DE409A">
              <w:t xml:space="preserve">plusz </w:t>
            </w:r>
            <w:r>
              <w:t>szolgáltatások tárolására.</w:t>
            </w:r>
            <w:r w:rsidR="00DE409A">
              <w:t xml:space="preserve"> Például a csomagolás, vizsgálás stb. .</w:t>
            </w:r>
          </w:p>
        </w:tc>
      </w:tr>
      <w:tr w:rsidR="00E614D4" w14:paraId="4A6EF227" w14:textId="77777777" w:rsidTr="00E614D4">
        <w:tc>
          <w:tcPr>
            <w:tcW w:w="4247" w:type="dxa"/>
          </w:tcPr>
          <w:p w14:paraId="3EC51838" w14:textId="5B4D27FC" w:rsidR="00E614D4" w:rsidRDefault="00E614D4" w:rsidP="004238B2">
            <w:pPr>
              <w:ind w:firstLine="0"/>
            </w:pPr>
            <w:r>
              <w:t>Technology</w:t>
            </w:r>
          </w:p>
        </w:tc>
        <w:tc>
          <w:tcPr>
            <w:tcW w:w="4247" w:type="dxa"/>
          </w:tcPr>
          <w:p w14:paraId="2A3EE89F" w14:textId="29BB61E3" w:rsidR="00E614D4" w:rsidRDefault="00E614D4" w:rsidP="004238B2">
            <w:pPr>
              <w:ind w:firstLine="0"/>
            </w:pPr>
            <w:r>
              <w:t>A rendelkezésre álló felületkezelési technológiák adatainak tárolására.</w:t>
            </w:r>
          </w:p>
        </w:tc>
      </w:tr>
      <w:tr w:rsidR="00996E20" w14:paraId="46C60C62" w14:textId="77777777" w:rsidTr="00E614D4">
        <w:tc>
          <w:tcPr>
            <w:tcW w:w="4247" w:type="dxa"/>
          </w:tcPr>
          <w:p w14:paraId="53F366D2" w14:textId="50AF2D8D" w:rsidR="00996E20" w:rsidRDefault="00996E20" w:rsidP="004238B2">
            <w:pPr>
              <w:ind w:firstLine="0"/>
            </w:pPr>
            <w:r>
              <w:t>Quote_items</w:t>
            </w:r>
          </w:p>
        </w:tc>
        <w:tc>
          <w:tcPr>
            <w:tcW w:w="4247" w:type="dxa"/>
          </w:tcPr>
          <w:p w14:paraId="3BBC6D9E" w14:textId="04A8F61C" w:rsidR="00996E20" w:rsidRDefault="00996E20" w:rsidP="004238B2">
            <w:pPr>
              <w:ind w:firstLine="0"/>
            </w:pPr>
            <w:r>
              <w:t xml:space="preserve">Az ajánlaton szereplő tételek, maga az alkatrészek </w:t>
            </w:r>
            <w:r w:rsidR="00DE409A">
              <w:t xml:space="preserve">adatainak </w:t>
            </w:r>
            <w:r>
              <w:t>tárolására szolgál.</w:t>
            </w:r>
          </w:p>
        </w:tc>
      </w:tr>
      <w:tr w:rsidR="00DE409A" w14:paraId="2F070932" w14:textId="77777777" w:rsidTr="00E614D4">
        <w:tc>
          <w:tcPr>
            <w:tcW w:w="4247" w:type="dxa"/>
          </w:tcPr>
          <w:p w14:paraId="47F74793" w14:textId="48963FF1" w:rsidR="00DE409A" w:rsidRDefault="00DE409A" w:rsidP="004238B2">
            <w:pPr>
              <w:ind w:firstLine="0"/>
            </w:pPr>
            <w:r>
              <w:t>Customer</w:t>
            </w:r>
          </w:p>
        </w:tc>
        <w:tc>
          <w:tcPr>
            <w:tcW w:w="4247" w:type="dxa"/>
          </w:tcPr>
          <w:p w14:paraId="7481B4EE" w14:textId="669D2225" w:rsidR="00DE409A" w:rsidRDefault="00DE409A" w:rsidP="004238B2">
            <w:pPr>
              <w:ind w:firstLine="0"/>
            </w:pPr>
            <w:r>
              <w:t>Vevők adatainak tárolására szolgál.</w:t>
            </w:r>
          </w:p>
        </w:tc>
      </w:tr>
    </w:tbl>
    <w:p w14:paraId="0DE24614" w14:textId="46D0352C" w:rsidR="00E614D4" w:rsidRDefault="00E614D4" w:rsidP="004238B2"/>
    <w:p w14:paraId="3C94AD81" w14:textId="20A4F7A5" w:rsidR="005014BD" w:rsidRDefault="00DE409A" w:rsidP="005014BD">
      <w:pPr>
        <w:pStyle w:val="Kp"/>
      </w:pPr>
      <w:r>
        <w:rPr>
          <w:noProof/>
        </w:rPr>
        <w:lastRenderedPageBreak/>
        <w:drawing>
          <wp:inline distT="0" distB="0" distL="0" distR="0" wp14:anchorId="73BD3946" wp14:editId="45890EF8">
            <wp:extent cx="5400040" cy="3398520"/>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5">
                      <a:extLst>
                        <a:ext uri="{28A0092B-C50C-407E-A947-70E740481C1C}">
                          <a14:useLocalDpi xmlns:a14="http://schemas.microsoft.com/office/drawing/2010/main" val="0"/>
                        </a:ext>
                      </a:extLst>
                    </a:blip>
                    <a:stretch>
                      <a:fillRect/>
                    </a:stretch>
                  </pic:blipFill>
                  <pic:spPr>
                    <a:xfrm>
                      <a:off x="0" y="0"/>
                      <a:ext cx="5400040" cy="3398520"/>
                    </a:xfrm>
                    <a:prstGeom prst="rect">
                      <a:avLst/>
                    </a:prstGeom>
                  </pic:spPr>
                </pic:pic>
              </a:graphicData>
            </a:graphic>
          </wp:inline>
        </w:drawing>
      </w:r>
    </w:p>
    <w:p w14:paraId="4BB1F77B" w14:textId="4698B6B2" w:rsidR="005014BD" w:rsidRPr="005014BD" w:rsidRDefault="005014BD" w:rsidP="005014BD">
      <w:pPr>
        <w:pStyle w:val="Kpalrs"/>
        <w:numPr>
          <w:ilvl w:val="0"/>
          <w:numId w:val="28"/>
        </w:numPr>
      </w:pPr>
      <w:r>
        <w:t>ábra Tevezett adatbázis táblák és kapcsolataik</w:t>
      </w:r>
    </w:p>
    <w:p w14:paraId="03BB5674" w14:textId="77777777" w:rsidR="00F537B9" w:rsidRPr="004238B2" w:rsidRDefault="00F537B9" w:rsidP="004238B2"/>
    <w:p w14:paraId="15D6E27D" w14:textId="77777777" w:rsidR="00510EBD" w:rsidRDefault="00510EBD" w:rsidP="00F1261D"/>
    <w:p w14:paraId="2E1B6441" w14:textId="77777777" w:rsidR="00B5776E" w:rsidRPr="00F1261D" w:rsidRDefault="00B5776E" w:rsidP="00F1261D"/>
    <w:p w14:paraId="03AD40E8" w14:textId="77777777" w:rsidR="00225F65" w:rsidRPr="0037381F" w:rsidRDefault="00225F65" w:rsidP="00225F65"/>
    <w:p w14:paraId="289FAA59" w14:textId="77777777" w:rsidR="0063585C" w:rsidRDefault="0063585C" w:rsidP="00816BCB">
      <w:pPr>
        <w:pStyle w:val="Fejezetcimszmozsnlkl"/>
      </w:pPr>
      <w:bookmarkStart w:id="49" w:name="_Toc71100616"/>
      <w:r w:rsidRPr="00B50CAA">
        <w:lastRenderedPageBreak/>
        <w:t>Irodalomjegyzék</w:t>
      </w:r>
      <w:bookmarkEnd w:id="49"/>
    </w:p>
    <w:p w14:paraId="5F585566" w14:textId="4019193C" w:rsidR="00380628" w:rsidRDefault="00B21EF9" w:rsidP="006F512E">
      <w:pPr>
        <w:pStyle w:val="Irodalomjegyzksor"/>
      </w:pPr>
      <w:bookmarkStart w:id="50" w:name="_Ref71038463"/>
      <w:r>
        <w:t>Gajdos Sándor Adatbázisok előadás PPT</w:t>
      </w:r>
      <w:r w:rsidR="00380628">
        <w:t xml:space="preserve"> </w:t>
      </w:r>
      <w:hyperlink r:id="rId16" w:history="1">
        <w:r w:rsidRPr="001419B8">
          <w:rPr>
            <w:rStyle w:val="Hiperhivatkozs"/>
          </w:rPr>
          <w:t>https://db.bme.hu/~gajdos/2012adatb2/3.%20eloadas%20NoSQL%20ppt.pdf</w:t>
        </w:r>
      </w:hyperlink>
      <w:r>
        <w:t xml:space="preserve"> Megtekintve: 2021.03.05</w:t>
      </w:r>
      <w:bookmarkEnd w:id="50"/>
    </w:p>
    <w:p w14:paraId="2A381A94" w14:textId="2A72A711" w:rsidR="00380628" w:rsidRDefault="00B21EF9" w:rsidP="00B21EF9">
      <w:pPr>
        <w:pStyle w:val="Irodalomjegyzksor"/>
      </w:pPr>
      <w:bookmarkStart w:id="51" w:name="_Ref71038447"/>
      <w:r>
        <w:t xml:space="preserve">Gajdos Sándor Adatbázisok előadás PPT </w:t>
      </w:r>
      <w:hyperlink r:id="rId17" w:history="1">
        <w:r w:rsidRPr="001419B8">
          <w:rPr>
            <w:rStyle w:val="Hiperhivatkozs"/>
          </w:rPr>
          <w:t>https://db.bme.hu/~gajdos/2012adatb2/3.%20eloadas%20NoSQL%20adatb%E1zisok%20doc.pdf</w:t>
        </w:r>
      </w:hyperlink>
      <w:r>
        <w:t xml:space="preserve"> </w:t>
      </w:r>
      <w:r>
        <w:tab/>
      </w:r>
      <w:r>
        <w:tab/>
      </w:r>
      <w:r>
        <w:tab/>
      </w:r>
      <w:r>
        <w:tab/>
      </w:r>
      <w:r>
        <w:tab/>
      </w:r>
      <w:r>
        <w:tab/>
      </w:r>
      <w:r>
        <w:tab/>
      </w:r>
      <w:r>
        <w:tab/>
        <w:t xml:space="preserve"> Megtekintve: 2021.03.05</w:t>
      </w:r>
      <w:bookmarkEnd w:id="51"/>
    </w:p>
    <w:p w14:paraId="395AA3CB" w14:textId="7E9F982E" w:rsidR="00380628" w:rsidRPr="00B21EF9" w:rsidRDefault="00B21EF9" w:rsidP="006F512E">
      <w:pPr>
        <w:pStyle w:val="Irodalomjegyzksor"/>
        <w:rPr>
          <w:rStyle w:val="Irodalomjegyzkforrs"/>
        </w:rPr>
      </w:pPr>
      <w:bookmarkStart w:id="52" w:name="_Ref71038485"/>
      <w:r w:rsidRPr="00B21EF9">
        <w:t xml:space="preserve">NoSQL vs SQL összehasonlítás </w:t>
      </w:r>
      <w:r w:rsidRPr="00B21EF9">
        <w:tab/>
      </w:r>
      <w:r>
        <w:tab/>
      </w:r>
      <w:r>
        <w:tab/>
      </w:r>
      <w:r>
        <w:tab/>
        <w:t xml:space="preserve">      </w:t>
      </w:r>
      <w:hyperlink r:id="rId18" w:history="1">
        <w:r w:rsidRPr="001419B8">
          <w:rPr>
            <w:rStyle w:val="Hiperhivatkozs"/>
          </w:rPr>
          <w:t>https://hun.small-business-tracker.com/what-is-nosql-nosql-databases-explained-789967</w:t>
        </w:r>
      </w:hyperlink>
      <w:r w:rsidRPr="00B21EF9">
        <w:rPr>
          <w:rStyle w:val="Irodalomjegyzkforrs"/>
        </w:rPr>
        <w:t xml:space="preserve"> </w:t>
      </w:r>
      <w:r>
        <w:rPr>
          <w:rStyle w:val="Irodalomjegyzkforrs"/>
        </w:rPr>
        <w:tab/>
      </w:r>
      <w:r>
        <w:rPr>
          <w:rStyle w:val="Irodalomjegyzkforrs"/>
        </w:rPr>
        <w:tab/>
      </w:r>
      <w:r>
        <w:rPr>
          <w:rStyle w:val="Irodalomjegyzkforrs"/>
        </w:rPr>
        <w:tab/>
      </w:r>
      <w:r>
        <w:rPr>
          <w:rStyle w:val="Irodalomjegyzkforrs"/>
        </w:rPr>
        <w:tab/>
      </w:r>
      <w:r>
        <w:rPr>
          <w:rStyle w:val="Irodalomjegyzkforrs"/>
        </w:rPr>
        <w:tab/>
      </w:r>
      <w:r>
        <w:rPr>
          <w:rStyle w:val="Irodalomjegyzkforrs"/>
        </w:rPr>
        <w:tab/>
      </w:r>
      <w:r>
        <w:rPr>
          <w:rStyle w:val="Irodalomjegyzkforrs"/>
        </w:rPr>
        <w:tab/>
      </w:r>
      <w:r>
        <w:rPr>
          <w:rStyle w:val="Irodalomjegyzkforrs"/>
        </w:rPr>
        <w:tab/>
        <w:t xml:space="preserve">             </w:t>
      </w:r>
      <w:r w:rsidRPr="00B21EF9">
        <w:t>Megtekintve: 2021.03.05</w:t>
      </w:r>
      <w:bookmarkEnd w:id="52"/>
    </w:p>
    <w:p w14:paraId="12562361" w14:textId="3F8637B7" w:rsidR="00380628" w:rsidRPr="00B21EF9" w:rsidRDefault="00B21EF9" w:rsidP="006F512E">
      <w:pPr>
        <w:pStyle w:val="Irodalomjegyzksor"/>
        <w:rPr>
          <w:rStyle w:val="Hiperhivatkozs"/>
          <w:color w:val="auto"/>
          <w:u w:val="none"/>
        </w:rPr>
      </w:pPr>
      <w:r>
        <w:t>Microsoft  NoSQL</w:t>
      </w:r>
      <w:r>
        <w:tab/>
      </w:r>
      <w:r>
        <w:tab/>
      </w:r>
      <w:r>
        <w:tab/>
      </w:r>
      <w:r>
        <w:tab/>
      </w:r>
      <w:r>
        <w:tab/>
      </w:r>
      <w:r w:rsidR="00380628">
        <w:t xml:space="preserve"> </w:t>
      </w:r>
      <w:hyperlink r:id="rId19" w:history="1">
        <w:r w:rsidR="00BD5E42" w:rsidRPr="001419B8">
          <w:rPr>
            <w:rStyle w:val="Hiperhivatkozs"/>
          </w:rPr>
          <w:t>https://azure.microsoft.com/hu-hu/overview/nosql-database/</w:t>
        </w:r>
      </w:hyperlink>
      <w:r w:rsidR="00035231" w:rsidRPr="00035231">
        <w:tab/>
      </w:r>
      <w:r w:rsidR="00035231" w:rsidRPr="00035231">
        <w:tab/>
      </w:r>
      <w:r w:rsidR="00035231">
        <w:rPr>
          <w:rStyle w:val="Hiperhivatkozs"/>
        </w:rPr>
        <w:t xml:space="preserve"> </w:t>
      </w:r>
      <w:r w:rsidRPr="00B21EF9">
        <w:t>Megtekintve: 2021.03.05</w:t>
      </w:r>
    </w:p>
    <w:p w14:paraId="710BE430" w14:textId="4A2CFE12" w:rsidR="00B21EF9" w:rsidRDefault="000C3EF8" w:rsidP="00B21EF9">
      <w:pPr>
        <w:pStyle w:val="Irodalomjegyzksor"/>
      </w:pPr>
      <w:bookmarkStart w:id="53" w:name="_Ref71038512"/>
      <w:r>
        <w:t xml:space="preserve">Szemléletető ábra a join típusokra </w:t>
      </w:r>
      <w:bookmarkStart w:id="54" w:name="_Ref71037989"/>
      <w:r>
        <w:fldChar w:fldCharType="begin"/>
      </w:r>
      <w:r>
        <w:instrText xml:space="preserve"> HYPERLINK "</w:instrText>
      </w:r>
      <w:r w:rsidRPr="000C3EF8">
        <w:instrText>https://www.google.com/url?sa=i&amp;url=https%3A%2F%2Fwww.dofactory.com%2Fsql%2Fjoin&amp;psig=AOvVaw1o90QceFDAUcujdcLkMu4b&amp;ust=1620224564134000&amp;source=images&amp;cd=vfe&amp;ved=0CAIQjRxqFwoTCOjLnYCdsPACFQAAAAAdAAAAABAD</w:instrText>
      </w:r>
      <w:r>
        <w:instrText xml:space="preserve">" </w:instrText>
      </w:r>
      <w:r>
        <w:fldChar w:fldCharType="separate"/>
      </w:r>
      <w:r w:rsidRPr="001419B8">
        <w:rPr>
          <w:rStyle w:val="Hiperhivatkozs"/>
        </w:rPr>
        <w:t>https://www.google.com/url?sa=i&amp;url=https%3A%2F%2Fwww.dofactory.com%2Fsql%2Fjoin&amp;psig=AOvVaw1o90QceFDAUcujdcLkMu4b&amp;ust=1620224564134000&amp;source=images&amp;cd=vfe&amp;ved=0CAIQjRxqFwoTCOjLnYCdsPACFQAAAAAdAAAAABAD</w:t>
      </w:r>
      <w:bookmarkEnd w:id="54"/>
      <w:r>
        <w:fldChar w:fldCharType="end"/>
      </w:r>
      <w:r>
        <w:t xml:space="preserve"> </w:t>
      </w:r>
      <w:r>
        <w:tab/>
      </w:r>
      <w:r>
        <w:tab/>
      </w:r>
      <w:r>
        <w:tab/>
      </w:r>
      <w:r>
        <w:tab/>
      </w:r>
      <w:r>
        <w:tab/>
      </w:r>
      <w:r>
        <w:tab/>
        <w:t xml:space="preserve">             Megtekintve: 2021.03.05</w:t>
      </w:r>
      <w:bookmarkEnd w:id="53"/>
    </w:p>
    <w:p w14:paraId="145CF118" w14:textId="5BCCAF10" w:rsidR="00BD5E42" w:rsidRDefault="00A912FB" w:rsidP="006F512E">
      <w:pPr>
        <w:pStyle w:val="Irodalomjegyzksor"/>
      </w:pPr>
      <w:bookmarkStart w:id="55" w:name="_Ref71039308"/>
      <w:r>
        <w:t xml:space="preserve">React Fejlesztői dokumentáció </w:t>
      </w:r>
      <w:r>
        <w:tab/>
      </w:r>
      <w:r>
        <w:tab/>
        <w:t xml:space="preserve">           </w:t>
      </w:r>
      <w:hyperlink r:id="rId20" w:history="1">
        <w:r w:rsidRPr="001419B8">
          <w:rPr>
            <w:rStyle w:val="Hiperhivatkozs"/>
          </w:rPr>
          <w:t>https://hu.reactjs.org/docs/rendering-elements.html</w:t>
        </w:r>
      </w:hyperlink>
      <w:r>
        <w:t xml:space="preserve"> </w:t>
      </w:r>
      <w:r>
        <w:tab/>
      </w:r>
      <w:r>
        <w:tab/>
        <w:t xml:space="preserve">             Megtekintve: 2021.03.18</w:t>
      </w:r>
      <w:bookmarkEnd w:id="55"/>
    </w:p>
    <w:p w14:paraId="5664E59B" w14:textId="2E988F4F" w:rsidR="007C3D41" w:rsidRDefault="007C3D41" w:rsidP="007C3D41">
      <w:pPr>
        <w:pStyle w:val="Irodalomjegyzksor"/>
      </w:pPr>
      <w:bookmarkStart w:id="56" w:name="_Ref71039424"/>
      <w:r>
        <w:t xml:space="preserve">React komponensek életciklusa ábra </w:t>
      </w:r>
      <w:r>
        <w:tab/>
      </w:r>
      <w:r>
        <w:tab/>
        <w:t xml:space="preserve">  </w:t>
      </w:r>
      <w:hyperlink r:id="rId21" w:history="1">
        <w:r w:rsidR="007320A0" w:rsidRPr="001419B8">
          <w:rPr>
            <w:rStyle w:val="Hiperhivatkozs"/>
          </w:rPr>
          <w:t>https://projects.wojtekmaj.pl/react-lifecycle-methods-diagram/</w:t>
        </w:r>
      </w:hyperlink>
      <w:r>
        <w:t xml:space="preserve"> </w:t>
      </w:r>
      <w:r>
        <w:tab/>
        <w:t xml:space="preserve"> Megtekintve: 2021.03.18</w:t>
      </w:r>
      <w:bookmarkEnd w:id="56"/>
    </w:p>
    <w:p w14:paraId="3F24B081" w14:textId="4518E2BF" w:rsidR="00A912FB" w:rsidRDefault="00A912FB" w:rsidP="00A912FB">
      <w:pPr>
        <w:pStyle w:val="Irodalomjegyzksor"/>
      </w:pPr>
      <w:r>
        <w:t>React Dokumentáció az űrlapokról</w:t>
      </w:r>
      <w:r>
        <w:tab/>
        <w:t xml:space="preserve">          </w:t>
      </w:r>
      <w:hyperlink r:id="rId22" w:history="1">
        <w:r w:rsidRPr="001419B8">
          <w:rPr>
            <w:rStyle w:val="Hiperhivatkozs"/>
          </w:rPr>
          <w:t>https://hu.reactjs.org/docs/forms.html</w:t>
        </w:r>
      </w:hyperlink>
      <w:r>
        <w:t xml:space="preserve"> </w:t>
      </w:r>
      <w:r>
        <w:tab/>
      </w:r>
      <w:r>
        <w:tab/>
      </w:r>
      <w:r>
        <w:tab/>
      </w:r>
      <w:r>
        <w:tab/>
        <w:t xml:space="preserve">             Megtekintve: 2021.03.18</w:t>
      </w:r>
    </w:p>
    <w:p w14:paraId="0AC31AF5" w14:textId="4483DF8F" w:rsidR="000010AC" w:rsidRDefault="00A912FB" w:rsidP="006F512E">
      <w:pPr>
        <w:pStyle w:val="Irodalomjegyzksor"/>
      </w:pPr>
      <w:bookmarkStart w:id="57" w:name="_Ref71039549"/>
      <w:r>
        <w:t xml:space="preserve">Vue.js </w:t>
      </w:r>
      <w:r>
        <w:tab/>
      </w:r>
      <w:r>
        <w:tab/>
      </w:r>
      <w:r>
        <w:tab/>
      </w:r>
      <w:r>
        <w:tab/>
      </w:r>
      <w:r>
        <w:tab/>
      </w:r>
      <w:r>
        <w:tab/>
      </w:r>
      <w:r>
        <w:tab/>
      </w:r>
      <w:r>
        <w:tab/>
        <w:t xml:space="preserve">       </w:t>
      </w:r>
      <w:hyperlink r:id="rId23" w:anchor="az-adat-es-a-metodus-tulajdonsagok" w:history="1">
        <w:r w:rsidRPr="001419B8">
          <w:rPr>
            <w:rStyle w:val="Hiperhivatkozs"/>
          </w:rPr>
          <w:t>http://www.inf.u-szeged.hu/~tarib/javascript/vuejs.html#az-adat-es-a-metodus-tulajdonsagok</w:t>
        </w:r>
      </w:hyperlink>
      <w:r>
        <w:tab/>
      </w:r>
      <w:r>
        <w:tab/>
      </w:r>
      <w:r>
        <w:tab/>
      </w:r>
      <w:r>
        <w:tab/>
      </w:r>
      <w:r>
        <w:tab/>
      </w:r>
      <w:r>
        <w:tab/>
      </w:r>
      <w:r>
        <w:tab/>
      </w:r>
      <w:r>
        <w:tab/>
        <w:t xml:space="preserve"> Megtekintve: 2021.03.20</w:t>
      </w:r>
      <w:bookmarkEnd w:id="57"/>
    </w:p>
    <w:p w14:paraId="7CADBDB0" w14:textId="220528B5" w:rsidR="000010AC" w:rsidRDefault="00A912FB" w:rsidP="006F512E">
      <w:pPr>
        <w:pStyle w:val="Irodalomjegyzksor"/>
      </w:pPr>
      <w:bookmarkStart w:id="58" w:name="_Ref71039357"/>
      <w:r>
        <w:t>Vue.js dokument</w:t>
      </w:r>
      <w:r>
        <w:tab/>
        <w:t xml:space="preserve">   </w:t>
      </w:r>
      <w:hyperlink r:id="rId24" w:anchor="declarative-rendering" w:history="1">
        <w:r w:rsidR="005B35B8" w:rsidRPr="001419B8">
          <w:rPr>
            <w:rStyle w:val="Hiperhivatkozs"/>
          </w:rPr>
          <w:t>https://v3.vuejs.org/guide/introduction.html#declarative-rendering</w:t>
        </w:r>
      </w:hyperlink>
      <w:r>
        <w:t xml:space="preserve"> </w:t>
      </w:r>
      <w:r>
        <w:tab/>
        <w:t xml:space="preserve"> Megtekintve: 2021.03.20</w:t>
      </w:r>
      <w:bookmarkEnd w:id="58"/>
    </w:p>
    <w:p w14:paraId="3964D6F7" w14:textId="0877DC4B" w:rsidR="000010AC" w:rsidRDefault="005B35B8" w:rsidP="006F512E">
      <w:pPr>
        <w:pStyle w:val="Irodalomjegyzksor"/>
      </w:pPr>
      <w:bookmarkStart w:id="59" w:name="_Ref71039351"/>
      <w:r>
        <w:lastRenderedPageBreak/>
        <w:t>Angular.js dokumentáció</w:t>
      </w:r>
      <w:r>
        <w:tab/>
      </w:r>
      <w:r>
        <w:tab/>
        <w:t xml:space="preserve">     </w:t>
      </w:r>
      <w:hyperlink r:id="rId25" w:history="1">
        <w:r w:rsidRPr="001419B8">
          <w:rPr>
            <w:rStyle w:val="Hiperhivatkozs"/>
          </w:rPr>
          <w:t>https://docs.angularjs.org/guide/directive</w:t>
        </w:r>
      </w:hyperlink>
      <w:r>
        <w:t xml:space="preserve"> </w:t>
      </w:r>
      <w:r>
        <w:tab/>
      </w:r>
      <w:r>
        <w:tab/>
      </w:r>
      <w:r>
        <w:tab/>
        <w:t xml:space="preserve">              Megtekintve: 2021.03.26</w:t>
      </w:r>
      <w:bookmarkEnd w:id="59"/>
    </w:p>
    <w:p w14:paraId="61B4A5A2" w14:textId="4E7CBAAB" w:rsidR="00E0196F" w:rsidRDefault="005B35B8" w:rsidP="006F512E">
      <w:pPr>
        <w:pStyle w:val="Irodalomjegyzksor"/>
      </w:pPr>
      <w:bookmarkStart w:id="60" w:name="_Ref71039513"/>
      <w:r>
        <w:t xml:space="preserve">JavaScript leírás </w:t>
      </w:r>
      <w:hyperlink r:id="rId26" w:history="1">
        <w:r w:rsidRPr="001419B8">
          <w:rPr>
            <w:rStyle w:val="Hiperhivatkozs"/>
          </w:rPr>
          <w:t>http://nyelvek.inf.elte.hu/leirasok/JavaScript/index.php?chapter=27</w:t>
        </w:r>
      </w:hyperlink>
      <w:r>
        <w:t xml:space="preserve"> </w:t>
      </w:r>
      <w:r>
        <w:tab/>
        <w:t xml:space="preserve"> Megtekintve: 2021.04.01</w:t>
      </w:r>
      <w:bookmarkEnd w:id="60"/>
    </w:p>
    <w:p w14:paraId="2176E747" w14:textId="014C69E7" w:rsidR="000346AB" w:rsidRDefault="005B35B8" w:rsidP="006F512E">
      <w:pPr>
        <w:pStyle w:val="Irodalomjegyzksor"/>
      </w:pPr>
      <w:r>
        <w:t xml:space="preserve">Keretrendszerek összehasonlítása </w:t>
      </w:r>
      <w:r>
        <w:tab/>
        <w:t xml:space="preserve">     </w:t>
      </w:r>
      <w:hyperlink r:id="rId27" w:anchor="framework-backgrounds" w:history="1">
        <w:r w:rsidRPr="001419B8">
          <w:rPr>
            <w:rStyle w:val="Hiperhivatkozs"/>
          </w:rPr>
          <w:t>https://academind.com/tutorials/angular-vs-react-vs-vue-my-thoughts/#framework-backgrounds</w:t>
        </w:r>
      </w:hyperlink>
      <w:r>
        <w:t xml:space="preserve"> </w:t>
      </w:r>
      <w:r>
        <w:tab/>
      </w:r>
      <w:r>
        <w:tab/>
      </w:r>
      <w:r>
        <w:tab/>
      </w:r>
      <w:r>
        <w:tab/>
        <w:t xml:space="preserve">             Megtekintve: 2021.04.03</w:t>
      </w:r>
    </w:p>
    <w:p w14:paraId="0CEA34C1" w14:textId="0BCFFF47" w:rsidR="00A912FB" w:rsidRDefault="005B35B8" w:rsidP="006F512E">
      <w:pPr>
        <w:pStyle w:val="Irodalomjegyzksor"/>
      </w:pPr>
      <w:r>
        <w:t xml:space="preserve">Keretrendszerek összehasonlítása szempontok szerint </w:t>
      </w:r>
      <w:hyperlink r:id="rId28" w:history="1">
        <w:r w:rsidRPr="001419B8">
          <w:rPr>
            <w:rStyle w:val="Hiperhivatkozs"/>
          </w:rPr>
          <w:t>https://code.tutsplus.com/hu/articles/angular-vs-react-7-key-features-compared--cms-29044</w:t>
        </w:r>
      </w:hyperlink>
      <w:r>
        <w:tab/>
      </w:r>
      <w:r>
        <w:tab/>
      </w:r>
      <w:r>
        <w:tab/>
      </w:r>
      <w:r>
        <w:tab/>
      </w:r>
      <w:r>
        <w:tab/>
      </w:r>
      <w:r>
        <w:tab/>
      </w:r>
      <w:r>
        <w:tab/>
      </w:r>
      <w:r>
        <w:tab/>
        <w:t xml:space="preserve"> Megtekintve: 2021.04.04</w:t>
      </w:r>
    </w:p>
    <w:p w14:paraId="7E521925" w14:textId="6D7A71A7" w:rsidR="00A912FB" w:rsidRDefault="005B35B8" w:rsidP="006F512E">
      <w:pPr>
        <w:pStyle w:val="Irodalomjegyzksor"/>
      </w:pPr>
      <w:bookmarkStart w:id="61" w:name="_Ref71039527"/>
      <w:r>
        <w:t>Angulat vs React</w:t>
      </w:r>
      <w:r>
        <w:tab/>
      </w:r>
      <w:r>
        <w:tab/>
      </w:r>
      <w:r>
        <w:tab/>
        <w:t xml:space="preserve">          </w:t>
      </w:r>
      <w:hyperlink r:id="rId29" w:history="1">
        <w:r w:rsidRPr="001419B8">
          <w:rPr>
            <w:rStyle w:val="Hiperhivatkozs"/>
          </w:rPr>
          <w:t>https://www.cuelogic.com/blog/what-are-the-differences-between-angular-and-react</w:t>
        </w:r>
      </w:hyperlink>
      <w:r>
        <w:t xml:space="preserve"> </w:t>
      </w:r>
      <w:r>
        <w:tab/>
      </w:r>
      <w:r>
        <w:tab/>
      </w:r>
      <w:r>
        <w:tab/>
      </w:r>
      <w:r>
        <w:tab/>
      </w:r>
      <w:r>
        <w:tab/>
      </w:r>
      <w:r>
        <w:tab/>
      </w:r>
      <w:r>
        <w:tab/>
      </w:r>
      <w:r>
        <w:tab/>
      </w:r>
      <w:r>
        <w:tab/>
        <w:t xml:space="preserve"> Megtekintve: 2021.04.06</w:t>
      </w:r>
      <w:bookmarkEnd w:id="61"/>
    </w:p>
    <w:p w14:paraId="55BD0D6F" w14:textId="34C457F0" w:rsidR="00E15C55" w:rsidRDefault="005B35B8" w:rsidP="006F512E">
      <w:pPr>
        <w:pStyle w:val="Irodalomjegyzksor"/>
      </w:pPr>
      <w:bookmarkStart w:id="62" w:name="_Ref71039605"/>
      <w:r>
        <w:t xml:space="preserve">React Router dokumentáció </w:t>
      </w:r>
      <w:r>
        <w:tab/>
        <w:t xml:space="preserve">            </w:t>
      </w:r>
      <w:hyperlink r:id="rId30" w:history="1">
        <w:r w:rsidRPr="001419B8">
          <w:rPr>
            <w:rStyle w:val="Hiperhivatkozs"/>
          </w:rPr>
          <w:t>https://reactrouter.com/web/guides/primary-components</w:t>
        </w:r>
      </w:hyperlink>
      <w:r>
        <w:t xml:space="preserve"> </w:t>
      </w:r>
      <w:r>
        <w:tab/>
      </w:r>
      <w:r>
        <w:tab/>
        <w:t xml:space="preserve"> Megtekintve: 2021.04.12</w:t>
      </w:r>
      <w:bookmarkEnd w:id="62"/>
    </w:p>
    <w:p w14:paraId="4DF6F68A" w14:textId="32C61588" w:rsidR="005B35B8" w:rsidRDefault="005B35B8" w:rsidP="005B35B8">
      <w:pPr>
        <w:pStyle w:val="Irodalomjegyzksor"/>
      </w:pPr>
      <w:bookmarkStart w:id="63" w:name="_Ref71039674"/>
      <w:r>
        <w:t>Node.js dokumentáció</w:t>
      </w:r>
      <w:r>
        <w:tab/>
      </w:r>
      <w:r>
        <w:tab/>
        <w:t xml:space="preserve">   </w:t>
      </w:r>
      <w:hyperlink r:id="rId31" w:anchor="stream_stream" w:history="1">
        <w:r w:rsidRPr="001419B8">
          <w:rPr>
            <w:rStyle w:val="Hiperhivatkozs"/>
          </w:rPr>
          <w:t>https://nodejs.org/api/stream.html#stream_stream</w:t>
        </w:r>
      </w:hyperlink>
      <w:r>
        <w:t xml:space="preserve"> </w:t>
      </w:r>
      <w:r>
        <w:tab/>
      </w:r>
      <w:r>
        <w:tab/>
        <w:t xml:space="preserve">             Megtekintve: 2021.04.1</w:t>
      </w:r>
      <w:r w:rsidR="00B275FB">
        <w:t>6</w:t>
      </w:r>
      <w:bookmarkEnd w:id="63"/>
    </w:p>
    <w:p w14:paraId="7434CF0E" w14:textId="76E569A3" w:rsidR="00B275FB" w:rsidRDefault="00B275FB" w:rsidP="005B35B8">
      <w:pPr>
        <w:pStyle w:val="Irodalomjegyzksor"/>
      </w:pPr>
      <w:bookmarkStart w:id="64" w:name="_Ref71039704"/>
      <w:r>
        <w:t>Express.js dokumentáció</w:t>
      </w:r>
      <w:r>
        <w:tab/>
      </w:r>
      <w:r>
        <w:tab/>
        <w:t xml:space="preserve"> </w:t>
      </w:r>
      <w:hyperlink r:id="rId32" w:history="1">
        <w:r w:rsidRPr="001419B8">
          <w:rPr>
            <w:rStyle w:val="Hiperhivatkozs"/>
          </w:rPr>
          <w:t>https://expressjs.com/en/guide/routing.html</w:t>
        </w:r>
      </w:hyperlink>
      <w:r>
        <w:t xml:space="preserve"> </w:t>
      </w:r>
      <w:r>
        <w:tab/>
      </w:r>
      <w:r>
        <w:tab/>
      </w:r>
      <w:r>
        <w:tab/>
      </w:r>
      <w:r>
        <w:tab/>
        <w:t xml:space="preserve"> Megtekintve: 2021.04.17</w:t>
      </w:r>
      <w:bookmarkEnd w:id="64"/>
    </w:p>
    <w:p w14:paraId="769BB18A" w14:textId="77777777" w:rsidR="005B35B8" w:rsidRDefault="005B35B8" w:rsidP="005B35B8">
      <w:pPr>
        <w:pStyle w:val="Irodalomjegyzksor"/>
        <w:numPr>
          <w:ilvl w:val="0"/>
          <w:numId w:val="0"/>
        </w:numPr>
        <w:ind w:left="567"/>
      </w:pPr>
    </w:p>
    <w:p w14:paraId="5B4CAFE2" w14:textId="77777777" w:rsidR="00C86CB4" w:rsidRPr="00EE1A1F" w:rsidRDefault="00C86CB4" w:rsidP="00B75B62">
      <w:pPr>
        <w:pStyle w:val="Irodalomjegyzksor"/>
        <w:numPr>
          <w:ilvl w:val="0"/>
          <w:numId w:val="0"/>
        </w:numPr>
        <w:ind w:left="567"/>
      </w:pPr>
    </w:p>
    <w:p w14:paraId="5E8C69B3" w14:textId="77777777" w:rsidR="006817BA" w:rsidRDefault="006817BA" w:rsidP="00B50CAA"/>
    <w:sectPr w:rsidR="006817BA" w:rsidSect="00D23BFC">
      <w:headerReference w:type="even" r:id="rId33"/>
      <w:footerReference w:type="default" r:id="rId34"/>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886CD" w14:textId="77777777" w:rsidR="00CD2CDA" w:rsidRDefault="00CD2CDA">
      <w:r>
        <w:separator/>
      </w:r>
    </w:p>
  </w:endnote>
  <w:endnote w:type="continuationSeparator" w:id="0">
    <w:p w14:paraId="730ED7C9" w14:textId="77777777" w:rsidR="00CD2CDA" w:rsidRDefault="00CD2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6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4002EFF" w:usb1="C000247B" w:usb2="00000009" w:usb3="00000000" w:csb0="000001FF" w:csb1="00000000"/>
  </w:font>
  <w:font w:name="inherit">
    <w:altName w:val="Cambria"/>
    <w:panose1 w:val="020B0604020202020204"/>
    <w:charset w:val="00"/>
    <w:family w:val="roman"/>
    <w:notTrueType/>
    <w:pitch w:val="default"/>
  </w:font>
  <w:font w:name="Menlo">
    <w:altName w:val="Menlo"/>
    <w:panose1 w:val="020B0609030804020204"/>
    <w:charset w:val="00"/>
    <w:family w:val="modern"/>
    <w:pitch w:val="fixed"/>
    <w:sig w:usb0="E60022FF" w:usb1="D200F9FB" w:usb2="02000028"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52064" w14:textId="77777777" w:rsidR="00BE138E" w:rsidRDefault="00BE138E">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58FA9" w14:textId="75A2ABF7" w:rsidR="00BE138E" w:rsidRDefault="00BE138E"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12</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01AC9" w14:textId="77777777" w:rsidR="00CD2CDA" w:rsidRDefault="00CD2CDA">
      <w:r>
        <w:separator/>
      </w:r>
    </w:p>
  </w:footnote>
  <w:footnote w:type="continuationSeparator" w:id="0">
    <w:p w14:paraId="27B79547" w14:textId="77777777" w:rsidR="00CD2CDA" w:rsidRDefault="00CD2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52A8D" w14:textId="77777777" w:rsidR="00BE138E" w:rsidRDefault="00BE138E"/>
  <w:p w14:paraId="2FBE2084" w14:textId="77777777" w:rsidR="00BE138E" w:rsidRDefault="00BE138E"/>
  <w:p w14:paraId="2BF231C2" w14:textId="77777777" w:rsidR="00BE138E" w:rsidRDefault="00BE13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B323B"/>
    <w:multiLevelType w:val="hybridMultilevel"/>
    <w:tmpl w:val="90AA35B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1"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41D7DB4"/>
    <w:multiLevelType w:val="hybridMultilevel"/>
    <w:tmpl w:val="78F00D8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8844E09"/>
    <w:multiLevelType w:val="hybridMultilevel"/>
    <w:tmpl w:val="EC0C4690"/>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4" w15:restartNumberingAfterBreak="0">
    <w:nsid w:val="0E27103B"/>
    <w:multiLevelType w:val="hybridMultilevel"/>
    <w:tmpl w:val="ACCCB1EE"/>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15" w15:restartNumberingAfterBreak="0">
    <w:nsid w:val="15EE0508"/>
    <w:multiLevelType w:val="multilevel"/>
    <w:tmpl w:val="418E4214"/>
    <w:numStyleLink w:val="tmutatszmozottlista"/>
  </w:abstractNum>
  <w:abstractNum w:abstractNumId="16"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FE2643E"/>
    <w:multiLevelType w:val="hybridMultilevel"/>
    <w:tmpl w:val="D50E2E6A"/>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24E34E14"/>
    <w:multiLevelType w:val="hybridMultilevel"/>
    <w:tmpl w:val="3A4E2E5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2E6E6627"/>
    <w:multiLevelType w:val="hybridMultilevel"/>
    <w:tmpl w:val="412CAA0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0A448CF"/>
    <w:multiLevelType w:val="hybridMultilevel"/>
    <w:tmpl w:val="E9223C12"/>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21" w15:restartNumberingAfterBreak="0">
    <w:nsid w:val="32440E24"/>
    <w:multiLevelType w:val="hybridMultilevel"/>
    <w:tmpl w:val="5762CDB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98A241C"/>
    <w:multiLevelType w:val="hybridMultilevel"/>
    <w:tmpl w:val="1952E8E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3EC42824"/>
    <w:multiLevelType w:val="hybridMultilevel"/>
    <w:tmpl w:val="5EDCB09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8" w15:restartNumberingAfterBreak="0">
    <w:nsid w:val="41052C1A"/>
    <w:multiLevelType w:val="hybridMultilevel"/>
    <w:tmpl w:val="471C743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5FD18CE"/>
    <w:multiLevelType w:val="hybridMultilevel"/>
    <w:tmpl w:val="ADE257E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2" w15:restartNumberingAfterBreak="0">
    <w:nsid w:val="5B4B2466"/>
    <w:multiLevelType w:val="hybridMultilevel"/>
    <w:tmpl w:val="17EAB18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3" w15:restartNumberingAfterBreak="0">
    <w:nsid w:val="5FAE57EA"/>
    <w:multiLevelType w:val="hybridMultilevel"/>
    <w:tmpl w:val="DF8A5EB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4" w15:restartNumberingAfterBreak="0">
    <w:nsid w:val="608E61A4"/>
    <w:multiLevelType w:val="hybridMultilevel"/>
    <w:tmpl w:val="3B627BE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5" w15:restartNumberingAfterBreak="0">
    <w:nsid w:val="64560F25"/>
    <w:multiLevelType w:val="hybridMultilevel"/>
    <w:tmpl w:val="6C1C0B1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F741486"/>
    <w:multiLevelType w:val="hybridMultilevel"/>
    <w:tmpl w:val="3D5419BA"/>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8" w15:restartNumberingAfterBreak="0">
    <w:nsid w:val="700368A2"/>
    <w:multiLevelType w:val="hybridMultilevel"/>
    <w:tmpl w:val="D618DDC2"/>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9"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40" w15:restartNumberingAfterBreak="0">
    <w:nsid w:val="79B74708"/>
    <w:multiLevelType w:val="hybridMultilevel"/>
    <w:tmpl w:val="96B6536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39"/>
  </w:num>
  <w:num w:numId="3">
    <w:abstractNumId w:val="16"/>
  </w:num>
  <w:num w:numId="4">
    <w:abstractNumId w:val="26"/>
  </w:num>
  <w:num w:numId="5">
    <w:abstractNumId w:val="29"/>
  </w:num>
  <w:num w:numId="6">
    <w:abstractNumId w:val="30"/>
  </w:num>
  <w:num w:numId="7">
    <w:abstractNumId w:val="22"/>
  </w:num>
  <w:num w:numId="8">
    <w:abstractNumId w:val="15"/>
  </w:num>
  <w:num w:numId="9">
    <w:abstractNumId w:val="23"/>
  </w:num>
  <w:num w:numId="10">
    <w:abstractNumId w:val="41"/>
  </w:num>
  <w:num w:numId="11">
    <w:abstractNumId w:val="24"/>
  </w:num>
  <w:num w:numId="12">
    <w:abstractNumId w:val="36"/>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7"/>
  </w:num>
  <w:num w:numId="24">
    <w:abstractNumId w:val="25"/>
  </w:num>
  <w:num w:numId="25">
    <w:abstractNumId w:val="37"/>
  </w:num>
  <w:num w:numId="26">
    <w:abstractNumId w:val="12"/>
  </w:num>
  <w:num w:numId="27">
    <w:abstractNumId w:val="10"/>
  </w:num>
  <w:num w:numId="28">
    <w:abstractNumId w:val="38"/>
  </w:num>
  <w:num w:numId="29">
    <w:abstractNumId w:val="34"/>
  </w:num>
  <w:num w:numId="30">
    <w:abstractNumId w:val="13"/>
  </w:num>
  <w:num w:numId="31">
    <w:abstractNumId w:val="14"/>
  </w:num>
  <w:num w:numId="32">
    <w:abstractNumId w:val="40"/>
  </w:num>
  <w:num w:numId="33">
    <w:abstractNumId w:val="28"/>
  </w:num>
  <w:num w:numId="34">
    <w:abstractNumId w:val="20"/>
  </w:num>
  <w:num w:numId="35">
    <w:abstractNumId w:val="33"/>
  </w:num>
  <w:num w:numId="36">
    <w:abstractNumId w:val="31"/>
  </w:num>
  <w:num w:numId="37">
    <w:abstractNumId w:val="21"/>
  </w:num>
  <w:num w:numId="38">
    <w:abstractNumId w:val="32"/>
  </w:num>
  <w:num w:numId="39">
    <w:abstractNumId w:val="17"/>
  </w:num>
  <w:num w:numId="40">
    <w:abstractNumId w:val="19"/>
  </w:num>
  <w:num w:numId="41">
    <w:abstractNumId w:val="18"/>
  </w:num>
  <w:num w:numId="42">
    <w:abstractNumId w:val="3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06C9"/>
    <w:rsid w:val="000010AC"/>
    <w:rsid w:val="00001EEC"/>
    <w:rsid w:val="00006219"/>
    <w:rsid w:val="000062F4"/>
    <w:rsid w:val="000070AD"/>
    <w:rsid w:val="0001192F"/>
    <w:rsid w:val="000144F3"/>
    <w:rsid w:val="000346AB"/>
    <w:rsid w:val="00035231"/>
    <w:rsid w:val="00052899"/>
    <w:rsid w:val="00071A84"/>
    <w:rsid w:val="00094272"/>
    <w:rsid w:val="000A1DAB"/>
    <w:rsid w:val="000A7483"/>
    <w:rsid w:val="000B53E0"/>
    <w:rsid w:val="000C0383"/>
    <w:rsid w:val="000C3EF8"/>
    <w:rsid w:val="000C5C3C"/>
    <w:rsid w:val="000C602C"/>
    <w:rsid w:val="000E76CB"/>
    <w:rsid w:val="000F7242"/>
    <w:rsid w:val="00103716"/>
    <w:rsid w:val="00112AE6"/>
    <w:rsid w:val="00122E6D"/>
    <w:rsid w:val="001401B9"/>
    <w:rsid w:val="00141C32"/>
    <w:rsid w:val="00154791"/>
    <w:rsid w:val="00162232"/>
    <w:rsid w:val="00171054"/>
    <w:rsid w:val="00174293"/>
    <w:rsid w:val="0017655B"/>
    <w:rsid w:val="0018636B"/>
    <w:rsid w:val="00186C61"/>
    <w:rsid w:val="00187584"/>
    <w:rsid w:val="00194434"/>
    <w:rsid w:val="001A14DF"/>
    <w:rsid w:val="001A2947"/>
    <w:rsid w:val="001A4C69"/>
    <w:rsid w:val="001A57BC"/>
    <w:rsid w:val="001B4AEF"/>
    <w:rsid w:val="001C254B"/>
    <w:rsid w:val="001D10FC"/>
    <w:rsid w:val="001D5094"/>
    <w:rsid w:val="001E061A"/>
    <w:rsid w:val="001E5F37"/>
    <w:rsid w:val="001E733C"/>
    <w:rsid w:val="001F4BD1"/>
    <w:rsid w:val="001F7ACE"/>
    <w:rsid w:val="00203C12"/>
    <w:rsid w:val="002102C3"/>
    <w:rsid w:val="00215028"/>
    <w:rsid w:val="0022249E"/>
    <w:rsid w:val="00225F65"/>
    <w:rsid w:val="00227347"/>
    <w:rsid w:val="00243517"/>
    <w:rsid w:val="00253F42"/>
    <w:rsid w:val="002632E7"/>
    <w:rsid w:val="00266851"/>
    <w:rsid w:val="00267677"/>
    <w:rsid w:val="002841F9"/>
    <w:rsid w:val="002A6D86"/>
    <w:rsid w:val="002B082E"/>
    <w:rsid w:val="002B0B41"/>
    <w:rsid w:val="002B0CAE"/>
    <w:rsid w:val="002D0621"/>
    <w:rsid w:val="002D7DA9"/>
    <w:rsid w:val="002D7F28"/>
    <w:rsid w:val="002E15B5"/>
    <w:rsid w:val="002E1D2A"/>
    <w:rsid w:val="002F738A"/>
    <w:rsid w:val="00301EEF"/>
    <w:rsid w:val="00302BB3"/>
    <w:rsid w:val="003056FF"/>
    <w:rsid w:val="003063C7"/>
    <w:rsid w:val="00306AEF"/>
    <w:rsid w:val="003104F7"/>
    <w:rsid w:val="00313013"/>
    <w:rsid w:val="00350AEC"/>
    <w:rsid w:val="003625ED"/>
    <w:rsid w:val="00364D16"/>
    <w:rsid w:val="0037073C"/>
    <w:rsid w:val="0037381F"/>
    <w:rsid w:val="00373C49"/>
    <w:rsid w:val="00380628"/>
    <w:rsid w:val="003820E3"/>
    <w:rsid w:val="00383CCF"/>
    <w:rsid w:val="003A4334"/>
    <w:rsid w:val="003A4CDB"/>
    <w:rsid w:val="003A748B"/>
    <w:rsid w:val="003B1B64"/>
    <w:rsid w:val="003B385F"/>
    <w:rsid w:val="003E14E3"/>
    <w:rsid w:val="003E70B1"/>
    <w:rsid w:val="003F5425"/>
    <w:rsid w:val="00402F99"/>
    <w:rsid w:val="00410924"/>
    <w:rsid w:val="004117D0"/>
    <w:rsid w:val="004238B2"/>
    <w:rsid w:val="00427870"/>
    <w:rsid w:val="00443144"/>
    <w:rsid w:val="0046003C"/>
    <w:rsid w:val="00480CAB"/>
    <w:rsid w:val="0048395A"/>
    <w:rsid w:val="004851C7"/>
    <w:rsid w:val="00486C1A"/>
    <w:rsid w:val="004A340D"/>
    <w:rsid w:val="004A4B8D"/>
    <w:rsid w:val="004B3095"/>
    <w:rsid w:val="004B39C4"/>
    <w:rsid w:val="004B5F58"/>
    <w:rsid w:val="004C5C3E"/>
    <w:rsid w:val="004C6DB2"/>
    <w:rsid w:val="004D1B8B"/>
    <w:rsid w:val="004D71D6"/>
    <w:rsid w:val="004E4BB8"/>
    <w:rsid w:val="004F08C9"/>
    <w:rsid w:val="005014BD"/>
    <w:rsid w:val="00502A30"/>
    <w:rsid w:val="00505400"/>
    <w:rsid w:val="00510EBD"/>
    <w:rsid w:val="005202C0"/>
    <w:rsid w:val="00521612"/>
    <w:rsid w:val="005216A2"/>
    <w:rsid w:val="005329EE"/>
    <w:rsid w:val="005375CF"/>
    <w:rsid w:val="00543EE4"/>
    <w:rsid w:val="005524FC"/>
    <w:rsid w:val="005548DF"/>
    <w:rsid w:val="00574B7B"/>
    <w:rsid w:val="005756A4"/>
    <w:rsid w:val="00576495"/>
    <w:rsid w:val="00583E25"/>
    <w:rsid w:val="005867D8"/>
    <w:rsid w:val="00597A35"/>
    <w:rsid w:val="005A1481"/>
    <w:rsid w:val="005A7C3A"/>
    <w:rsid w:val="005B35B8"/>
    <w:rsid w:val="005B6B33"/>
    <w:rsid w:val="005D1419"/>
    <w:rsid w:val="005D3443"/>
    <w:rsid w:val="005D48C7"/>
    <w:rsid w:val="005E01E0"/>
    <w:rsid w:val="005E6CDE"/>
    <w:rsid w:val="005F3404"/>
    <w:rsid w:val="005F7679"/>
    <w:rsid w:val="005F783F"/>
    <w:rsid w:val="00600A68"/>
    <w:rsid w:val="006075ED"/>
    <w:rsid w:val="006135B6"/>
    <w:rsid w:val="006153E1"/>
    <w:rsid w:val="0062185B"/>
    <w:rsid w:val="00624FA5"/>
    <w:rsid w:val="0063585C"/>
    <w:rsid w:val="00641018"/>
    <w:rsid w:val="006417A2"/>
    <w:rsid w:val="00650C7C"/>
    <w:rsid w:val="00657501"/>
    <w:rsid w:val="0067165A"/>
    <w:rsid w:val="00674051"/>
    <w:rsid w:val="00675281"/>
    <w:rsid w:val="006817BA"/>
    <w:rsid w:val="00681E99"/>
    <w:rsid w:val="00681EDA"/>
    <w:rsid w:val="00692605"/>
    <w:rsid w:val="00697439"/>
    <w:rsid w:val="006A01D0"/>
    <w:rsid w:val="006A1B7F"/>
    <w:rsid w:val="006A24E1"/>
    <w:rsid w:val="006B00FC"/>
    <w:rsid w:val="006B37FF"/>
    <w:rsid w:val="006B6837"/>
    <w:rsid w:val="006B7D9C"/>
    <w:rsid w:val="006C4CD6"/>
    <w:rsid w:val="006D10B4"/>
    <w:rsid w:val="006D338C"/>
    <w:rsid w:val="006E04AA"/>
    <w:rsid w:val="006F17BB"/>
    <w:rsid w:val="006F46ED"/>
    <w:rsid w:val="006F512E"/>
    <w:rsid w:val="00700E3A"/>
    <w:rsid w:val="00702A74"/>
    <w:rsid w:val="00705E09"/>
    <w:rsid w:val="007063D8"/>
    <w:rsid w:val="0070682E"/>
    <w:rsid w:val="0071715D"/>
    <w:rsid w:val="00730B3C"/>
    <w:rsid w:val="007320A0"/>
    <w:rsid w:val="007361C7"/>
    <w:rsid w:val="00750C81"/>
    <w:rsid w:val="00760739"/>
    <w:rsid w:val="007661FF"/>
    <w:rsid w:val="007773B8"/>
    <w:rsid w:val="007824F5"/>
    <w:rsid w:val="00785298"/>
    <w:rsid w:val="00787CFE"/>
    <w:rsid w:val="00794636"/>
    <w:rsid w:val="007B6302"/>
    <w:rsid w:val="007B78F6"/>
    <w:rsid w:val="007C3D41"/>
    <w:rsid w:val="00801071"/>
    <w:rsid w:val="00801D23"/>
    <w:rsid w:val="0081007A"/>
    <w:rsid w:val="00810FCF"/>
    <w:rsid w:val="008116DE"/>
    <w:rsid w:val="00816BCB"/>
    <w:rsid w:val="008241C1"/>
    <w:rsid w:val="00834810"/>
    <w:rsid w:val="00854BDC"/>
    <w:rsid w:val="008626F7"/>
    <w:rsid w:val="00867911"/>
    <w:rsid w:val="00867A43"/>
    <w:rsid w:val="008703C2"/>
    <w:rsid w:val="00873169"/>
    <w:rsid w:val="008740B6"/>
    <w:rsid w:val="00880051"/>
    <w:rsid w:val="00895149"/>
    <w:rsid w:val="00896161"/>
    <w:rsid w:val="008972FB"/>
    <w:rsid w:val="008B1B8F"/>
    <w:rsid w:val="008C3AF5"/>
    <w:rsid w:val="008C786D"/>
    <w:rsid w:val="008D3FFA"/>
    <w:rsid w:val="008D42B0"/>
    <w:rsid w:val="008D784E"/>
    <w:rsid w:val="008E7228"/>
    <w:rsid w:val="00900EC4"/>
    <w:rsid w:val="0090541F"/>
    <w:rsid w:val="00910F80"/>
    <w:rsid w:val="00916B9B"/>
    <w:rsid w:val="00920E4B"/>
    <w:rsid w:val="009337BE"/>
    <w:rsid w:val="00940CB1"/>
    <w:rsid w:val="00951C99"/>
    <w:rsid w:val="009531EE"/>
    <w:rsid w:val="009565FE"/>
    <w:rsid w:val="00961F1A"/>
    <w:rsid w:val="00970C05"/>
    <w:rsid w:val="00972255"/>
    <w:rsid w:val="00975C83"/>
    <w:rsid w:val="00977AD8"/>
    <w:rsid w:val="0098532E"/>
    <w:rsid w:val="009879B7"/>
    <w:rsid w:val="00996E20"/>
    <w:rsid w:val="009A1B64"/>
    <w:rsid w:val="009A2694"/>
    <w:rsid w:val="009A32B9"/>
    <w:rsid w:val="009B10E3"/>
    <w:rsid w:val="009B1AB8"/>
    <w:rsid w:val="009B205E"/>
    <w:rsid w:val="009B2815"/>
    <w:rsid w:val="009B5DC5"/>
    <w:rsid w:val="009B68DF"/>
    <w:rsid w:val="009C1C93"/>
    <w:rsid w:val="009D33DF"/>
    <w:rsid w:val="009E67D2"/>
    <w:rsid w:val="00A11A5E"/>
    <w:rsid w:val="00A12BF3"/>
    <w:rsid w:val="00A22E0E"/>
    <w:rsid w:val="00A34DC4"/>
    <w:rsid w:val="00A378D3"/>
    <w:rsid w:val="00A553FF"/>
    <w:rsid w:val="00A575BF"/>
    <w:rsid w:val="00A73115"/>
    <w:rsid w:val="00A77C70"/>
    <w:rsid w:val="00A8064B"/>
    <w:rsid w:val="00A825F6"/>
    <w:rsid w:val="00A912FB"/>
    <w:rsid w:val="00A91C43"/>
    <w:rsid w:val="00AA73DD"/>
    <w:rsid w:val="00AB434F"/>
    <w:rsid w:val="00AB511F"/>
    <w:rsid w:val="00AC5F64"/>
    <w:rsid w:val="00AD07DF"/>
    <w:rsid w:val="00AE05C4"/>
    <w:rsid w:val="00AE4763"/>
    <w:rsid w:val="00AE661F"/>
    <w:rsid w:val="00AE6951"/>
    <w:rsid w:val="00B062F7"/>
    <w:rsid w:val="00B10EFD"/>
    <w:rsid w:val="00B13FD0"/>
    <w:rsid w:val="00B21EF9"/>
    <w:rsid w:val="00B24E75"/>
    <w:rsid w:val="00B275FB"/>
    <w:rsid w:val="00B32415"/>
    <w:rsid w:val="00B35B6A"/>
    <w:rsid w:val="00B4104A"/>
    <w:rsid w:val="00B444F4"/>
    <w:rsid w:val="00B4688C"/>
    <w:rsid w:val="00B47344"/>
    <w:rsid w:val="00B50CAA"/>
    <w:rsid w:val="00B511F4"/>
    <w:rsid w:val="00B5776E"/>
    <w:rsid w:val="00B628F5"/>
    <w:rsid w:val="00B63969"/>
    <w:rsid w:val="00B75B62"/>
    <w:rsid w:val="00B92EC3"/>
    <w:rsid w:val="00B96880"/>
    <w:rsid w:val="00B9770F"/>
    <w:rsid w:val="00BA1514"/>
    <w:rsid w:val="00BA2B5E"/>
    <w:rsid w:val="00BA3BEA"/>
    <w:rsid w:val="00BA40AE"/>
    <w:rsid w:val="00BA561F"/>
    <w:rsid w:val="00BC02EF"/>
    <w:rsid w:val="00BD5E42"/>
    <w:rsid w:val="00BE138E"/>
    <w:rsid w:val="00BF1D7C"/>
    <w:rsid w:val="00BF4292"/>
    <w:rsid w:val="00C00B3C"/>
    <w:rsid w:val="00C046DA"/>
    <w:rsid w:val="00C0732E"/>
    <w:rsid w:val="00C10EF1"/>
    <w:rsid w:val="00C2686E"/>
    <w:rsid w:val="00C31260"/>
    <w:rsid w:val="00C336E7"/>
    <w:rsid w:val="00C34D09"/>
    <w:rsid w:val="00C428A4"/>
    <w:rsid w:val="00C53F92"/>
    <w:rsid w:val="00C6220F"/>
    <w:rsid w:val="00C62982"/>
    <w:rsid w:val="00C641DB"/>
    <w:rsid w:val="00C72E08"/>
    <w:rsid w:val="00C73DEE"/>
    <w:rsid w:val="00C84464"/>
    <w:rsid w:val="00C86CB4"/>
    <w:rsid w:val="00C924CC"/>
    <w:rsid w:val="00C94815"/>
    <w:rsid w:val="00C96152"/>
    <w:rsid w:val="00CB3B74"/>
    <w:rsid w:val="00CB5B8B"/>
    <w:rsid w:val="00CD2CDA"/>
    <w:rsid w:val="00D07335"/>
    <w:rsid w:val="00D1632F"/>
    <w:rsid w:val="00D17F07"/>
    <w:rsid w:val="00D237AF"/>
    <w:rsid w:val="00D23BFC"/>
    <w:rsid w:val="00D30E8B"/>
    <w:rsid w:val="00D429F2"/>
    <w:rsid w:val="00D47BF7"/>
    <w:rsid w:val="00D53B97"/>
    <w:rsid w:val="00D53F5A"/>
    <w:rsid w:val="00D56545"/>
    <w:rsid w:val="00D80E18"/>
    <w:rsid w:val="00D810EB"/>
    <w:rsid w:val="00D81927"/>
    <w:rsid w:val="00D83C09"/>
    <w:rsid w:val="00D95E2C"/>
    <w:rsid w:val="00DA35D6"/>
    <w:rsid w:val="00DB3CAC"/>
    <w:rsid w:val="00DC2078"/>
    <w:rsid w:val="00DD1B20"/>
    <w:rsid w:val="00DD6A58"/>
    <w:rsid w:val="00DD7D09"/>
    <w:rsid w:val="00DE137C"/>
    <w:rsid w:val="00DE409A"/>
    <w:rsid w:val="00DF60E3"/>
    <w:rsid w:val="00DF75F2"/>
    <w:rsid w:val="00DF77D2"/>
    <w:rsid w:val="00E0196F"/>
    <w:rsid w:val="00E07EE4"/>
    <w:rsid w:val="00E107E2"/>
    <w:rsid w:val="00E13811"/>
    <w:rsid w:val="00E15906"/>
    <w:rsid w:val="00E15C55"/>
    <w:rsid w:val="00E22EC4"/>
    <w:rsid w:val="00E33C97"/>
    <w:rsid w:val="00E42228"/>
    <w:rsid w:val="00E42F0D"/>
    <w:rsid w:val="00E43FC6"/>
    <w:rsid w:val="00E57F26"/>
    <w:rsid w:val="00E614D4"/>
    <w:rsid w:val="00E64BC5"/>
    <w:rsid w:val="00E67E97"/>
    <w:rsid w:val="00E700CF"/>
    <w:rsid w:val="00E70AD3"/>
    <w:rsid w:val="00E82991"/>
    <w:rsid w:val="00E8385C"/>
    <w:rsid w:val="00E84486"/>
    <w:rsid w:val="00E86A0C"/>
    <w:rsid w:val="00E9009D"/>
    <w:rsid w:val="00EA71B1"/>
    <w:rsid w:val="00EB0D7E"/>
    <w:rsid w:val="00EB70B8"/>
    <w:rsid w:val="00EC114E"/>
    <w:rsid w:val="00EC1C10"/>
    <w:rsid w:val="00ED24FC"/>
    <w:rsid w:val="00EE0F38"/>
    <w:rsid w:val="00EE1A1F"/>
    <w:rsid w:val="00EE2264"/>
    <w:rsid w:val="00EE6AC4"/>
    <w:rsid w:val="00EF1D34"/>
    <w:rsid w:val="00F050F9"/>
    <w:rsid w:val="00F07D3B"/>
    <w:rsid w:val="00F1261D"/>
    <w:rsid w:val="00F344C3"/>
    <w:rsid w:val="00F4046B"/>
    <w:rsid w:val="00F458DA"/>
    <w:rsid w:val="00F5147A"/>
    <w:rsid w:val="00F537B9"/>
    <w:rsid w:val="00F54458"/>
    <w:rsid w:val="00F6017B"/>
    <w:rsid w:val="00F61097"/>
    <w:rsid w:val="00F668FB"/>
    <w:rsid w:val="00F7288C"/>
    <w:rsid w:val="00F72C6C"/>
    <w:rsid w:val="00F82CB3"/>
    <w:rsid w:val="00F84716"/>
    <w:rsid w:val="00F86E4C"/>
    <w:rsid w:val="00FB1E5F"/>
    <w:rsid w:val="00FB73C6"/>
    <w:rsid w:val="00FD2498"/>
    <w:rsid w:val="00FD5AD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uiPriority="22" w:qFormat="1"/>
    <w:lsdException w:name="Emphasis" w:qFormat="1"/>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6075ED"/>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uiPriority w:val="22"/>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Feloldatlanmegemlts">
    <w:name w:val="Unresolved Mention"/>
    <w:basedOn w:val="Bekezdsalapbettpusa"/>
    <w:uiPriority w:val="99"/>
    <w:semiHidden/>
    <w:unhideWhenUsed/>
    <w:rsid w:val="00380628"/>
    <w:rPr>
      <w:color w:val="605E5C"/>
      <w:shd w:val="clear" w:color="auto" w:fill="E1DFDD"/>
    </w:rPr>
  </w:style>
  <w:style w:type="character" w:styleId="Mrltotthiperhivatkozs">
    <w:name w:val="FollowedHyperlink"/>
    <w:basedOn w:val="Bekezdsalapbettpusa"/>
    <w:rsid w:val="008116DE"/>
    <w:rPr>
      <w:color w:val="954F72" w:themeColor="followedHyperlink"/>
      <w:u w:val="single"/>
    </w:rPr>
  </w:style>
  <w:style w:type="table" w:styleId="Rcsostblzat">
    <w:name w:val="Table Grid"/>
    <w:basedOn w:val="Normltblzat"/>
    <w:rsid w:val="00706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1vilgos">
    <w:name w:val="Grid Table 1 Light"/>
    <w:basedOn w:val="Normltblzat"/>
    <w:uiPriority w:val="46"/>
    <w:rsid w:val="0070682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kntformzott">
    <w:name w:val="HTML Preformatted"/>
    <w:basedOn w:val="Norml"/>
    <w:link w:val="HTML-kntformzottChar"/>
    <w:uiPriority w:val="99"/>
    <w:unhideWhenUsed/>
    <w:rsid w:val="006A2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6A24E1"/>
    <w:rPr>
      <w:rFonts w:ascii="Courier New" w:hAnsi="Courier New" w:cs="Courier New"/>
    </w:rPr>
  </w:style>
  <w:style w:type="character" w:styleId="HTML-kd">
    <w:name w:val="HTML Code"/>
    <w:basedOn w:val="Bekezdsalapbettpusa"/>
    <w:uiPriority w:val="99"/>
    <w:unhideWhenUsed/>
    <w:rsid w:val="006A24E1"/>
    <w:rPr>
      <w:rFonts w:ascii="Courier New" w:eastAsia="Times New Roman" w:hAnsi="Courier New" w:cs="Courier New"/>
      <w:sz w:val="20"/>
      <w:szCs w:val="20"/>
    </w:rPr>
  </w:style>
  <w:style w:type="character" w:customStyle="1" w:styleId="hljs-builtin">
    <w:name w:val="hljs-built_in"/>
    <w:basedOn w:val="Bekezdsalapbettpusa"/>
    <w:rsid w:val="006A24E1"/>
  </w:style>
  <w:style w:type="character" w:customStyle="1" w:styleId="hljs-string">
    <w:name w:val="hljs-string"/>
    <w:basedOn w:val="Bekezdsalapbettpusa"/>
    <w:rsid w:val="006A24E1"/>
  </w:style>
  <w:style w:type="character" w:customStyle="1" w:styleId="token">
    <w:name w:val="token"/>
    <w:basedOn w:val="Bekezdsalapbettpusa"/>
    <w:rsid w:val="00F86E4C"/>
  </w:style>
  <w:style w:type="character" w:customStyle="1" w:styleId="jskeywordcolor">
    <w:name w:val="jskeywordcolor"/>
    <w:basedOn w:val="Bekezdsalapbettpusa"/>
    <w:rsid w:val="001A4C69"/>
  </w:style>
  <w:style w:type="character" w:customStyle="1" w:styleId="apple-converted-space">
    <w:name w:val="apple-converted-space"/>
    <w:basedOn w:val="Bekezdsalapbettpusa"/>
    <w:rsid w:val="001A4C69"/>
  </w:style>
  <w:style w:type="character" w:customStyle="1" w:styleId="jsstringcolor">
    <w:name w:val="jsstringcolor"/>
    <w:basedOn w:val="Bekezdsalapbettpusa"/>
    <w:rsid w:val="001A4C69"/>
  </w:style>
  <w:style w:type="character" w:customStyle="1" w:styleId="jspropertycolor">
    <w:name w:val="jspropertycolor"/>
    <w:basedOn w:val="Bekezdsalapbettpusa"/>
    <w:rsid w:val="001A4C69"/>
  </w:style>
  <w:style w:type="character" w:customStyle="1" w:styleId="jsnumbercolor">
    <w:name w:val="jsnumbercolor"/>
    <w:basedOn w:val="Bekezdsalapbettpusa"/>
    <w:rsid w:val="001A4C69"/>
  </w:style>
  <w:style w:type="character" w:customStyle="1" w:styleId="hljs-keyword">
    <w:name w:val="hljs-keyword"/>
    <w:basedOn w:val="Bekezdsalapbettpusa"/>
    <w:rsid w:val="008D784E"/>
  </w:style>
  <w:style w:type="character" w:customStyle="1" w:styleId="hljs-class">
    <w:name w:val="hljs-class"/>
    <w:basedOn w:val="Bekezdsalapbettpusa"/>
    <w:rsid w:val="008D784E"/>
  </w:style>
  <w:style w:type="character" w:customStyle="1" w:styleId="hljs-title">
    <w:name w:val="hljs-title"/>
    <w:basedOn w:val="Bekezdsalapbettpusa"/>
    <w:rsid w:val="008D784E"/>
  </w:style>
  <w:style w:type="character" w:customStyle="1" w:styleId="hljs-function">
    <w:name w:val="hljs-function"/>
    <w:basedOn w:val="Bekezdsalapbettpusa"/>
    <w:rsid w:val="008D784E"/>
  </w:style>
  <w:style w:type="character" w:customStyle="1" w:styleId="comment">
    <w:name w:val="comment"/>
    <w:basedOn w:val="Bekezdsalapbettpusa"/>
    <w:rsid w:val="000C5C3C"/>
  </w:style>
  <w:style w:type="character" w:customStyle="1" w:styleId="tag">
    <w:name w:val="tag"/>
    <w:basedOn w:val="Bekezdsalapbettpusa"/>
    <w:rsid w:val="000C5C3C"/>
  </w:style>
  <w:style w:type="character" w:customStyle="1" w:styleId="name">
    <w:name w:val="name"/>
    <w:basedOn w:val="Bekezdsalapbettpusa"/>
    <w:rsid w:val="000C5C3C"/>
  </w:style>
  <w:style w:type="character" w:customStyle="1" w:styleId="attr">
    <w:name w:val="attr"/>
    <w:basedOn w:val="Bekezdsalapbettpusa"/>
    <w:rsid w:val="000C5C3C"/>
  </w:style>
  <w:style w:type="character" w:customStyle="1" w:styleId="string">
    <w:name w:val="string"/>
    <w:basedOn w:val="Bekezdsalapbettpusa"/>
    <w:rsid w:val="000C5C3C"/>
  </w:style>
  <w:style w:type="character" w:customStyle="1" w:styleId="pln">
    <w:name w:val="pln"/>
    <w:basedOn w:val="Bekezdsalapbettpusa"/>
    <w:rsid w:val="000C5C3C"/>
  </w:style>
  <w:style w:type="character" w:customStyle="1" w:styleId="atn">
    <w:name w:val="atn"/>
    <w:basedOn w:val="Bekezdsalapbettpusa"/>
    <w:rsid w:val="000C5C3C"/>
  </w:style>
  <w:style w:type="character" w:customStyle="1" w:styleId="pun">
    <w:name w:val="pun"/>
    <w:basedOn w:val="Bekezdsalapbettpusa"/>
    <w:rsid w:val="000C5C3C"/>
  </w:style>
  <w:style w:type="character" w:customStyle="1" w:styleId="atv">
    <w:name w:val="atv"/>
    <w:basedOn w:val="Bekezdsalapbettpusa"/>
    <w:rsid w:val="000C5C3C"/>
  </w:style>
  <w:style w:type="character" w:customStyle="1" w:styleId="hljs-params">
    <w:name w:val="hljs-params"/>
    <w:basedOn w:val="Bekezdsalapbettpusa"/>
    <w:rsid w:val="000C5C3C"/>
  </w:style>
  <w:style w:type="character" w:customStyle="1" w:styleId="hljs-attr">
    <w:name w:val="hljs-attr"/>
    <w:basedOn w:val="Bekezdsalapbettpusa"/>
    <w:rsid w:val="000C5C3C"/>
  </w:style>
  <w:style w:type="character" w:customStyle="1" w:styleId="xml">
    <w:name w:val="xml"/>
    <w:basedOn w:val="Bekezdsalapbettpusa"/>
    <w:rsid w:val="000C5C3C"/>
  </w:style>
  <w:style w:type="character" w:customStyle="1" w:styleId="hljs-tag">
    <w:name w:val="hljs-tag"/>
    <w:basedOn w:val="Bekezdsalapbettpusa"/>
    <w:rsid w:val="000C5C3C"/>
  </w:style>
  <w:style w:type="character" w:customStyle="1" w:styleId="hljs-name">
    <w:name w:val="hljs-name"/>
    <w:basedOn w:val="Bekezdsalapbettpusa"/>
    <w:rsid w:val="000C5C3C"/>
  </w:style>
  <w:style w:type="character" w:customStyle="1" w:styleId="lit">
    <w:name w:val="lit"/>
    <w:basedOn w:val="Bekezdsalapbettpusa"/>
    <w:rsid w:val="00BC02EF"/>
  </w:style>
  <w:style w:type="character" w:customStyle="1" w:styleId="str">
    <w:name w:val="str"/>
    <w:basedOn w:val="Bekezdsalapbettpusa"/>
    <w:rsid w:val="00BC02EF"/>
  </w:style>
  <w:style w:type="character" w:customStyle="1" w:styleId="kwd">
    <w:name w:val="kwd"/>
    <w:basedOn w:val="Bekezdsalapbettpusa"/>
    <w:rsid w:val="00BC02EF"/>
  </w:style>
  <w:style w:type="character" w:customStyle="1" w:styleId="typ">
    <w:name w:val="typ"/>
    <w:basedOn w:val="Bekezdsalapbettpusa"/>
    <w:rsid w:val="00BC02EF"/>
  </w:style>
  <w:style w:type="character" w:customStyle="1" w:styleId="hljs-comment">
    <w:name w:val="hljs-comment"/>
    <w:basedOn w:val="Bekezdsalapbettpusa"/>
    <w:rsid w:val="00624FA5"/>
  </w:style>
  <w:style w:type="paragraph" w:styleId="Vgjegyzetszvege">
    <w:name w:val="endnote text"/>
    <w:basedOn w:val="Norml"/>
    <w:link w:val="VgjegyzetszvegeChar"/>
    <w:rsid w:val="00B21EF9"/>
    <w:pPr>
      <w:spacing w:after="0" w:line="240" w:lineRule="auto"/>
    </w:pPr>
    <w:rPr>
      <w:sz w:val="20"/>
      <w:szCs w:val="20"/>
    </w:rPr>
  </w:style>
  <w:style w:type="character" w:customStyle="1" w:styleId="VgjegyzetszvegeChar">
    <w:name w:val="Végjegyzet szövege Char"/>
    <w:basedOn w:val="Bekezdsalapbettpusa"/>
    <w:link w:val="Vgjegyzetszvege"/>
    <w:rsid w:val="00B21EF9"/>
    <w:rPr>
      <w:lang w:eastAsia="en-US"/>
    </w:rPr>
  </w:style>
  <w:style w:type="character" w:styleId="Vgjegyzet-hivatkozs">
    <w:name w:val="endnote reference"/>
    <w:basedOn w:val="Bekezdsalapbettpusa"/>
    <w:rsid w:val="00B21E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3360">
      <w:bodyDiv w:val="1"/>
      <w:marLeft w:val="0"/>
      <w:marRight w:val="0"/>
      <w:marTop w:val="0"/>
      <w:marBottom w:val="0"/>
      <w:divBdr>
        <w:top w:val="none" w:sz="0" w:space="0" w:color="auto"/>
        <w:left w:val="none" w:sz="0" w:space="0" w:color="auto"/>
        <w:bottom w:val="none" w:sz="0" w:space="0" w:color="auto"/>
        <w:right w:val="none" w:sz="0" w:space="0" w:color="auto"/>
      </w:divBdr>
    </w:div>
    <w:div w:id="179010089">
      <w:bodyDiv w:val="1"/>
      <w:marLeft w:val="0"/>
      <w:marRight w:val="0"/>
      <w:marTop w:val="0"/>
      <w:marBottom w:val="0"/>
      <w:divBdr>
        <w:top w:val="none" w:sz="0" w:space="0" w:color="auto"/>
        <w:left w:val="none" w:sz="0" w:space="0" w:color="auto"/>
        <w:bottom w:val="none" w:sz="0" w:space="0" w:color="auto"/>
        <w:right w:val="none" w:sz="0" w:space="0" w:color="auto"/>
      </w:divBdr>
      <w:divsChild>
        <w:div w:id="2023126666">
          <w:marLeft w:val="0"/>
          <w:marRight w:val="0"/>
          <w:marTop w:val="0"/>
          <w:marBottom w:val="0"/>
          <w:divBdr>
            <w:top w:val="none" w:sz="0" w:space="0" w:color="auto"/>
            <w:left w:val="none" w:sz="0" w:space="0" w:color="auto"/>
            <w:bottom w:val="none" w:sz="0" w:space="0" w:color="auto"/>
            <w:right w:val="none" w:sz="0" w:space="0" w:color="auto"/>
          </w:divBdr>
        </w:div>
        <w:div w:id="776633607">
          <w:marLeft w:val="0"/>
          <w:marRight w:val="0"/>
          <w:marTop w:val="0"/>
          <w:marBottom w:val="0"/>
          <w:divBdr>
            <w:top w:val="none" w:sz="0" w:space="0" w:color="auto"/>
            <w:left w:val="none" w:sz="0" w:space="0" w:color="auto"/>
            <w:bottom w:val="none" w:sz="0" w:space="0" w:color="auto"/>
            <w:right w:val="none" w:sz="0" w:space="0" w:color="auto"/>
          </w:divBdr>
        </w:div>
        <w:div w:id="329021909">
          <w:marLeft w:val="0"/>
          <w:marRight w:val="0"/>
          <w:marTop w:val="0"/>
          <w:marBottom w:val="0"/>
          <w:divBdr>
            <w:top w:val="none" w:sz="0" w:space="0" w:color="auto"/>
            <w:left w:val="none" w:sz="0" w:space="0" w:color="auto"/>
            <w:bottom w:val="none" w:sz="0" w:space="0" w:color="auto"/>
            <w:right w:val="none" w:sz="0" w:space="0" w:color="auto"/>
          </w:divBdr>
        </w:div>
        <w:div w:id="71583863">
          <w:marLeft w:val="0"/>
          <w:marRight w:val="0"/>
          <w:marTop w:val="0"/>
          <w:marBottom w:val="0"/>
          <w:divBdr>
            <w:top w:val="none" w:sz="0" w:space="0" w:color="auto"/>
            <w:left w:val="none" w:sz="0" w:space="0" w:color="auto"/>
            <w:bottom w:val="none" w:sz="0" w:space="0" w:color="auto"/>
            <w:right w:val="none" w:sz="0" w:space="0" w:color="auto"/>
          </w:divBdr>
        </w:div>
      </w:divsChild>
    </w:div>
    <w:div w:id="212816126">
      <w:bodyDiv w:val="1"/>
      <w:marLeft w:val="0"/>
      <w:marRight w:val="0"/>
      <w:marTop w:val="0"/>
      <w:marBottom w:val="0"/>
      <w:divBdr>
        <w:top w:val="none" w:sz="0" w:space="0" w:color="auto"/>
        <w:left w:val="none" w:sz="0" w:space="0" w:color="auto"/>
        <w:bottom w:val="none" w:sz="0" w:space="0" w:color="auto"/>
        <w:right w:val="none" w:sz="0" w:space="0" w:color="auto"/>
      </w:divBdr>
    </w:div>
    <w:div w:id="216162041">
      <w:bodyDiv w:val="1"/>
      <w:marLeft w:val="0"/>
      <w:marRight w:val="0"/>
      <w:marTop w:val="0"/>
      <w:marBottom w:val="0"/>
      <w:divBdr>
        <w:top w:val="none" w:sz="0" w:space="0" w:color="auto"/>
        <w:left w:val="none" w:sz="0" w:space="0" w:color="auto"/>
        <w:bottom w:val="none" w:sz="0" w:space="0" w:color="auto"/>
        <w:right w:val="none" w:sz="0" w:space="0" w:color="auto"/>
      </w:divBdr>
    </w:div>
    <w:div w:id="234361840">
      <w:bodyDiv w:val="1"/>
      <w:marLeft w:val="0"/>
      <w:marRight w:val="0"/>
      <w:marTop w:val="0"/>
      <w:marBottom w:val="0"/>
      <w:divBdr>
        <w:top w:val="none" w:sz="0" w:space="0" w:color="auto"/>
        <w:left w:val="none" w:sz="0" w:space="0" w:color="auto"/>
        <w:bottom w:val="none" w:sz="0" w:space="0" w:color="auto"/>
        <w:right w:val="none" w:sz="0" w:space="0" w:color="auto"/>
      </w:divBdr>
    </w:div>
    <w:div w:id="249120890">
      <w:bodyDiv w:val="1"/>
      <w:marLeft w:val="0"/>
      <w:marRight w:val="0"/>
      <w:marTop w:val="0"/>
      <w:marBottom w:val="0"/>
      <w:divBdr>
        <w:top w:val="none" w:sz="0" w:space="0" w:color="auto"/>
        <w:left w:val="none" w:sz="0" w:space="0" w:color="auto"/>
        <w:bottom w:val="none" w:sz="0" w:space="0" w:color="auto"/>
        <w:right w:val="none" w:sz="0" w:space="0" w:color="auto"/>
      </w:divBdr>
    </w:div>
    <w:div w:id="281038846">
      <w:bodyDiv w:val="1"/>
      <w:marLeft w:val="0"/>
      <w:marRight w:val="0"/>
      <w:marTop w:val="0"/>
      <w:marBottom w:val="0"/>
      <w:divBdr>
        <w:top w:val="none" w:sz="0" w:space="0" w:color="auto"/>
        <w:left w:val="none" w:sz="0" w:space="0" w:color="auto"/>
        <w:bottom w:val="none" w:sz="0" w:space="0" w:color="auto"/>
        <w:right w:val="none" w:sz="0" w:space="0" w:color="auto"/>
      </w:divBdr>
    </w:div>
    <w:div w:id="283973800">
      <w:bodyDiv w:val="1"/>
      <w:marLeft w:val="0"/>
      <w:marRight w:val="0"/>
      <w:marTop w:val="0"/>
      <w:marBottom w:val="0"/>
      <w:divBdr>
        <w:top w:val="none" w:sz="0" w:space="0" w:color="auto"/>
        <w:left w:val="none" w:sz="0" w:space="0" w:color="auto"/>
        <w:bottom w:val="none" w:sz="0" w:space="0" w:color="auto"/>
        <w:right w:val="none" w:sz="0" w:space="0" w:color="auto"/>
      </w:divBdr>
    </w:div>
    <w:div w:id="288828022">
      <w:bodyDiv w:val="1"/>
      <w:marLeft w:val="0"/>
      <w:marRight w:val="0"/>
      <w:marTop w:val="0"/>
      <w:marBottom w:val="0"/>
      <w:divBdr>
        <w:top w:val="none" w:sz="0" w:space="0" w:color="auto"/>
        <w:left w:val="none" w:sz="0" w:space="0" w:color="auto"/>
        <w:bottom w:val="none" w:sz="0" w:space="0" w:color="auto"/>
        <w:right w:val="none" w:sz="0" w:space="0" w:color="auto"/>
      </w:divBdr>
    </w:div>
    <w:div w:id="301350437">
      <w:bodyDiv w:val="1"/>
      <w:marLeft w:val="0"/>
      <w:marRight w:val="0"/>
      <w:marTop w:val="0"/>
      <w:marBottom w:val="0"/>
      <w:divBdr>
        <w:top w:val="none" w:sz="0" w:space="0" w:color="auto"/>
        <w:left w:val="none" w:sz="0" w:space="0" w:color="auto"/>
        <w:bottom w:val="none" w:sz="0" w:space="0" w:color="auto"/>
        <w:right w:val="none" w:sz="0" w:space="0" w:color="auto"/>
      </w:divBdr>
    </w:div>
    <w:div w:id="304697363">
      <w:bodyDiv w:val="1"/>
      <w:marLeft w:val="0"/>
      <w:marRight w:val="0"/>
      <w:marTop w:val="0"/>
      <w:marBottom w:val="0"/>
      <w:divBdr>
        <w:top w:val="none" w:sz="0" w:space="0" w:color="auto"/>
        <w:left w:val="none" w:sz="0" w:space="0" w:color="auto"/>
        <w:bottom w:val="none" w:sz="0" w:space="0" w:color="auto"/>
        <w:right w:val="none" w:sz="0" w:space="0" w:color="auto"/>
      </w:divBdr>
    </w:div>
    <w:div w:id="366489457">
      <w:bodyDiv w:val="1"/>
      <w:marLeft w:val="0"/>
      <w:marRight w:val="0"/>
      <w:marTop w:val="0"/>
      <w:marBottom w:val="0"/>
      <w:divBdr>
        <w:top w:val="none" w:sz="0" w:space="0" w:color="auto"/>
        <w:left w:val="none" w:sz="0" w:space="0" w:color="auto"/>
        <w:bottom w:val="none" w:sz="0" w:space="0" w:color="auto"/>
        <w:right w:val="none" w:sz="0" w:space="0" w:color="auto"/>
      </w:divBdr>
    </w:div>
    <w:div w:id="384331066">
      <w:bodyDiv w:val="1"/>
      <w:marLeft w:val="0"/>
      <w:marRight w:val="0"/>
      <w:marTop w:val="0"/>
      <w:marBottom w:val="0"/>
      <w:divBdr>
        <w:top w:val="none" w:sz="0" w:space="0" w:color="auto"/>
        <w:left w:val="none" w:sz="0" w:space="0" w:color="auto"/>
        <w:bottom w:val="none" w:sz="0" w:space="0" w:color="auto"/>
        <w:right w:val="none" w:sz="0" w:space="0" w:color="auto"/>
      </w:divBdr>
    </w:div>
    <w:div w:id="393044695">
      <w:bodyDiv w:val="1"/>
      <w:marLeft w:val="0"/>
      <w:marRight w:val="0"/>
      <w:marTop w:val="0"/>
      <w:marBottom w:val="0"/>
      <w:divBdr>
        <w:top w:val="none" w:sz="0" w:space="0" w:color="auto"/>
        <w:left w:val="none" w:sz="0" w:space="0" w:color="auto"/>
        <w:bottom w:val="none" w:sz="0" w:space="0" w:color="auto"/>
        <w:right w:val="none" w:sz="0" w:space="0" w:color="auto"/>
      </w:divBdr>
    </w:div>
    <w:div w:id="404642563">
      <w:bodyDiv w:val="1"/>
      <w:marLeft w:val="0"/>
      <w:marRight w:val="0"/>
      <w:marTop w:val="0"/>
      <w:marBottom w:val="0"/>
      <w:divBdr>
        <w:top w:val="none" w:sz="0" w:space="0" w:color="auto"/>
        <w:left w:val="none" w:sz="0" w:space="0" w:color="auto"/>
        <w:bottom w:val="none" w:sz="0" w:space="0" w:color="auto"/>
        <w:right w:val="none" w:sz="0" w:space="0" w:color="auto"/>
      </w:divBdr>
    </w:div>
    <w:div w:id="414670324">
      <w:bodyDiv w:val="1"/>
      <w:marLeft w:val="0"/>
      <w:marRight w:val="0"/>
      <w:marTop w:val="0"/>
      <w:marBottom w:val="0"/>
      <w:divBdr>
        <w:top w:val="none" w:sz="0" w:space="0" w:color="auto"/>
        <w:left w:val="none" w:sz="0" w:space="0" w:color="auto"/>
        <w:bottom w:val="none" w:sz="0" w:space="0" w:color="auto"/>
        <w:right w:val="none" w:sz="0" w:space="0" w:color="auto"/>
      </w:divBdr>
    </w:div>
    <w:div w:id="433941339">
      <w:bodyDiv w:val="1"/>
      <w:marLeft w:val="0"/>
      <w:marRight w:val="0"/>
      <w:marTop w:val="0"/>
      <w:marBottom w:val="0"/>
      <w:divBdr>
        <w:top w:val="none" w:sz="0" w:space="0" w:color="auto"/>
        <w:left w:val="none" w:sz="0" w:space="0" w:color="auto"/>
        <w:bottom w:val="none" w:sz="0" w:space="0" w:color="auto"/>
        <w:right w:val="none" w:sz="0" w:space="0" w:color="auto"/>
      </w:divBdr>
    </w:div>
    <w:div w:id="458686917">
      <w:bodyDiv w:val="1"/>
      <w:marLeft w:val="0"/>
      <w:marRight w:val="0"/>
      <w:marTop w:val="0"/>
      <w:marBottom w:val="0"/>
      <w:divBdr>
        <w:top w:val="none" w:sz="0" w:space="0" w:color="auto"/>
        <w:left w:val="none" w:sz="0" w:space="0" w:color="auto"/>
        <w:bottom w:val="none" w:sz="0" w:space="0" w:color="auto"/>
        <w:right w:val="none" w:sz="0" w:space="0" w:color="auto"/>
      </w:divBdr>
    </w:div>
    <w:div w:id="479729844">
      <w:bodyDiv w:val="1"/>
      <w:marLeft w:val="0"/>
      <w:marRight w:val="0"/>
      <w:marTop w:val="0"/>
      <w:marBottom w:val="0"/>
      <w:divBdr>
        <w:top w:val="none" w:sz="0" w:space="0" w:color="auto"/>
        <w:left w:val="none" w:sz="0" w:space="0" w:color="auto"/>
        <w:bottom w:val="none" w:sz="0" w:space="0" w:color="auto"/>
        <w:right w:val="none" w:sz="0" w:space="0" w:color="auto"/>
      </w:divBdr>
    </w:div>
    <w:div w:id="531458860">
      <w:bodyDiv w:val="1"/>
      <w:marLeft w:val="0"/>
      <w:marRight w:val="0"/>
      <w:marTop w:val="0"/>
      <w:marBottom w:val="0"/>
      <w:divBdr>
        <w:top w:val="none" w:sz="0" w:space="0" w:color="auto"/>
        <w:left w:val="none" w:sz="0" w:space="0" w:color="auto"/>
        <w:bottom w:val="none" w:sz="0" w:space="0" w:color="auto"/>
        <w:right w:val="none" w:sz="0" w:space="0" w:color="auto"/>
      </w:divBdr>
    </w:div>
    <w:div w:id="587926186">
      <w:bodyDiv w:val="1"/>
      <w:marLeft w:val="0"/>
      <w:marRight w:val="0"/>
      <w:marTop w:val="0"/>
      <w:marBottom w:val="0"/>
      <w:divBdr>
        <w:top w:val="none" w:sz="0" w:space="0" w:color="auto"/>
        <w:left w:val="none" w:sz="0" w:space="0" w:color="auto"/>
        <w:bottom w:val="none" w:sz="0" w:space="0" w:color="auto"/>
        <w:right w:val="none" w:sz="0" w:space="0" w:color="auto"/>
      </w:divBdr>
    </w:div>
    <w:div w:id="652560659">
      <w:bodyDiv w:val="1"/>
      <w:marLeft w:val="0"/>
      <w:marRight w:val="0"/>
      <w:marTop w:val="0"/>
      <w:marBottom w:val="0"/>
      <w:divBdr>
        <w:top w:val="none" w:sz="0" w:space="0" w:color="auto"/>
        <w:left w:val="none" w:sz="0" w:space="0" w:color="auto"/>
        <w:bottom w:val="none" w:sz="0" w:space="0" w:color="auto"/>
        <w:right w:val="none" w:sz="0" w:space="0" w:color="auto"/>
      </w:divBdr>
    </w:div>
    <w:div w:id="654383264">
      <w:bodyDiv w:val="1"/>
      <w:marLeft w:val="0"/>
      <w:marRight w:val="0"/>
      <w:marTop w:val="0"/>
      <w:marBottom w:val="0"/>
      <w:divBdr>
        <w:top w:val="none" w:sz="0" w:space="0" w:color="auto"/>
        <w:left w:val="none" w:sz="0" w:space="0" w:color="auto"/>
        <w:bottom w:val="none" w:sz="0" w:space="0" w:color="auto"/>
        <w:right w:val="none" w:sz="0" w:space="0" w:color="auto"/>
      </w:divBdr>
    </w:div>
    <w:div w:id="716391863">
      <w:bodyDiv w:val="1"/>
      <w:marLeft w:val="0"/>
      <w:marRight w:val="0"/>
      <w:marTop w:val="0"/>
      <w:marBottom w:val="0"/>
      <w:divBdr>
        <w:top w:val="none" w:sz="0" w:space="0" w:color="auto"/>
        <w:left w:val="none" w:sz="0" w:space="0" w:color="auto"/>
        <w:bottom w:val="none" w:sz="0" w:space="0" w:color="auto"/>
        <w:right w:val="none" w:sz="0" w:space="0" w:color="auto"/>
      </w:divBdr>
      <w:divsChild>
        <w:div w:id="1396587196">
          <w:marLeft w:val="0"/>
          <w:marRight w:val="0"/>
          <w:marTop w:val="0"/>
          <w:marBottom w:val="0"/>
          <w:divBdr>
            <w:top w:val="none" w:sz="0" w:space="0" w:color="auto"/>
            <w:left w:val="none" w:sz="0" w:space="0" w:color="auto"/>
            <w:bottom w:val="none" w:sz="0" w:space="0" w:color="auto"/>
            <w:right w:val="none" w:sz="0" w:space="0" w:color="auto"/>
          </w:divBdr>
        </w:div>
        <w:div w:id="1605839796">
          <w:marLeft w:val="0"/>
          <w:marRight w:val="0"/>
          <w:marTop w:val="0"/>
          <w:marBottom w:val="0"/>
          <w:divBdr>
            <w:top w:val="none" w:sz="0" w:space="0" w:color="auto"/>
            <w:left w:val="none" w:sz="0" w:space="0" w:color="auto"/>
            <w:bottom w:val="none" w:sz="0" w:space="0" w:color="auto"/>
            <w:right w:val="none" w:sz="0" w:space="0" w:color="auto"/>
          </w:divBdr>
        </w:div>
        <w:div w:id="540018538">
          <w:marLeft w:val="0"/>
          <w:marRight w:val="0"/>
          <w:marTop w:val="0"/>
          <w:marBottom w:val="0"/>
          <w:divBdr>
            <w:top w:val="none" w:sz="0" w:space="0" w:color="auto"/>
            <w:left w:val="none" w:sz="0" w:space="0" w:color="auto"/>
            <w:bottom w:val="none" w:sz="0" w:space="0" w:color="auto"/>
            <w:right w:val="none" w:sz="0" w:space="0" w:color="auto"/>
          </w:divBdr>
        </w:div>
        <w:div w:id="1861358211">
          <w:marLeft w:val="0"/>
          <w:marRight w:val="0"/>
          <w:marTop w:val="0"/>
          <w:marBottom w:val="0"/>
          <w:divBdr>
            <w:top w:val="none" w:sz="0" w:space="0" w:color="auto"/>
            <w:left w:val="none" w:sz="0" w:space="0" w:color="auto"/>
            <w:bottom w:val="none" w:sz="0" w:space="0" w:color="auto"/>
            <w:right w:val="none" w:sz="0" w:space="0" w:color="auto"/>
          </w:divBdr>
        </w:div>
        <w:div w:id="828056718">
          <w:marLeft w:val="0"/>
          <w:marRight w:val="0"/>
          <w:marTop w:val="0"/>
          <w:marBottom w:val="0"/>
          <w:divBdr>
            <w:top w:val="none" w:sz="0" w:space="0" w:color="auto"/>
            <w:left w:val="none" w:sz="0" w:space="0" w:color="auto"/>
            <w:bottom w:val="none" w:sz="0" w:space="0" w:color="auto"/>
            <w:right w:val="none" w:sz="0" w:space="0" w:color="auto"/>
          </w:divBdr>
        </w:div>
        <w:div w:id="1614897995">
          <w:marLeft w:val="0"/>
          <w:marRight w:val="0"/>
          <w:marTop w:val="0"/>
          <w:marBottom w:val="0"/>
          <w:divBdr>
            <w:top w:val="none" w:sz="0" w:space="0" w:color="auto"/>
            <w:left w:val="none" w:sz="0" w:space="0" w:color="auto"/>
            <w:bottom w:val="none" w:sz="0" w:space="0" w:color="auto"/>
            <w:right w:val="none" w:sz="0" w:space="0" w:color="auto"/>
          </w:divBdr>
        </w:div>
        <w:div w:id="1586499442">
          <w:marLeft w:val="0"/>
          <w:marRight w:val="0"/>
          <w:marTop w:val="0"/>
          <w:marBottom w:val="0"/>
          <w:divBdr>
            <w:top w:val="none" w:sz="0" w:space="0" w:color="auto"/>
            <w:left w:val="none" w:sz="0" w:space="0" w:color="auto"/>
            <w:bottom w:val="none" w:sz="0" w:space="0" w:color="auto"/>
            <w:right w:val="none" w:sz="0" w:space="0" w:color="auto"/>
          </w:divBdr>
        </w:div>
        <w:div w:id="151020556">
          <w:marLeft w:val="0"/>
          <w:marRight w:val="0"/>
          <w:marTop w:val="0"/>
          <w:marBottom w:val="0"/>
          <w:divBdr>
            <w:top w:val="none" w:sz="0" w:space="0" w:color="auto"/>
            <w:left w:val="none" w:sz="0" w:space="0" w:color="auto"/>
            <w:bottom w:val="none" w:sz="0" w:space="0" w:color="auto"/>
            <w:right w:val="none" w:sz="0" w:space="0" w:color="auto"/>
          </w:divBdr>
        </w:div>
        <w:div w:id="1190608302">
          <w:marLeft w:val="0"/>
          <w:marRight w:val="0"/>
          <w:marTop w:val="0"/>
          <w:marBottom w:val="0"/>
          <w:divBdr>
            <w:top w:val="none" w:sz="0" w:space="0" w:color="auto"/>
            <w:left w:val="none" w:sz="0" w:space="0" w:color="auto"/>
            <w:bottom w:val="none" w:sz="0" w:space="0" w:color="auto"/>
            <w:right w:val="none" w:sz="0" w:space="0" w:color="auto"/>
          </w:divBdr>
        </w:div>
        <w:div w:id="1411659939">
          <w:marLeft w:val="0"/>
          <w:marRight w:val="0"/>
          <w:marTop w:val="0"/>
          <w:marBottom w:val="0"/>
          <w:divBdr>
            <w:top w:val="none" w:sz="0" w:space="0" w:color="auto"/>
            <w:left w:val="none" w:sz="0" w:space="0" w:color="auto"/>
            <w:bottom w:val="none" w:sz="0" w:space="0" w:color="auto"/>
            <w:right w:val="none" w:sz="0" w:space="0" w:color="auto"/>
          </w:divBdr>
        </w:div>
        <w:div w:id="1660572580">
          <w:marLeft w:val="0"/>
          <w:marRight w:val="0"/>
          <w:marTop w:val="0"/>
          <w:marBottom w:val="0"/>
          <w:divBdr>
            <w:top w:val="none" w:sz="0" w:space="0" w:color="auto"/>
            <w:left w:val="none" w:sz="0" w:space="0" w:color="auto"/>
            <w:bottom w:val="none" w:sz="0" w:space="0" w:color="auto"/>
            <w:right w:val="none" w:sz="0" w:space="0" w:color="auto"/>
          </w:divBdr>
        </w:div>
        <w:div w:id="1747266000">
          <w:marLeft w:val="0"/>
          <w:marRight w:val="0"/>
          <w:marTop w:val="0"/>
          <w:marBottom w:val="0"/>
          <w:divBdr>
            <w:top w:val="none" w:sz="0" w:space="0" w:color="auto"/>
            <w:left w:val="none" w:sz="0" w:space="0" w:color="auto"/>
            <w:bottom w:val="none" w:sz="0" w:space="0" w:color="auto"/>
            <w:right w:val="none" w:sz="0" w:space="0" w:color="auto"/>
          </w:divBdr>
        </w:div>
      </w:divsChild>
    </w:div>
    <w:div w:id="805440616">
      <w:bodyDiv w:val="1"/>
      <w:marLeft w:val="0"/>
      <w:marRight w:val="0"/>
      <w:marTop w:val="0"/>
      <w:marBottom w:val="0"/>
      <w:divBdr>
        <w:top w:val="none" w:sz="0" w:space="0" w:color="auto"/>
        <w:left w:val="none" w:sz="0" w:space="0" w:color="auto"/>
        <w:bottom w:val="none" w:sz="0" w:space="0" w:color="auto"/>
        <w:right w:val="none" w:sz="0" w:space="0" w:color="auto"/>
      </w:divBdr>
    </w:div>
    <w:div w:id="848762914">
      <w:bodyDiv w:val="1"/>
      <w:marLeft w:val="0"/>
      <w:marRight w:val="0"/>
      <w:marTop w:val="0"/>
      <w:marBottom w:val="0"/>
      <w:divBdr>
        <w:top w:val="none" w:sz="0" w:space="0" w:color="auto"/>
        <w:left w:val="none" w:sz="0" w:space="0" w:color="auto"/>
        <w:bottom w:val="none" w:sz="0" w:space="0" w:color="auto"/>
        <w:right w:val="none" w:sz="0" w:space="0" w:color="auto"/>
      </w:divBdr>
    </w:div>
    <w:div w:id="853303945">
      <w:bodyDiv w:val="1"/>
      <w:marLeft w:val="0"/>
      <w:marRight w:val="0"/>
      <w:marTop w:val="0"/>
      <w:marBottom w:val="0"/>
      <w:divBdr>
        <w:top w:val="none" w:sz="0" w:space="0" w:color="auto"/>
        <w:left w:val="none" w:sz="0" w:space="0" w:color="auto"/>
        <w:bottom w:val="none" w:sz="0" w:space="0" w:color="auto"/>
        <w:right w:val="none" w:sz="0" w:space="0" w:color="auto"/>
      </w:divBdr>
    </w:div>
    <w:div w:id="857502881">
      <w:bodyDiv w:val="1"/>
      <w:marLeft w:val="0"/>
      <w:marRight w:val="0"/>
      <w:marTop w:val="0"/>
      <w:marBottom w:val="0"/>
      <w:divBdr>
        <w:top w:val="none" w:sz="0" w:space="0" w:color="auto"/>
        <w:left w:val="none" w:sz="0" w:space="0" w:color="auto"/>
        <w:bottom w:val="none" w:sz="0" w:space="0" w:color="auto"/>
        <w:right w:val="none" w:sz="0" w:space="0" w:color="auto"/>
      </w:divBdr>
    </w:div>
    <w:div w:id="857623083">
      <w:bodyDiv w:val="1"/>
      <w:marLeft w:val="0"/>
      <w:marRight w:val="0"/>
      <w:marTop w:val="0"/>
      <w:marBottom w:val="0"/>
      <w:divBdr>
        <w:top w:val="none" w:sz="0" w:space="0" w:color="auto"/>
        <w:left w:val="none" w:sz="0" w:space="0" w:color="auto"/>
        <w:bottom w:val="none" w:sz="0" w:space="0" w:color="auto"/>
        <w:right w:val="none" w:sz="0" w:space="0" w:color="auto"/>
      </w:divBdr>
    </w:div>
    <w:div w:id="898395238">
      <w:bodyDiv w:val="1"/>
      <w:marLeft w:val="0"/>
      <w:marRight w:val="0"/>
      <w:marTop w:val="0"/>
      <w:marBottom w:val="0"/>
      <w:divBdr>
        <w:top w:val="none" w:sz="0" w:space="0" w:color="auto"/>
        <w:left w:val="none" w:sz="0" w:space="0" w:color="auto"/>
        <w:bottom w:val="none" w:sz="0" w:space="0" w:color="auto"/>
        <w:right w:val="none" w:sz="0" w:space="0" w:color="auto"/>
      </w:divBdr>
    </w:div>
    <w:div w:id="908616236">
      <w:bodyDiv w:val="1"/>
      <w:marLeft w:val="0"/>
      <w:marRight w:val="0"/>
      <w:marTop w:val="0"/>
      <w:marBottom w:val="0"/>
      <w:divBdr>
        <w:top w:val="none" w:sz="0" w:space="0" w:color="auto"/>
        <w:left w:val="none" w:sz="0" w:space="0" w:color="auto"/>
        <w:bottom w:val="none" w:sz="0" w:space="0" w:color="auto"/>
        <w:right w:val="none" w:sz="0" w:space="0" w:color="auto"/>
      </w:divBdr>
    </w:div>
    <w:div w:id="908803308">
      <w:bodyDiv w:val="1"/>
      <w:marLeft w:val="0"/>
      <w:marRight w:val="0"/>
      <w:marTop w:val="0"/>
      <w:marBottom w:val="0"/>
      <w:divBdr>
        <w:top w:val="none" w:sz="0" w:space="0" w:color="auto"/>
        <w:left w:val="none" w:sz="0" w:space="0" w:color="auto"/>
        <w:bottom w:val="none" w:sz="0" w:space="0" w:color="auto"/>
        <w:right w:val="none" w:sz="0" w:space="0" w:color="auto"/>
      </w:divBdr>
    </w:div>
    <w:div w:id="949749078">
      <w:bodyDiv w:val="1"/>
      <w:marLeft w:val="0"/>
      <w:marRight w:val="0"/>
      <w:marTop w:val="0"/>
      <w:marBottom w:val="0"/>
      <w:divBdr>
        <w:top w:val="none" w:sz="0" w:space="0" w:color="auto"/>
        <w:left w:val="none" w:sz="0" w:space="0" w:color="auto"/>
        <w:bottom w:val="none" w:sz="0" w:space="0" w:color="auto"/>
        <w:right w:val="none" w:sz="0" w:space="0" w:color="auto"/>
      </w:divBdr>
    </w:div>
    <w:div w:id="990986231">
      <w:bodyDiv w:val="1"/>
      <w:marLeft w:val="0"/>
      <w:marRight w:val="0"/>
      <w:marTop w:val="0"/>
      <w:marBottom w:val="0"/>
      <w:divBdr>
        <w:top w:val="none" w:sz="0" w:space="0" w:color="auto"/>
        <w:left w:val="none" w:sz="0" w:space="0" w:color="auto"/>
        <w:bottom w:val="none" w:sz="0" w:space="0" w:color="auto"/>
        <w:right w:val="none" w:sz="0" w:space="0" w:color="auto"/>
      </w:divBdr>
      <w:divsChild>
        <w:div w:id="1478179742">
          <w:marLeft w:val="0"/>
          <w:marRight w:val="0"/>
          <w:marTop w:val="0"/>
          <w:marBottom w:val="0"/>
          <w:divBdr>
            <w:top w:val="none" w:sz="0" w:space="0" w:color="auto"/>
            <w:left w:val="none" w:sz="0" w:space="0" w:color="auto"/>
            <w:bottom w:val="none" w:sz="0" w:space="0" w:color="auto"/>
            <w:right w:val="none" w:sz="0" w:space="0" w:color="auto"/>
          </w:divBdr>
        </w:div>
        <w:div w:id="618998727">
          <w:marLeft w:val="0"/>
          <w:marRight w:val="0"/>
          <w:marTop w:val="0"/>
          <w:marBottom w:val="0"/>
          <w:divBdr>
            <w:top w:val="none" w:sz="0" w:space="0" w:color="auto"/>
            <w:left w:val="none" w:sz="0" w:space="0" w:color="auto"/>
            <w:bottom w:val="none" w:sz="0" w:space="0" w:color="auto"/>
            <w:right w:val="none" w:sz="0" w:space="0" w:color="auto"/>
          </w:divBdr>
        </w:div>
        <w:div w:id="372458832">
          <w:marLeft w:val="0"/>
          <w:marRight w:val="0"/>
          <w:marTop w:val="0"/>
          <w:marBottom w:val="0"/>
          <w:divBdr>
            <w:top w:val="none" w:sz="0" w:space="0" w:color="auto"/>
            <w:left w:val="none" w:sz="0" w:space="0" w:color="auto"/>
            <w:bottom w:val="none" w:sz="0" w:space="0" w:color="auto"/>
            <w:right w:val="none" w:sz="0" w:space="0" w:color="auto"/>
          </w:divBdr>
        </w:div>
        <w:div w:id="981664457">
          <w:marLeft w:val="0"/>
          <w:marRight w:val="0"/>
          <w:marTop w:val="0"/>
          <w:marBottom w:val="0"/>
          <w:divBdr>
            <w:top w:val="none" w:sz="0" w:space="0" w:color="auto"/>
            <w:left w:val="none" w:sz="0" w:space="0" w:color="auto"/>
            <w:bottom w:val="none" w:sz="0" w:space="0" w:color="auto"/>
            <w:right w:val="none" w:sz="0" w:space="0" w:color="auto"/>
          </w:divBdr>
        </w:div>
        <w:div w:id="1502429443">
          <w:marLeft w:val="0"/>
          <w:marRight w:val="0"/>
          <w:marTop w:val="0"/>
          <w:marBottom w:val="0"/>
          <w:divBdr>
            <w:top w:val="none" w:sz="0" w:space="0" w:color="auto"/>
            <w:left w:val="none" w:sz="0" w:space="0" w:color="auto"/>
            <w:bottom w:val="none" w:sz="0" w:space="0" w:color="auto"/>
            <w:right w:val="none" w:sz="0" w:space="0" w:color="auto"/>
          </w:divBdr>
        </w:div>
        <w:div w:id="480731030">
          <w:marLeft w:val="0"/>
          <w:marRight w:val="0"/>
          <w:marTop w:val="0"/>
          <w:marBottom w:val="0"/>
          <w:divBdr>
            <w:top w:val="none" w:sz="0" w:space="0" w:color="auto"/>
            <w:left w:val="none" w:sz="0" w:space="0" w:color="auto"/>
            <w:bottom w:val="none" w:sz="0" w:space="0" w:color="auto"/>
            <w:right w:val="none" w:sz="0" w:space="0" w:color="auto"/>
          </w:divBdr>
        </w:div>
        <w:div w:id="589121957">
          <w:marLeft w:val="0"/>
          <w:marRight w:val="0"/>
          <w:marTop w:val="0"/>
          <w:marBottom w:val="0"/>
          <w:divBdr>
            <w:top w:val="none" w:sz="0" w:space="0" w:color="auto"/>
            <w:left w:val="none" w:sz="0" w:space="0" w:color="auto"/>
            <w:bottom w:val="none" w:sz="0" w:space="0" w:color="auto"/>
            <w:right w:val="none" w:sz="0" w:space="0" w:color="auto"/>
          </w:divBdr>
        </w:div>
        <w:div w:id="1620601504">
          <w:marLeft w:val="0"/>
          <w:marRight w:val="0"/>
          <w:marTop w:val="0"/>
          <w:marBottom w:val="0"/>
          <w:divBdr>
            <w:top w:val="none" w:sz="0" w:space="0" w:color="auto"/>
            <w:left w:val="none" w:sz="0" w:space="0" w:color="auto"/>
            <w:bottom w:val="none" w:sz="0" w:space="0" w:color="auto"/>
            <w:right w:val="none" w:sz="0" w:space="0" w:color="auto"/>
          </w:divBdr>
        </w:div>
        <w:div w:id="462893691">
          <w:marLeft w:val="0"/>
          <w:marRight w:val="0"/>
          <w:marTop w:val="0"/>
          <w:marBottom w:val="0"/>
          <w:divBdr>
            <w:top w:val="none" w:sz="0" w:space="0" w:color="auto"/>
            <w:left w:val="none" w:sz="0" w:space="0" w:color="auto"/>
            <w:bottom w:val="none" w:sz="0" w:space="0" w:color="auto"/>
            <w:right w:val="none" w:sz="0" w:space="0" w:color="auto"/>
          </w:divBdr>
        </w:div>
        <w:div w:id="518936139">
          <w:marLeft w:val="0"/>
          <w:marRight w:val="0"/>
          <w:marTop w:val="0"/>
          <w:marBottom w:val="0"/>
          <w:divBdr>
            <w:top w:val="none" w:sz="0" w:space="0" w:color="auto"/>
            <w:left w:val="none" w:sz="0" w:space="0" w:color="auto"/>
            <w:bottom w:val="none" w:sz="0" w:space="0" w:color="auto"/>
            <w:right w:val="none" w:sz="0" w:space="0" w:color="auto"/>
          </w:divBdr>
        </w:div>
        <w:div w:id="431437994">
          <w:marLeft w:val="0"/>
          <w:marRight w:val="0"/>
          <w:marTop w:val="0"/>
          <w:marBottom w:val="0"/>
          <w:divBdr>
            <w:top w:val="none" w:sz="0" w:space="0" w:color="auto"/>
            <w:left w:val="none" w:sz="0" w:space="0" w:color="auto"/>
            <w:bottom w:val="none" w:sz="0" w:space="0" w:color="auto"/>
            <w:right w:val="none" w:sz="0" w:space="0" w:color="auto"/>
          </w:divBdr>
        </w:div>
        <w:div w:id="1568875681">
          <w:marLeft w:val="0"/>
          <w:marRight w:val="0"/>
          <w:marTop w:val="0"/>
          <w:marBottom w:val="0"/>
          <w:divBdr>
            <w:top w:val="none" w:sz="0" w:space="0" w:color="auto"/>
            <w:left w:val="none" w:sz="0" w:space="0" w:color="auto"/>
            <w:bottom w:val="none" w:sz="0" w:space="0" w:color="auto"/>
            <w:right w:val="none" w:sz="0" w:space="0" w:color="auto"/>
          </w:divBdr>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77483651">
      <w:bodyDiv w:val="1"/>
      <w:marLeft w:val="0"/>
      <w:marRight w:val="0"/>
      <w:marTop w:val="0"/>
      <w:marBottom w:val="0"/>
      <w:divBdr>
        <w:top w:val="none" w:sz="0" w:space="0" w:color="auto"/>
        <w:left w:val="none" w:sz="0" w:space="0" w:color="auto"/>
        <w:bottom w:val="none" w:sz="0" w:space="0" w:color="auto"/>
        <w:right w:val="none" w:sz="0" w:space="0" w:color="auto"/>
      </w:divBdr>
    </w:div>
    <w:div w:id="1143037350">
      <w:bodyDiv w:val="1"/>
      <w:marLeft w:val="0"/>
      <w:marRight w:val="0"/>
      <w:marTop w:val="0"/>
      <w:marBottom w:val="0"/>
      <w:divBdr>
        <w:top w:val="none" w:sz="0" w:space="0" w:color="auto"/>
        <w:left w:val="none" w:sz="0" w:space="0" w:color="auto"/>
        <w:bottom w:val="none" w:sz="0" w:space="0" w:color="auto"/>
        <w:right w:val="none" w:sz="0" w:space="0" w:color="auto"/>
      </w:divBdr>
    </w:div>
    <w:div w:id="1161123719">
      <w:bodyDiv w:val="1"/>
      <w:marLeft w:val="0"/>
      <w:marRight w:val="0"/>
      <w:marTop w:val="0"/>
      <w:marBottom w:val="0"/>
      <w:divBdr>
        <w:top w:val="none" w:sz="0" w:space="0" w:color="auto"/>
        <w:left w:val="none" w:sz="0" w:space="0" w:color="auto"/>
        <w:bottom w:val="none" w:sz="0" w:space="0" w:color="auto"/>
        <w:right w:val="none" w:sz="0" w:space="0" w:color="auto"/>
      </w:divBdr>
    </w:div>
    <w:div w:id="1166360869">
      <w:bodyDiv w:val="1"/>
      <w:marLeft w:val="0"/>
      <w:marRight w:val="0"/>
      <w:marTop w:val="0"/>
      <w:marBottom w:val="0"/>
      <w:divBdr>
        <w:top w:val="none" w:sz="0" w:space="0" w:color="auto"/>
        <w:left w:val="none" w:sz="0" w:space="0" w:color="auto"/>
        <w:bottom w:val="none" w:sz="0" w:space="0" w:color="auto"/>
        <w:right w:val="none" w:sz="0" w:space="0" w:color="auto"/>
      </w:divBdr>
    </w:div>
    <w:div w:id="1232348607">
      <w:bodyDiv w:val="1"/>
      <w:marLeft w:val="0"/>
      <w:marRight w:val="0"/>
      <w:marTop w:val="0"/>
      <w:marBottom w:val="0"/>
      <w:divBdr>
        <w:top w:val="none" w:sz="0" w:space="0" w:color="auto"/>
        <w:left w:val="none" w:sz="0" w:space="0" w:color="auto"/>
        <w:bottom w:val="none" w:sz="0" w:space="0" w:color="auto"/>
        <w:right w:val="none" w:sz="0" w:space="0" w:color="auto"/>
      </w:divBdr>
    </w:div>
    <w:div w:id="1283028185">
      <w:bodyDiv w:val="1"/>
      <w:marLeft w:val="0"/>
      <w:marRight w:val="0"/>
      <w:marTop w:val="0"/>
      <w:marBottom w:val="0"/>
      <w:divBdr>
        <w:top w:val="none" w:sz="0" w:space="0" w:color="auto"/>
        <w:left w:val="none" w:sz="0" w:space="0" w:color="auto"/>
        <w:bottom w:val="none" w:sz="0" w:space="0" w:color="auto"/>
        <w:right w:val="none" w:sz="0" w:space="0" w:color="auto"/>
      </w:divBdr>
    </w:div>
    <w:div w:id="1321228303">
      <w:bodyDiv w:val="1"/>
      <w:marLeft w:val="0"/>
      <w:marRight w:val="0"/>
      <w:marTop w:val="0"/>
      <w:marBottom w:val="0"/>
      <w:divBdr>
        <w:top w:val="none" w:sz="0" w:space="0" w:color="auto"/>
        <w:left w:val="none" w:sz="0" w:space="0" w:color="auto"/>
        <w:bottom w:val="none" w:sz="0" w:space="0" w:color="auto"/>
        <w:right w:val="none" w:sz="0" w:space="0" w:color="auto"/>
      </w:divBdr>
    </w:div>
    <w:div w:id="1343120904">
      <w:bodyDiv w:val="1"/>
      <w:marLeft w:val="0"/>
      <w:marRight w:val="0"/>
      <w:marTop w:val="0"/>
      <w:marBottom w:val="0"/>
      <w:divBdr>
        <w:top w:val="none" w:sz="0" w:space="0" w:color="auto"/>
        <w:left w:val="none" w:sz="0" w:space="0" w:color="auto"/>
        <w:bottom w:val="none" w:sz="0" w:space="0" w:color="auto"/>
        <w:right w:val="none" w:sz="0" w:space="0" w:color="auto"/>
      </w:divBdr>
    </w:div>
    <w:div w:id="1393239380">
      <w:bodyDiv w:val="1"/>
      <w:marLeft w:val="0"/>
      <w:marRight w:val="0"/>
      <w:marTop w:val="0"/>
      <w:marBottom w:val="0"/>
      <w:divBdr>
        <w:top w:val="none" w:sz="0" w:space="0" w:color="auto"/>
        <w:left w:val="none" w:sz="0" w:space="0" w:color="auto"/>
        <w:bottom w:val="none" w:sz="0" w:space="0" w:color="auto"/>
        <w:right w:val="none" w:sz="0" w:space="0" w:color="auto"/>
      </w:divBdr>
    </w:div>
    <w:div w:id="1425344562">
      <w:bodyDiv w:val="1"/>
      <w:marLeft w:val="0"/>
      <w:marRight w:val="0"/>
      <w:marTop w:val="0"/>
      <w:marBottom w:val="0"/>
      <w:divBdr>
        <w:top w:val="none" w:sz="0" w:space="0" w:color="auto"/>
        <w:left w:val="none" w:sz="0" w:space="0" w:color="auto"/>
        <w:bottom w:val="none" w:sz="0" w:space="0" w:color="auto"/>
        <w:right w:val="none" w:sz="0" w:space="0" w:color="auto"/>
      </w:divBdr>
    </w:div>
    <w:div w:id="1464419051">
      <w:bodyDiv w:val="1"/>
      <w:marLeft w:val="0"/>
      <w:marRight w:val="0"/>
      <w:marTop w:val="0"/>
      <w:marBottom w:val="0"/>
      <w:divBdr>
        <w:top w:val="none" w:sz="0" w:space="0" w:color="auto"/>
        <w:left w:val="none" w:sz="0" w:space="0" w:color="auto"/>
        <w:bottom w:val="none" w:sz="0" w:space="0" w:color="auto"/>
        <w:right w:val="none" w:sz="0" w:space="0" w:color="auto"/>
      </w:divBdr>
    </w:div>
    <w:div w:id="1495996312">
      <w:bodyDiv w:val="1"/>
      <w:marLeft w:val="0"/>
      <w:marRight w:val="0"/>
      <w:marTop w:val="0"/>
      <w:marBottom w:val="0"/>
      <w:divBdr>
        <w:top w:val="none" w:sz="0" w:space="0" w:color="auto"/>
        <w:left w:val="none" w:sz="0" w:space="0" w:color="auto"/>
        <w:bottom w:val="none" w:sz="0" w:space="0" w:color="auto"/>
        <w:right w:val="none" w:sz="0" w:space="0" w:color="auto"/>
      </w:divBdr>
    </w:div>
    <w:div w:id="1615356478">
      <w:bodyDiv w:val="1"/>
      <w:marLeft w:val="0"/>
      <w:marRight w:val="0"/>
      <w:marTop w:val="0"/>
      <w:marBottom w:val="0"/>
      <w:divBdr>
        <w:top w:val="none" w:sz="0" w:space="0" w:color="auto"/>
        <w:left w:val="none" w:sz="0" w:space="0" w:color="auto"/>
        <w:bottom w:val="none" w:sz="0" w:space="0" w:color="auto"/>
        <w:right w:val="none" w:sz="0" w:space="0" w:color="auto"/>
      </w:divBdr>
    </w:div>
    <w:div w:id="1644650402">
      <w:bodyDiv w:val="1"/>
      <w:marLeft w:val="0"/>
      <w:marRight w:val="0"/>
      <w:marTop w:val="0"/>
      <w:marBottom w:val="0"/>
      <w:divBdr>
        <w:top w:val="none" w:sz="0" w:space="0" w:color="auto"/>
        <w:left w:val="none" w:sz="0" w:space="0" w:color="auto"/>
        <w:bottom w:val="none" w:sz="0" w:space="0" w:color="auto"/>
        <w:right w:val="none" w:sz="0" w:space="0" w:color="auto"/>
      </w:divBdr>
    </w:div>
    <w:div w:id="1689672176">
      <w:bodyDiv w:val="1"/>
      <w:marLeft w:val="0"/>
      <w:marRight w:val="0"/>
      <w:marTop w:val="0"/>
      <w:marBottom w:val="0"/>
      <w:divBdr>
        <w:top w:val="none" w:sz="0" w:space="0" w:color="auto"/>
        <w:left w:val="none" w:sz="0" w:space="0" w:color="auto"/>
        <w:bottom w:val="none" w:sz="0" w:space="0" w:color="auto"/>
        <w:right w:val="none" w:sz="0" w:space="0" w:color="auto"/>
      </w:divBdr>
    </w:div>
    <w:div w:id="1730300908">
      <w:bodyDiv w:val="1"/>
      <w:marLeft w:val="0"/>
      <w:marRight w:val="0"/>
      <w:marTop w:val="0"/>
      <w:marBottom w:val="0"/>
      <w:divBdr>
        <w:top w:val="none" w:sz="0" w:space="0" w:color="auto"/>
        <w:left w:val="none" w:sz="0" w:space="0" w:color="auto"/>
        <w:bottom w:val="none" w:sz="0" w:space="0" w:color="auto"/>
        <w:right w:val="none" w:sz="0" w:space="0" w:color="auto"/>
      </w:divBdr>
    </w:div>
    <w:div w:id="1746222060">
      <w:bodyDiv w:val="1"/>
      <w:marLeft w:val="0"/>
      <w:marRight w:val="0"/>
      <w:marTop w:val="0"/>
      <w:marBottom w:val="0"/>
      <w:divBdr>
        <w:top w:val="none" w:sz="0" w:space="0" w:color="auto"/>
        <w:left w:val="none" w:sz="0" w:space="0" w:color="auto"/>
        <w:bottom w:val="none" w:sz="0" w:space="0" w:color="auto"/>
        <w:right w:val="none" w:sz="0" w:space="0" w:color="auto"/>
      </w:divBdr>
    </w:div>
    <w:div w:id="1764036548">
      <w:bodyDiv w:val="1"/>
      <w:marLeft w:val="0"/>
      <w:marRight w:val="0"/>
      <w:marTop w:val="0"/>
      <w:marBottom w:val="0"/>
      <w:divBdr>
        <w:top w:val="none" w:sz="0" w:space="0" w:color="auto"/>
        <w:left w:val="none" w:sz="0" w:space="0" w:color="auto"/>
        <w:bottom w:val="none" w:sz="0" w:space="0" w:color="auto"/>
        <w:right w:val="none" w:sz="0" w:space="0" w:color="auto"/>
      </w:divBdr>
    </w:div>
    <w:div w:id="1785270989">
      <w:bodyDiv w:val="1"/>
      <w:marLeft w:val="0"/>
      <w:marRight w:val="0"/>
      <w:marTop w:val="0"/>
      <w:marBottom w:val="0"/>
      <w:divBdr>
        <w:top w:val="none" w:sz="0" w:space="0" w:color="auto"/>
        <w:left w:val="none" w:sz="0" w:space="0" w:color="auto"/>
        <w:bottom w:val="none" w:sz="0" w:space="0" w:color="auto"/>
        <w:right w:val="none" w:sz="0" w:space="0" w:color="auto"/>
      </w:divBdr>
    </w:div>
    <w:div w:id="1797916807">
      <w:bodyDiv w:val="1"/>
      <w:marLeft w:val="0"/>
      <w:marRight w:val="0"/>
      <w:marTop w:val="0"/>
      <w:marBottom w:val="0"/>
      <w:divBdr>
        <w:top w:val="none" w:sz="0" w:space="0" w:color="auto"/>
        <w:left w:val="none" w:sz="0" w:space="0" w:color="auto"/>
        <w:bottom w:val="none" w:sz="0" w:space="0" w:color="auto"/>
        <w:right w:val="none" w:sz="0" w:space="0" w:color="auto"/>
      </w:divBdr>
    </w:div>
    <w:div w:id="1883207878">
      <w:bodyDiv w:val="1"/>
      <w:marLeft w:val="0"/>
      <w:marRight w:val="0"/>
      <w:marTop w:val="0"/>
      <w:marBottom w:val="0"/>
      <w:divBdr>
        <w:top w:val="none" w:sz="0" w:space="0" w:color="auto"/>
        <w:left w:val="none" w:sz="0" w:space="0" w:color="auto"/>
        <w:bottom w:val="none" w:sz="0" w:space="0" w:color="auto"/>
        <w:right w:val="none" w:sz="0" w:space="0" w:color="auto"/>
      </w:divBdr>
    </w:div>
    <w:div w:id="1910772783">
      <w:bodyDiv w:val="1"/>
      <w:marLeft w:val="0"/>
      <w:marRight w:val="0"/>
      <w:marTop w:val="0"/>
      <w:marBottom w:val="0"/>
      <w:divBdr>
        <w:top w:val="none" w:sz="0" w:space="0" w:color="auto"/>
        <w:left w:val="none" w:sz="0" w:space="0" w:color="auto"/>
        <w:bottom w:val="none" w:sz="0" w:space="0" w:color="auto"/>
        <w:right w:val="none" w:sz="0" w:space="0" w:color="auto"/>
      </w:divBdr>
    </w:div>
    <w:div w:id="1937443428">
      <w:bodyDiv w:val="1"/>
      <w:marLeft w:val="0"/>
      <w:marRight w:val="0"/>
      <w:marTop w:val="0"/>
      <w:marBottom w:val="0"/>
      <w:divBdr>
        <w:top w:val="none" w:sz="0" w:space="0" w:color="auto"/>
        <w:left w:val="none" w:sz="0" w:space="0" w:color="auto"/>
        <w:bottom w:val="none" w:sz="0" w:space="0" w:color="auto"/>
        <w:right w:val="none" w:sz="0" w:space="0" w:color="auto"/>
      </w:divBdr>
    </w:div>
    <w:div w:id="2020355205">
      <w:bodyDiv w:val="1"/>
      <w:marLeft w:val="0"/>
      <w:marRight w:val="0"/>
      <w:marTop w:val="0"/>
      <w:marBottom w:val="0"/>
      <w:divBdr>
        <w:top w:val="none" w:sz="0" w:space="0" w:color="auto"/>
        <w:left w:val="none" w:sz="0" w:space="0" w:color="auto"/>
        <w:bottom w:val="none" w:sz="0" w:space="0" w:color="auto"/>
        <w:right w:val="none" w:sz="0" w:space="0" w:color="auto"/>
      </w:divBdr>
    </w:div>
    <w:div w:id="2037731627">
      <w:bodyDiv w:val="1"/>
      <w:marLeft w:val="0"/>
      <w:marRight w:val="0"/>
      <w:marTop w:val="0"/>
      <w:marBottom w:val="0"/>
      <w:divBdr>
        <w:top w:val="none" w:sz="0" w:space="0" w:color="auto"/>
        <w:left w:val="none" w:sz="0" w:space="0" w:color="auto"/>
        <w:bottom w:val="none" w:sz="0" w:space="0" w:color="auto"/>
        <w:right w:val="none" w:sz="0" w:space="0" w:color="auto"/>
      </w:divBdr>
    </w:div>
    <w:div w:id="2063016982">
      <w:bodyDiv w:val="1"/>
      <w:marLeft w:val="0"/>
      <w:marRight w:val="0"/>
      <w:marTop w:val="0"/>
      <w:marBottom w:val="0"/>
      <w:divBdr>
        <w:top w:val="none" w:sz="0" w:space="0" w:color="auto"/>
        <w:left w:val="none" w:sz="0" w:space="0" w:color="auto"/>
        <w:bottom w:val="none" w:sz="0" w:space="0" w:color="auto"/>
        <w:right w:val="none" w:sz="0" w:space="0" w:color="auto"/>
      </w:divBdr>
    </w:div>
    <w:div w:id="2069910563">
      <w:bodyDiv w:val="1"/>
      <w:marLeft w:val="0"/>
      <w:marRight w:val="0"/>
      <w:marTop w:val="0"/>
      <w:marBottom w:val="0"/>
      <w:divBdr>
        <w:top w:val="none" w:sz="0" w:space="0" w:color="auto"/>
        <w:left w:val="none" w:sz="0" w:space="0" w:color="auto"/>
        <w:bottom w:val="none" w:sz="0" w:space="0" w:color="auto"/>
        <w:right w:val="none" w:sz="0" w:space="0" w:color="auto"/>
      </w:divBdr>
    </w:div>
    <w:div w:id="211034438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hun.small-business-tracker.com/what-is-nosql-nosql-databases-explained-789967" TargetMode="External"/><Relationship Id="rId26" Type="http://schemas.openxmlformats.org/officeDocument/2006/relationships/hyperlink" Target="http://nyelvek.inf.elte.hu/leirasok/JavaScript/index.php?chapter=27" TargetMode="External"/><Relationship Id="rId3" Type="http://schemas.openxmlformats.org/officeDocument/2006/relationships/styles" Target="styles.xml"/><Relationship Id="rId21" Type="http://schemas.openxmlformats.org/officeDocument/2006/relationships/hyperlink" Target="https://projects.wojtekmaj.pl/react-lifecycle-methods-diagram/"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b.bme.hu/~gajdos/2012adatb2/3.%20eloadas%20NoSQL%20adatb%E1zisok%20doc.pdf" TargetMode="External"/><Relationship Id="rId25" Type="http://schemas.openxmlformats.org/officeDocument/2006/relationships/hyperlink" Target="https://docs.angularjs.org/guide/directive"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b.bme.hu/~gajdos/2012adatb2/3.%20eloadas%20NoSQL%20ppt.pdf" TargetMode="External"/><Relationship Id="rId20" Type="http://schemas.openxmlformats.org/officeDocument/2006/relationships/hyperlink" Target="https://hu.reactjs.org/docs/rendering-elements.html" TargetMode="External"/><Relationship Id="rId29" Type="http://schemas.openxmlformats.org/officeDocument/2006/relationships/hyperlink" Target="https://www.cuelogic.com/blog/what-are-the-differences-between-angular-and-rea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s://v3.vuejs.org/guide/introduction.html" TargetMode="External"/><Relationship Id="rId32" Type="http://schemas.openxmlformats.org/officeDocument/2006/relationships/hyperlink" Target="https://expressjs.com/en/guide/routing.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www.inf.u-szeged.hu/~tarib/javascript/vuejs.html" TargetMode="External"/><Relationship Id="rId28" Type="http://schemas.openxmlformats.org/officeDocument/2006/relationships/hyperlink" Target="https://code.tutsplus.com/hu/articles/angular-vs-react-7-key-features-compared--cms-29044"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zure.microsoft.com/hu-hu/overview/nosql-database/" TargetMode="External"/><Relationship Id="rId31" Type="http://schemas.openxmlformats.org/officeDocument/2006/relationships/hyperlink" Target="https://nodejs.org/api/stream.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ngular.io/api/core/Component" TargetMode="External"/><Relationship Id="rId22" Type="http://schemas.openxmlformats.org/officeDocument/2006/relationships/hyperlink" Target="https://hu.reactjs.org/docs/forms.html" TargetMode="External"/><Relationship Id="rId27" Type="http://schemas.openxmlformats.org/officeDocument/2006/relationships/hyperlink" Target="https://academind.com/tutorials/angular-vs-react-vs-vue-my-thoughts/" TargetMode="External"/><Relationship Id="rId30" Type="http://schemas.openxmlformats.org/officeDocument/2006/relationships/hyperlink" Target="https://reactrouter.com/web/guides/primary-components" TargetMode="External"/><Relationship Id="rId35" Type="http://schemas.openxmlformats.org/officeDocument/2006/relationships/fontTable" Target="fontTable.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D:\BME\Diplomamunka\tervezet\diptervsema2.dot</Template>
  <TotalTime>1043</TotalTime>
  <Pages>46</Pages>
  <Words>10084</Words>
  <Characters>65852</Characters>
  <Application>Microsoft Office Word</Application>
  <DocSecurity>0</DocSecurity>
  <Lines>1431</Lines>
  <Paragraphs>612</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XXX Tanszék</Company>
  <LinksUpToDate>false</LinksUpToDate>
  <CharactersWithSpaces>75324</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Kristóf Kenyeres</cp:lastModifiedBy>
  <cp:revision>352</cp:revision>
  <cp:lastPrinted>2002-07-08T12:51:00Z</cp:lastPrinted>
  <dcterms:created xsi:type="dcterms:W3CDTF">2020-12-26T16:34:00Z</dcterms:created>
  <dcterms:modified xsi:type="dcterms:W3CDTF">2021-05-05T07:49:00Z</dcterms:modified>
</cp:coreProperties>
</file>